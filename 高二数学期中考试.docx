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84" w:rsidRPr="001C3C55" w:rsidRDefault="00FD7E84" w:rsidP="00044929">
      <w:pPr>
        <w:ind w:firstLineChars="349" w:firstLine="1256"/>
        <w:jc w:val="center"/>
        <w:rPr>
          <w:rFonts w:ascii="黑体" w:eastAsia="汉仪旗黑-50S" w:hAnsi="宋体"/>
          <w:sz w:val="36"/>
          <w:szCs w:val="30"/>
        </w:rPr>
      </w:pPr>
      <w:bookmarkStart w:id="0" w:name="_GoBack"/>
      <w:bookmarkEnd w:id="0"/>
      <w:r w:rsidRPr="001C3C55">
        <w:rPr>
          <w:rFonts w:ascii="黑体" w:eastAsia="汉仪旗黑-50S" w:hAnsi="宋体" w:hint="eastAsia"/>
          <w:sz w:val="36"/>
          <w:szCs w:val="30"/>
        </w:rPr>
        <w:t>高二数学</w:t>
      </w:r>
      <w:r w:rsidR="000C797A" w:rsidRPr="001C3C55">
        <w:rPr>
          <w:rFonts w:ascii="黑体" w:eastAsia="汉仪旗黑-50S" w:hAnsi="宋体" w:hint="eastAsia"/>
          <w:sz w:val="36"/>
          <w:szCs w:val="30"/>
        </w:rPr>
        <w:t>下学期期中考试</w:t>
      </w:r>
      <w:r w:rsidR="00612190" w:rsidRPr="001C3C55">
        <w:rPr>
          <w:rFonts w:ascii="黑体" w:eastAsia="汉仪旗黑-50S" w:hAnsi="宋体" w:hint="eastAsia"/>
          <w:sz w:val="36"/>
          <w:szCs w:val="30"/>
        </w:rPr>
        <w:t>（文科）</w:t>
      </w:r>
    </w:p>
    <w:p w:rsidR="007C3907" w:rsidRPr="001C3C55" w:rsidRDefault="00FD7E84" w:rsidP="001C3C55">
      <w:pPr>
        <w:jc w:val="center"/>
        <w:rPr>
          <w:rFonts w:ascii="宋体" w:eastAsia="汉仪旗黑-50S" w:hAnsi="宋体"/>
          <w:sz w:val="24"/>
          <w:szCs w:val="21"/>
        </w:rPr>
      </w:pPr>
      <w:r w:rsidRPr="001C3C55">
        <w:rPr>
          <w:rFonts w:ascii="宋体" w:eastAsia="汉仪旗黑-50S" w:hAnsi="宋体" w:hint="eastAsia"/>
          <w:sz w:val="24"/>
          <w:szCs w:val="21"/>
        </w:rPr>
        <w:t>考试时间</w:t>
      </w:r>
      <w:r w:rsidRPr="001C3C55">
        <w:rPr>
          <w:rFonts w:ascii="宋体" w:eastAsia="汉仪旗黑-50S" w:hAnsi="宋体" w:hint="eastAsia"/>
          <w:sz w:val="24"/>
          <w:szCs w:val="21"/>
        </w:rPr>
        <w:t>120</w:t>
      </w:r>
      <w:r w:rsidRPr="001C3C55">
        <w:rPr>
          <w:rFonts w:ascii="宋体" w:eastAsia="汉仪旗黑-50S" w:hAnsi="宋体" w:hint="eastAsia"/>
          <w:sz w:val="24"/>
          <w:szCs w:val="21"/>
        </w:rPr>
        <w:t>分钟，满分</w:t>
      </w:r>
      <w:r w:rsidRPr="001C3C55">
        <w:rPr>
          <w:rFonts w:ascii="宋体" w:eastAsia="汉仪旗黑-50S" w:hAnsi="宋体" w:hint="eastAsia"/>
          <w:sz w:val="24"/>
          <w:szCs w:val="21"/>
        </w:rPr>
        <w:t>150</w:t>
      </w:r>
      <w:r w:rsidRPr="001C3C55">
        <w:rPr>
          <w:rFonts w:ascii="宋体" w:eastAsia="汉仪旗黑-50S" w:hAnsi="宋体" w:hint="eastAsia"/>
          <w:sz w:val="24"/>
          <w:szCs w:val="21"/>
        </w:rPr>
        <w:t>分</w:t>
      </w:r>
    </w:p>
    <w:p w:rsidR="007C3907" w:rsidRPr="001C3C55" w:rsidRDefault="00A91ACA" w:rsidP="001C3C55">
      <w:pPr>
        <w:rPr>
          <w:rFonts w:ascii="微软雅黑" w:eastAsia="微软雅黑" w:hAnsi="微软雅黑"/>
          <w:b/>
          <w:color w:val="000000"/>
          <w:sz w:val="24"/>
          <w:szCs w:val="21"/>
        </w:rPr>
      </w:pPr>
      <w:r w:rsidRPr="001C3C55">
        <w:rPr>
          <w:rFonts w:ascii="微软雅黑" w:eastAsia="微软雅黑" w:hAnsi="微软雅黑" w:hint="eastAsia"/>
          <w:b/>
          <w:color w:val="000000"/>
          <w:sz w:val="24"/>
          <w:szCs w:val="21"/>
        </w:rPr>
        <w:t>一、</w:t>
      </w:r>
      <w:r w:rsidR="007C3907" w:rsidRPr="001C3C55">
        <w:rPr>
          <w:rFonts w:ascii="微软雅黑" w:eastAsia="微软雅黑" w:hAnsi="微软雅黑"/>
          <w:b/>
          <w:color w:val="000000"/>
          <w:sz w:val="24"/>
          <w:szCs w:val="21"/>
        </w:rPr>
        <w:t>选择题（共12</w:t>
      </w:r>
      <w:r w:rsidR="00482150" w:rsidRPr="001C3C55">
        <w:rPr>
          <w:rFonts w:ascii="微软雅黑" w:eastAsia="微软雅黑" w:hAnsi="微软雅黑" w:hint="eastAsia"/>
          <w:b/>
          <w:color w:val="000000"/>
          <w:sz w:val="24"/>
          <w:szCs w:val="21"/>
        </w:rPr>
        <w:t>道</w:t>
      </w:r>
      <w:r w:rsidR="007C3907" w:rsidRPr="001C3C55">
        <w:rPr>
          <w:rFonts w:ascii="微软雅黑" w:eastAsia="微软雅黑" w:hAnsi="微软雅黑"/>
          <w:b/>
          <w:color w:val="000000"/>
          <w:sz w:val="24"/>
          <w:szCs w:val="21"/>
        </w:rPr>
        <w:t>题，每题5分，共60分）</w:t>
      </w:r>
    </w:p>
    <w:p w:rsidR="00BA79BC" w:rsidRPr="001C3C55" w:rsidRDefault="001C3C55" w:rsidP="00BA79BC">
      <w:pPr>
        <w:pStyle w:val="a5"/>
        <w:tabs>
          <w:tab w:val="left" w:pos="3828"/>
        </w:tabs>
        <w:snapToGrid w:val="0"/>
        <w:rPr>
          <w:rFonts w:eastAsia="汉仪旗黑-50S" w:hAnsi="宋体" w:cs="Times New Roman"/>
        </w:rPr>
      </w:pPr>
      <w:r w:rsidRPr="001C3C55">
        <w:rPr>
          <w:rFonts w:eastAsia="汉仪旗黑-50S" w:hAnsi="宋体"/>
          <w:noProof/>
        </w:rPr>
        <w:drawing>
          <wp:anchor distT="0" distB="0" distL="114300" distR="114300" simplePos="0" relativeHeight="251657216" behindDoc="1" locked="0" layoutInCell="1" allowOverlap="1">
            <wp:simplePos x="0" y="0"/>
            <wp:positionH relativeFrom="column">
              <wp:posOffset>4012565</wp:posOffset>
            </wp:positionH>
            <wp:positionV relativeFrom="paragraph">
              <wp:posOffset>5715</wp:posOffset>
            </wp:positionV>
            <wp:extent cx="2286000" cy="923925"/>
            <wp:effectExtent l="0" t="0" r="0" b="952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3907" w:rsidRPr="001C3C55">
        <w:rPr>
          <w:rFonts w:eastAsia="汉仪旗黑-50S" w:hAnsi="宋体" w:cs="Times New Roman"/>
        </w:rPr>
        <w:t>1</w:t>
      </w:r>
      <w:r w:rsidR="007C3907" w:rsidRPr="001C3C55">
        <w:rPr>
          <w:rFonts w:eastAsia="汉仪旗黑-50S" w:hAnsi="宋体" w:cs="Times New Roman"/>
        </w:rPr>
        <w:t>．</w:t>
      </w:r>
      <w:r w:rsidR="00BA79BC" w:rsidRPr="001C3C55">
        <w:rPr>
          <w:rFonts w:eastAsia="汉仪旗黑-50S" w:hAnsi="宋体" w:cs="Times New Roman"/>
        </w:rPr>
        <w:t>设</w:t>
      </w:r>
      <w:proofErr w:type="spellStart"/>
      <w:r w:rsidR="00BA79BC" w:rsidRPr="001C3C55">
        <w:rPr>
          <w:rFonts w:eastAsia="汉仪旗黑-50S" w:hAnsi="宋体" w:cs="Times New Roman"/>
        </w:rPr>
        <w:t>i</w:t>
      </w:r>
      <w:proofErr w:type="spellEnd"/>
      <w:r w:rsidR="00BA79BC" w:rsidRPr="001C3C55">
        <w:rPr>
          <w:rFonts w:eastAsia="汉仪旗黑-50S" w:hAnsi="宋体" w:cs="Times New Roman"/>
        </w:rPr>
        <w:t>为虚数单位，则</w:t>
      </w:r>
      <w:r w:rsidR="00BA612B" w:rsidRPr="001C3C55">
        <w:rPr>
          <w:rFonts w:eastAsia="汉仪旗黑-50S" w:hAnsi="宋体" w:cs="Times New Roman"/>
        </w:rPr>
        <w:t>复数</w:t>
      </w:r>
      <w:r w:rsidR="00DD398D" w:rsidRPr="001C3C55">
        <w:rPr>
          <w:rFonts w:eastAsia="汉仪旗黑-50S" w:hAnsi="宋体" w:cs="Times New Roman" w:hint="eastAsia"/>
        </w:rPr>
        <w:t xml:space="preserve"> </w:t>
      </w:r>
      <w:r w:rsidR="00BA79BC" w:rsidRPr="001C3C55">
        <w:rPr>
          <w:rFonts w:eastAsia="汉仪旗黑-50S" w:hAnsi="宋体" w:cs="Times New Roman"/>
        </w:rPr>
        <w:fldChar w:fldCharType="begin"/>
      </w:r>
      <w:r w:rsidR="00BA79BC" w:rsidRPr="001C3C55">
        <w:rPr>
          <w:rFonts w:eastAsia="汉仪旗黑-50S" w:hAnsi="宋体" w:cs="Times New Roman"/>
        </w:rPr>
        <w:instrText>eq \f(5</w:instrText>
      </w:r>
      <w:r w:rsidR="00BA79BC" w:rsidRPr="001C3C55">
        <w:rPr>
          <w:rFonts w:eastAsia="汉仪旗黑-50S" w:hAnsi="宋体" w:cs="Times New Roman"/>
        </w:rPr>
        <w:instrText>－</w:instrText>
      </w:r>
      <w:r w:rsidR="00BA79BC" w:rsidRPr="001C3C55">
        <w:rPr>
          <w:rFonts w:eastAsia="汉仪旗黑-50S" w:hAnsi="宋体" w:cs="Times New Roman"/>
        </w:rPr>
        <w:instrText>i</w:instrText>
      </w:r>
      <w:r w:rsidR="00BA79BC" w:rsidRPr="001C3C55">
        <w:rPr>
          <w:rFonts w:eastAsia="汉仪旗黑-50S" w:hAnsi="宋体" w:cs="Times New Roman"/>
          <w:i/>
        </w:rPr>
        <w:instrText>,</w:instrText>
      </w:r>
      <w:r w:rsidR="00BA79BC" w:rsidRPr="001C3C55">
        <w:rPr>
          <w:rFonts w:eastAsia="汉仪旗黑-50S" w:hAnsi="宋体" w:cs="Times New Roman"/>
        </w:rPr>
        <w:instrText>1</w:instrText>
      </w:r>
      <w:r w:rsidR="00BA79BC" w:rsidRPr="001C3C55">
        <w:rPr>
          <w:rFonts w:eastAsia="汉仪旗黑-50S" w:hAnsi="宋体" w:cs="Times New Roman"/>
        </w:rPr>
        <w:instrText>＋</w:instrText>
      </w:r>
      <w:r w:rsidR="00BA79BC" w:rsidRPr="001C3C55">
        <w:rPr>
          <w:rFonts w:eastAsia="汉仪旗黑-50S" w:hAnsi="宋体" w:cs="Times New Roman"/>
        </w:rPr>
        <w:instrText>i)</w:instrText>
      </w:r>
      <w:r w:rsidR="00BA79BC" w:rsidRPr="001C3C55">
        <w:rPr>
          <w:rFonts w:eastAsia="汉仪旗黑-50S" w:hAnsi="宋体" w:cs="Times New Roman"/>
        </w:rPr>
        <w:fldChar w:fldCharType="end"/>
      </w:r>
      <w:r w:rsidR="00DD398D" w:rsidRPr="001C3C55">
        <w:rPr>
          <w:rFonts w:eastAsia="汉仪旗黑-50S" w:hAnsi="宋体" w:cs="Times New Roman" w:hint="eastAsia"/>
        </w:rPr>
        <w:t xml:space="preserve"> </w:t>
      </w:r>
      <w:r w:rsidR="00BA79BC" w:rsidRPr="001C3C55">
        <w:rPr>
          <w:rFonts w:eastAsia="汉仪旗黑-50S" w:hAnsi="宋体" w:cs="Times New Roman"/>
        </w:rPr>
        <w:t>＝</w:t>
      </w:r>
      <w:r w:rsidR="00BA79BC" w:rsidRPr="001C3C55">
        <w:rPr>
          <w:rFonts w:eastAsia="汉仪旗黑-50S" w:hAnsi="宋体" w:cs="Times New Roman"/>
        </w:rPr>
        <w:t>(</w:t>
      </w:r>
      <w:r w:rsidR="00BA79BC" w:rsidRPr="001C3C55">
        <w:rPr>
          <w:rFonts w:eastAsia="汉仪旗黑-50S" w:hAnsi="宋体" w:cs="Times New Roman"/>
        </w:rPr>
        <w:t xml:space="preserve">　　</w:t>
      </w:r>
      <w:r w:rsidR="00BA79BC" w:rsidRPr="001C3C55">
        <w:rPr>
          <w:rFonts w:eastAsia="汉仪旗黑-50S" w:hAnsi="宋体" w:cs="Times New Roman"/>
        </w:rPr>
        <w:t>)</w:t>
      </w:r>
    </w:p>
    <w:p w:rsidR="007C3907" w:rsidRPr="001C3C55" w:rsidRDefault="00BA79BC" w:rsidP="00225BB0">
      <w:pPr>
        <w:pStyle w:val="a5"/>
        <w:tabs>
          <w:tab w:val="left" w:pos="3828"/>
        </w:tabs>
        <w:snapToGrid w:val="0"/>
        <w:ind w:firstLineChars="200" w:firstLine="420"/>
        <w:rPr>
          <w:rFonts w:eastAsia="汉仪旗黑-50S" w:hAnsi="宋体" w:cs="Times New Roman"/>
        </w:rPr>
      </w:pPr>
      <w:r w:rsidRPr="001C3C55">
        <w:rPr>
          <w:rFonts w:eastAsia="汉仪旗黑-50S" w:hAnsi="宋体" w:cs="Times New Roman"/>
        </w:rPr>
        <w:t>A</w:t>
      </w:r>
      <w:r w:rsidRPr="001C3C55">
        <w:rPr>
          <w:rFonts w:eastAsia="汉仪旗黑-50S" w:hAnsi="宋体" w:cs="Times New Roman"/>
        </w:rPr>
        <w:t>．－</w:t>
      </w:r>
      <w:r w:rsidRPr="001C3C55">
        <w:rPr>
          <w:rFonts w:eastAsia="汉仪旗黑-50S" w:hAnsi="宋体" w:cs="Times New Roman"/>
        </w:rPr>
        <w:t>2</w:t>
      </w:r>
      <w:r w:rsidRPr="001C3C55">
        <w:rPr>
          <w:rFonts w:eastAsia="汉仪旗黑-50S" w:hAnsi="宋体" w:cs="Times New Roman"/>
        </w:rPr>
        <w:t>－</w:t>
      </w:r>
      <w:r w:rsidRPr="001C3C55">
        <w:rPr>
          <w:rFonts w:eastAsia="汉仪旗黑-50S" w:hAnsi="宋体" w:cs="Times New Roman"/>
        </w:rPr>
        <w:t xml:space="preserve">3i   </w:t>
      </w:r>
      <w:r w:rsidR="00D45CF2" w:rsidRPr="001C3C55">
        <w:rPr>
          <w:rFonts w:eastAsia="汉仪旗黑-50S" w:hAnsi="宋体" w:cs="Times New Roman" w:hint="eastAsia"/>
        </w:rPr>
        <w:t xml:space="preserve"> </w:t>
      </w:r>
      <w:r w:rsidRPr="001C3C55">
        <w:rPr>
          <w:rFonts w:eastAsia="汉仪旗黑-50S" w:hAnsi="宋体" w:cs="Times New Roman"/>
        </w:rPr>
        <w:t xml:space="preserve"> B</w:t>
      </w:r>
      <w:r w:rsidRPr="001C3C55">
        <w:rPr>
          <w:rFonts w:eastAsia="汉仪旗黑-50S" w:hAnsi="宋体" w:cs="Times New Roman"/>
        </w:rPr>
        <w:t>．－</w:t>
      </w:r>
      <w:r w:rsidRPr="001C3C55">
        <w:rPr>
          <w:rFonts w:eastAsia="汉仪旗黑-50S" w:hAnsi="宋体" w:cs="Times New Roman"/>
        </w:rPr>
        <w:t>2</w:t>
      </w:r>
      <w:r w:rsidRPr="001C3C55">
        <w:rPr>
          <w:rFonts w:eastAsia="汉仪旗黑-50S" w:hAnsi="宋体" w:cs="Times New Roman"/>
        </w:rPr>
        <w:t>＋</w:t>
      </w:r>
      <w:r w:rsidRPr="001C3C55">
        <w:rPr>
          <w:rFonts w:eastAsia="汉仪旗黑-50S" w:hAnsi="宋体" w:cs="Times New Roman"/>
        </w:rPr>
        <w:t xml:space="preserve">3i  </w:t>
      </w:r>
      <w:r w:rsidR="00D45CF2" w:rsidRPr="001C3C55">
        <w:rPr>
          <w:rFonts w:eastAsia="汉仪旗黑-50S" w:hAnsi="宋体" w:cs="Times New Roman" w:hint="eastAsia"/>
        </w:rPr>
        <w:t xml:space="preserve"> </w:t>
      </w:r>
      <w:r w:rsidRPr="001C3C55">
        <w:rPr>
          <w:rFonts w:eastAsia="汉仪旗黑-50S" w:hAnsi="宋体" w:cs="Times New Roman"/>
        </w:rPr>
        <w:t xml:space="preserve">  C</w:t>
      </w:r>
      <w:r w:rsidRPr="001C3C55">
        <w:rPr>
          <w:rFonts w:eastAsia="汉仪旗黑-50S" w:hAnsi="宋体" w:cs="Times New Roman"/>
        </w:rPr>
        <w:t>．</w:t>
      </w:r>
      <w:r w:rsidR="000901CC" w:rsidRPr="001C3C55">
        <w:rPr>
          <w:rFonts w:eastAsia="汉仪旗黑-50S" w:hAnsi="宋体" w:cs="Times New Roman"/>
        </w:rPr>
        <w:t>2</w:t>
      </w:r>
      <w:r w:rsidR="000901CC" w:rsidRPr="001C3C55">
        <w:rPr>
          <w:rFonts w:eastAsia="汉仪旗黑-50S" w:hAnsi="宋体" w:cs="Times New Roman"/>
        </w:rPr>
        <w:t>－</w:t>
      </w:r>
      <w:r w:rsidR="000901CC" w:rsidRPr="001C3C55">
        <w:rPr>
          <w:rFonts w:eastAsia="汉仪旗黑-50S" w:hAnsi="宋体" w:cs="Times New Roman"/>
        </w:rPr>
        <w:t xml:space="preserve">3i </w:t>
      </w:r>
      <w:r w:rsidRPr="001C3C55">
        <w:rPr>
          <w:rFonts w:eastAsia="汉仪旗黑-50S" w:hAnsi="宋体" w:cs="Times New Roman"/>
        </w:rPr>
        <w:t xml:space="preserve">   </w:t>
      </w:r>
      <w:r w:rsidRPr="001C3C55">
        <w:rPr>
          <w:rFonts w:eastAsia="汉仪旗黑-50S" w:hAnsi="宋体" w:cs="Times New Roman"/>
        </w:rPr>
        <w:tab/>
        <w:t>D</w:t>
      </w:r>
      <w:r w:rsidRPr="001C3C55">
        <w:rPr>
          <w:rFonts w:eastAsia="汉仪旗黑-50S" w:hAnsi="宋体" w:cs="Times New Roman"/>
        </w:rPr>
        <w:t>．</w:t>
      </w:r>
      <w:r w:rsidR="000901CC" w:rsidRPr="001C3C55">
        <w:rPr>
          <w:rFonts w:eastAsia="汉仪旗黑-50S" w:hAnsi="宋体" w:cs="Times New Roman"/>
        </w:rPr>
        <w:t>2</w:t>
      </w:r>
      <w:r w:rsidR="000901CC" w:rsidRPr="001C3C55">
        <w:rPr>
          <w:rFonts w:eastAsia="汉仪旗黑-50S" w:hAnsi="宋体" w:cs="Times New Roman"/>
        </w:rPr>
        <w:t>＋</w:t>
      </w:r>
      <w:r w:rsidR="000901CC" w:rsidRPr="001C3C55">
        <w:rPr>
          <w:rFonts w:eastAsia="汉仪旗黑-50S" w:hAnsi="宋体" w:cs="Times New Roman"/>
        </w:rPr>
        <w:t>3i</w:t>
      </w:r>
      <w:r w:rsidRPr="001C3C55">
        <w:rPr>
          <w:rFonts w:eastAsia="汉仪旗黑-50S" w:hAnsi="宋体" w:cs="Times New Roman"/>
        </w:rPr>
        <w:t xml:space="preserve"> </w:t>
      </w:r>
    </w:p>
    <w:p w:rsidR="007C3907" w:rsidRPr="001C3C55" w:rsidRDefault="007C3907">
      <w:pPr>
        <w:adjustRightInd w:val="0"/>
        <w:snapToGrid w:val="0"/>
        <w:spacing w:line="276" w:lineRule="auto"/>
        <w:rPr>
          <w:rFonts w:ascii="宋体" w:eastAsia="汉仪旗黑-50S" w:hAnsi="宋体"/>
          <w:szCs w:val="21"/>
        </w:rPr>
      </w:pPr>
      <w:r w:rsidRPr="001C3C55">
        <w:rPr>
          <w:rFonts w:ascii="宋体" w:eastAsia="汉仪旗黑-50S" w:hAnsi="宋体"/>
          <w:szCs w:val="21"/>
        </w:rPr>
        <w:t>2</w:t>
      </w:r>
      <w:r w:rsidRPr="001C3C55">
        <w:rPr>
          <w:rFonts w:ascii="宋体" w:eastAsia="汉仪旗黑-50S" w:hAnsi="宋体"/>
          <w:szCs w:val="21"/>
        </w:rPr>
        <w:t>．已知</w:t>
      </w:r>
      <w:r w:rsidRPr="001C3C55">
        <w:rPr>
          <w:rFonts w:eastAsia="汉仪旗黑-50S"/>
          <w:i/>
          <w:iCs/>
          <w:szCs w:val="21"/>
        </w:rPr>
        <w:t>x</w:t>
      </w:r>
      <w:r w:rsidRPr="001C3C55">
        <w:rPr>
          <w:rFonts w:ascii="宋体" w:eastAsia="汉仪旗黑-50S" w:hAnsi="宋体"/>
          <w:szCs w:val="21"/>
        </w:rPr>
        <w:t>与</w:t>
      </w:r>
      <w:r w:rsidRPr="001C3C55">
        <w:rPr>
          <w:rFonts w:eastAsia="汉仪旗黑-50S"/>
          <w:i/>
          <w:iCs/>
          <w:szCs w:val="21"/>
        </w:rPr>
        <w:t>y</w:t>
      </w:r>
      <w:r w:rsidRPr="001C3C55">
        <w:rPr>
          <w:rFonts w:ascii="宋体" w:eastAsia="汉仪旗黑-50S" w:hAnsi="宋体"/>
          <w:szCs w:val="21"/>
        </w:rPr>
        <w:t>之间的一组数据：</w:t>
      </w:r>
    </w:p>
    <w:tbl>
      <w:tblPr>
        <w:tblW w:w="0" w:type="auto"/>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720"/>
        <w:gridCol w:w="900"/>
        <w:gridCol w:w="1080"/>
        <w:gridCol w:w="900"/>
      </w:tblGrid>
      <w:tr w:rsidR="007C3907" w:rsidRPr="001C3C55">
        <w:tc>
          <w:tcPr>
            <w:tcW w:w="119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eastAsia="汉仪旗黑-50S"/>
                <w:szCs w:val="21"/>
              </w:rPr>
            </w:pPr>
            <w:r w:rsidRPr="001C3C55">
              <w:rPr>
                <w:rFonts w:eastAsia="汉仪旗黑-50S"/>
                <w:i/>
                <w:iCs/>
                <w:szCs w:val="21"/>
              </w:rPr>
              <w:t>x</w:t>
            </w:r>
          </w:p>
        </w:tc>
        <w:tc>
          <w:tcPr>
            <w:tcW w:w="72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0</w:t>
            </w:r>
          </w:p>
        </w:tc>
        <w:tc>
          <w:tcPr>
            <w:tcW w:w="90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1</w:t>
            </w:r>
          </w:p>
        </w:tc>
        <w:tc>
          <w:tcPr>
            <w:tcW w:w="108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2</w:t>
            </w:r>
          </w:p>
        </w:tc>
        <w:tc>
          <w:tcPr>
            <w:tcW w:w="90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3</w:t>
            </w:r>
          </w:p>
        </w:tc>
      </w:tr>
      <w:tr w:rsidR="007C3907" w:rsidRPr="001C3C55">
        <w:trPr>
          <w:trHeight w:val="201"/>
        </w:trPr>
        <w:tc>
          <w:tcPr>
            <w:tcW w:w="119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eastAsia="汉仪旗黑-50S"/>
                <w:szCs w:val="21"/>
              </w:rPr>
            </w:pPr>
            <w:r w:rsidRPr="001C3C55">
              <w:rPr>
                <w:rFonts w:eastAsia="汉仪旗黑-50S"/>
                <w:i/>
                <w:iCs/>
                <w:szCs w:val="21"/>
              </w:rPr>
              <w:t>y</w:t>
            </w:r>
          </w:p>
        </w:tc>
        <w:tc>
          <w:tcPr>
            <w:tcW w:w="72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1</w:t>
            </w:r>
          </w:p>
        </w:tc>
        <w:tc>
          <w:tcPr>
            <w:tcW w:w="90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3</w:t>
            </w:r>
          </w:p>
        </w:tc>
        <w:tc>
          <w:tcPr>
            <w:tcW w:w="108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5</w:t>
            </w:r>
          </w:p>
        </w:tc>
        <w:tc>
          <w:tcPr>
            <w:tcW w:w="900" w:type="dxa"/>
            <w:tcBorders>
              <w:top w:val="single" w:sz="4" w:space="0" w:color="auto"/>
              <w:left w:val="single" w:sz="4" w:space="0" w:color="auto"/>
              <w:bottom w:val="single" w:sz="4" w:space="0" w:color="auto"/>
              <w:right w:val="single" w:sz="4" w:space="0" w:color="auto"/>
            </w:tcBorders>
          </w:tcPr>
          <w:p w:rsidR="007C3907" w:rsidRPr="001C3C55" w:rsidRDefault="007C3907">
            <w:pPr>
              <w:adjustRightInd w:val="0"/>
              <w:snapToGrid w:val="0"/>
              <w:spacing w:line="276" w:lineRule="auto"/>
              <w:jc w:val="center"/>
              <w:rPr>
                <w:rFonts w:ascii="汉仪旗黑-50S" w:eastAsia="汉仪旗黑-50S" w:hAnsi="汉仪旗黑-50S"/>
                <w:szCs w:val="21"/>
              </w:rPr>
            </w:pPr>
            <w:r w:rsidRPr="001C3C55">
              <w:rPr>
                <w:rFonts w:ascii="汉仪旗黑-50S" w:eastAsia="汉仪旗黑-50S" w:hAnsi="汉仪旗黑-50S"/>
                <w:szCs w:val="21"/>
              </w:rPr>
              <w:t>7</w:t>
            </w:r>
          </w:p>
        </w:tc>
      </w:tr>
    </w:tbl>
    <w:p w:rsidR="007C3907" w:rsidRPr="001C3C55" w:rsidRDefault="007C3907" w:rsidP="001C3C55">
      <w:pPr>
        <w:adjustRightInd w:val="0"/>
        <w:snapToGrid w:val="0"/>
        <w:spacing w:line="264" w:lineRule="auto"/>
        <w:ind w:firstLineChars="247" w:firstLine="519"/>
        <w:rPr>
          <w:rFonts w:ascii="宋体" w:eastAsia="汉仪旗黑-50S" w:hAnsi="宋体"/>
          <w:i/>
          <w:iCs/>
          <w:szCs w:val="21"/>
        </w:rPr>
      </w:pPr>
      <w:r w:rsidRPr="001C3C55">
        <w:rPr>
          <w:rFonts w:ascii="宋体" w:eastAsia="汉仪旗黑-50S" w:hAnsi="宋体"/>
          <w:szCs w:val="21"/>
        </w:rPr>
        <w:t>则</w:t>
      </w:r>
      <w:r w:rsidRPr="001C3C55">
        <w:rPr>
          <w:rFonts w:ascii="宋体" w:eastAsia="汉仪旗黑-50S" w:hAnsi="宋体"/>
          <w:i/>
          <w:iCs/>
          <w:szCs w:val="21"/>
        </w:rPr>
        <w:t>y</w:t>
      </w:r>
      <w:r w:rsidRPr="001C3C55">
        <w:rPr>
          <w:rFonts w:ascii="宋体" w:eastAsia="汉仪旗黑-50S" w:hAnsi="宋体"/>
          <w:szCs w:val="21"/>
        </w:rPr>
        <w:t>与</w:t>
      </w:r>
      <w:r w:rsidRPr="001C3C55">
        <w:rPr>
          <w:rFonts w:ascii="宋体" w:eastAsia="汉仪旗黑-50S" w:hAnsi="宋体"/>
          <w:i/>
          <w:iCs/>
          <w:szCs w:val="21"/>
        </w:rPr>
        <w:t>x</w:t>
      </w:r>
      <w:r w:rsidRPr="001C3C55">
        <w:rPr>
          <w:rFonts w:ascii="宋体" w:eastAsia="汉仪旗黑-50S" w:hAnsi="宋体"/>
          <w:szCs w:val="21"/>
        </w:rPr>
        <w:t>的线性回归方程为</w:t>
      </w:r>
      <w:r w:rsidR="00DD398D" w:rsidRPr="001C3C55">
        <w:rPr>
          <w:rFonts w:ascii="宋体" w:eastAsia="汉仪旗黑-50S" w:hAnsi="宋体" w:hint="eastAsia"/>
          <w:szCs w:val="21"/>
        </w:rPr>
        <w:t xml:space="preserve"> </w:t>
      </w:r>
      <m:oMath>
        <m:limUpp>
          <m:limUppPr>
            <m:ctrlPr>
              <w:rPr>
                <w:rFonts w:ascii="Cambria Math" w:eastAsia="汉仪旗黑-50S" w:hAnsi="宋体"/>
                <w:i/>
                <w:szCs w:val="21"/>
              </w:rPr>
            </m:ctrlPr>
          </m:limUppPr>
          <m:e>
            <m:r>
              <w:rPr>
                <w:rFonts w:ascii="Cambria Math" w:eastAsia="汉仪旗黑-50S" w:hAnsi="宋体"/>
                <w:szCs w:val="21"/>
              </w:rPr>
              <m:t>y</m:t>
            </m:r>
          </m:e>
          <m:lim>
            <m:r>
              <w:rPr>
                <w:rFonts w:ascii="Cambria Math" w:eastAsia="汉仪旗黑-50S" w:hAnsi="宋体"/>
                <w:szCs w:val="21"/>
              </w:rPr>
              <m:t>∧</m:t>
            </m:r>
            <m:ctrlPr>
              <w:rPr>
                <w:rFonts w:ascii="Cambria Math" w:eastAsia="汉仪旗黑-50S" w:hAnsi="Cambria Math"/>
                <w:i/>
                <w:szCs w:val="21"/>
              </w:rPr>
            </m:ctrlPr>
          </m:lim>
        </m:limUpp>
        <m:r>
          <w:rPr>
            <w:rFonts w:ascii="Cambria Math" w:eastAsia="汉仪旗黑-50S" w:hAnsi="宋体"/>
            <w:szCs w:val="21"/>
          </w:rPr>
          <m:t>=</m:t>
        </m:r>
        <m:limUpp>
          <m:limUppPr>
            <m:ctrlPr>
              <w:rPr>
                <w:rFonts w:ascii="Cambria Math" w:eastAsia="汉仪旗黑-50S" w:hAnsi="宋体"/>
                <w:i/>
                <w:szCs w:val="21"/>
              </w:rPr>
            </m:ctrlPr>
          </m:limUppPr>
          <m:e>
            <m:r>
              <w:rPr>
                <w:rFonts w:ascii="Cambria Math" w:eastAsia="汉仪旗黑-50S" w:hAnsi="宋体"/>
                <w:szCs w:val="21"/>
              </w:rPr>
              <m:t>b</m:t>
            </m:r>
          </m:e>
          <m:lim>
            <m:r>
              <w:rPr>
                <w:rFonts w:ascii="Cambria Math" w:eastAsia="汉仪旗黑-50S" w:hAnsi="宋体"/>
                <w:szCs w:val="21"/>
              </w:rPr>
              <m:t>∧</m:t>
            </m:r>
            <m:ctrlPr>
              <w:rPr>
                <w:rFonts w:ascii="Cambria Math" w:eastAsia="汉仪旗黑-50S" w:hAnsi="Cambria Math"/>
                <w:i/>
                <w:szCs w:val="21"/>
              </w:rPr>
            </m:ctrlPr>
          </m:lim>
        </m:limUpp>
        <m:r>
          <w:rPr>
            <w:rFonts w:ascii="Cambria Math" w:eastAsia="汉仪旗黑-50S" w:hAnsi="宋体"/>
            <w:szCs w:val="21"/>
          </w:rPr>
          <m:t>x+</m:t>
        </m:r>
        <m:limUpp>
          <m:limUppPr>
            <m:ctrlPr>
              <w:rPr>
                <w:rFonts w:ascii="Cambria Math" w:eastAsia="汉仪旗黑-50S" w:hAnsi="宋体"/>
                <w:i/>
                <w:szCs w:val="21"/>
              </w:rPr>
            </m:ctrlPr>
          </m:limUppPr>
          <m:e>
            <m:r>
              <w:rPr>
                <w:rFonts w:ascii="Cambria Math" w:eastAsia="汉仪旗黑-50S" w:hAnsi="宋体"/>
                <w:szCs w:val="21"/>
              </w:rPr>
              <m:t>a</m:t>
            </m:r>
          </m:e>
          <m:lim>
            <m:r>
              <w:rPr>
                <w:rFonts w:ascii="Cambria Math" w:eastAsia="汉仪旗黑-50S" w:hAnsi="宋体"/>
                <w:szCs w:val="21"/>
              </w:rPr>
              <m:t>∧</m:t>
            </m:r>
            <m:ctrlPr>
              <w:rPr>
                <w:rFonts w:ascii="Cambria Math" w:eastAsia="汉仪旗黑-50S" w:hAnsi="Cambria Math"/>
                <w:i/>
                <w:szCs w:val="21"/>
              </w:rPr>
            </m:ctrlPr>
          </m:lim>
        </m:limUpp>
      </m:oMath>
      <w:r w:rsidR="00DD398D" w:rsidRPr="001C3C55">
        <w:rPr>
          <w:rFonts w:ascii="宋体" w:eastAsia="汉仪旗黑-50S" w:hAnsi="宋体" w:hint="eastAsia"/>
          <w:szCs w:val="21"/>
        </w:rPr>
        <w:t xml:space="preserve"> </w:t>
      </w:r>
      <w:r w:rsidRPr="001C3C55">
        <w:rPr>
          <w:rFonts w:ascii="宋体" w:eastAsia="汉仪旗黑-50S" w:hAnsi="宋体"/>
          <w:szCs w:val="21"/>
        </w:rPr>
        <w:t>必过点</w:t>
      </w:r>
      <w:r w:rsidR="00F860C2" w:rsidRPr="001C3C55">
        <w:rPr>
          <w:rFonts w:ascii="宋体" w:eastAsia="汉仪旗黑-50S" w:hAnsi="宋体"/>
          <w:szCs w:val="21"/>
        </w:rPr>
        <w:t>(    )</w:t>
      </w:r>
    </w:p>
    <w:p w:rsidR="007C3907" w:rsidRPr="001C3C55" w:rsidRDefault="007C3907" w:rsidP="005F1A27">
      <w:pPr>
        <w:adjustRightInd w:val="0"/>
        <w:snapToGrid w:val="0"/>
        <w:spacing w:line="264" w:lineRule="auto"/>
        <w:ind w:firstLineChars="200" w:firstLine="420"/>
        <w:rPr>
          <w:rFonts w:ascii="宋体" w:eastAsia="汉仪旗黑-50S" w:hAnsi="宋体"/>
          <w:szCs w:val="21"/>
        </w:rPr>
      </w:pPr>
      <w:proofErr w:type="gramStart"/>
      <w:r w:rsidRPr="001C3C55">
        <w:rPr>
          <w:rFonts w:ascii="宋体" w:eastAsia="汉仪旗黑-50S" w:hAnsi="宋体"/>
          <w:szCs w:val="21"/>
        </w:rPr>
        <w:t>A .</w:t>
      </w:r>
      <w:proofErr w:type="gramEnd"/>
      <w:r w:rsidRPr="001C3C55">
        <w:rPr>
          <w:rFonts w:ascii="宋体" w:eastAsia="汉仪旗黑-50S" w:hAnsi="宋体"/>
          <w:szCs w:val="21"/>
        </w:rPr>
        <w:t>(2,2)   B. (1.5 ,4)    C.(1.5 ,0)     D</w:t>
      </w:r>
      <w:r w:rsidR="00F860C2" w:rsidRPr="001C3C55">
        <w:rPr>
          <w:rFonts w:ascii="宋体" w:eastAsia="汉仪旗黑-50S" w:hAnsi="宋体"/>
          <w:szCs w:val="21"/>
        </w:rPr>
        <w:t>.</w:t>
      </w:r>
      <w:r w:rsidRPr="001C3C55">
        <w:rPr>
          <w:rFonts w:ascii="宋体" w:eastAsia="汉仪旗黑-50S" w:hAnsi="宋体"/>
          <w:szCs w:val="21"/>
        </w:rPr>
        <w:t>(1,2)</w:t>
      </w:r>
    </w:p>
    <w:p w:rsidR="007C3907" w:rsidRPr="001C3C55" w:rsidRDefault="007C3907" w:rsidP="001C3C55">
      <w:pPr>
        <w:spacing w:line="420" w:lineRule="exact"/>
        <w:jc w:val="left"/>
        <w:rPr>
          <w:rFonts w:ascii="宋体" w:eastAsia="汉仪旗黑-50S" w:hAnsi="宋体"/>
          <w:szCs w:val="21"/>
        </w:rPr>
      </w:pPr>
      <w:r w:rsidRPr="001C3C55">
        <w:rPr>
          <w:rFonts w:ascii="宋体" w:eastAsia="汉仪旗黑-50S" w:hAnsi="宋体"/>
          <w:szCs w:val="21"/>
        </w:rPr>
        <w:t>3.</w:t>
      </w:r>
      <w:r w:rsidRPr="001C3C55">
        <w:rPr>
          <w:rFonts w:ascii="宋体" w:eastAsia="汉仪旗黑-50S" w:hAnsi="宋体"/>
          <w:szCs w:val="21"/>
        </w:rPr>
        <w:t>实数系的结构图为右图所示其中</w:t>
      </w:r>
      <w:r w:rsidRPr="001C3C55">
        <w:rPr>
          <w:rFonts w:ascii="宋体" w:eastAsia="汉仪旗黑-50S" w:hAnsi="宋体"/>
          <w:szCs w:val="21"/>
        </w:rPr>
        <w:t>1</w:t>
      </w:r>
      <w:r w:rsidRPr="001C3C55">
        <w:rPr>
          <w:rFonts w:ascii="宋体" w:eastAsia="汉仪旗黑-50S" w:hAnsi="宋体"/>
          <w:szCs w:val="21"/>
        </w:rPr>
        <w:t>、</w:t>
      </w:r>
      <w:r w:rsidRPr="001C3C55">
        <w:rPr>
          <w:rFonts w:ascii="宋体" w:eastAsia="汉仪旗黑-50S" w:hAnsi="宋体"/>
          <w:szCs w:val="21"/>
        </w:rPr>
        <w:t>2</w:t>
      </w:r>
      <w:r w:rsidRPr="001C3C55">
        <w:rPr>
          <w:rFonts w:ascii="宋体" w:eastAsia="汉仪旗黑-50S" w:hAnsi="宋体"/>
          <w:szCs w:val="21"/>
        </w:rPr>
        <w:t>、</w:t>
      </w:r>
      <w:r w:rsidRPr="001C3C55">
        <w:rPr>
          <w:rFonts w:ascii="宋体" w:eastAsia="汉仪旗黑-50S" w:hAnsi="宋体"/>
          <w:szCs w:val="21"/>
        </w:rPr>
        <w:t>3</w:t>
      </w:r>
      <w:proofErr w:type="gramStart"/>
      <w:r w:rsidRPr="001C3C55">
        <w:rPr>
          <w:rFonts w:ascii="宋体" w:eastAsia="汉仪旗黑-50S" w:hAnsi="宋体"/>
          <w:szCs w:val="21"/>
        </w:rPr>
        <w:t>三个</w:t>
      </w:r>
      <w:proofErr w:type="gramEnd"/>
      <w:r w:rsidRPr="001C3C55">
        <w:rPr>
          <w:rFonts w:ascii="宋体" w:eastAsia="汉仪旗黑-50S" w:hAnsi="宋体"/>
          <w:szCs w:val="21"/>
        </w:rPr>
        <w:t>方格中的内容分别为</w:t>
      </w:r>
      <w:r w:rsidR="00F860C2" w:rsidRPr="001C3C55">
        <w:rPr>
          <w:rFonts w:ascii="宋体" w:eastAsia="汉仪旗黑-50S" w:hAnsi="宋体"/>
          <w:szCs w:val="21"/>
        </w:rPr>
        <w:t>(    )</w:t>
      </w:r>
    </w:p>
    <w:p w:rsidR="007C3907" w:rsidRPr="001C3C55" w:rsidRDefault="00F860C2" w:rsidP="001C3C55">
      <w:pPr>
        <w:spacing w:line="420" w:lineRule="exact"/>
        <w:ind w:firstLine="435"/>
        <w:jc w:val="left"/>
        <w:rPr>
          <w:rFonts w:ascii="宋体" w:eastAsia="汉仪旗黑-50S" w:hAnsi="宋体"/>
          <w:szCs w:val="21"/>
        </w:rPr>
      </w:pPr>
      <w:r w:rsidRPr="001C3C55">
        <w:rPr>
          <w:rFonts w:ascii="宋体" w:eastAsia="汉仪旗黑-50S" w:hAnsi="宋体"/>
          <w:szCs w:val="21"/>
        </w:rPr>
        <w:t>A.</w:t>
      </w:r>
      <w:r w:rsidR="0050438B" w:rsidRPr="001C3C55">
        <w:rPr>
          <w:rFonts w:ascii="宋体" w:eastAsia="汉仪旗黑-50S" w:hAnsi="宋体"/>
          <w:szCs w:val="21"/>
        </w:rPr>
        <w:t xml:space="preserve"> </w:t>
      </w:r>
      <w:r w:rsidR="0050438B" w:rsidRPr="001C3C55">
        <w:rPr>
          <w:rFonts w:ascii="宋体" w:eastAsia="汉仪旗黑-50S" w:hAnsi="宋体"/>
          <w:szCs w:val="21"/>
        </w:rPr>
        <w:t>有理数、整数、零</w:t>
      </w:r>
      <w:r w:rsidR="00EC2FE0" w:rsidRPr="001C3C55">
        <w:rPr>
          <w:rFonts w:ascii="宋体" w:eastAsia="汉仪旗黑-50S" w:hAnsi="宋体"/>
          <w:szCs w:val="21"/>
        </w:rPr>
        <w:t xml:space="preserve">   </w:t>
      </w:r>
      <w:r w:rsidR="007C3907" w:rsidRPr="001C3C55">
        <w:rPr>
          <w:rFonts w:ascii="宋体" w:eastAsia="汉仪旗黑-50S" w:hAnsi="宋体"/>
          <w:szCs w:val="21"/>
        </w:rPr>
        <w:t xml:space="preserve"> </w:t>
      </w:r>
      <w:r w:rsidRPr="001C3C55">
        <w:rPr>
          <w:rFonts w:ascii="宋体" w:eastAsia="汉仪旗黑-50S" w:hAnsi="宋体"/>
          <w:szCs w:val="21"/>
        </w:rPr>
        <w:t>B.</w:t>
      </w:r>
      <w:r w:rsidR="007C3907" w:rsidRPr="001C3C55">
        <w:rPr>
          <w:rFonts w:ascii="宋体" w:eastAsia="汉仪旗黑-50S" w:hAnsi="宋体"/>
          <w:szCs w:val="21"/>
        </w:rPr>
        <w:t xml:space="preserve"> </w:t>
      </w:r>
      <w:r w:rsidR="0050438B" w:rsidRPr="001C3C55">
        <w:rPr>
          <w:rFonts w:ascii="宋体" w:eastAsia="汉仪旗黑-50S" w:hAnsi="宋体"/>
          <w:szCs w:val="21"/>
        </w:rPr>
        <w:t>有理数、零、整数</w:t>
      </w:r>
      <w:r w:rsidR="007C3907" w:rsidRPr="001C3C55">
        <w:rPr>
          <w:rFonts w:ascii="宋体" w:eastAsia="汉仪旗黑-50S" w:hAnsi="宋体"/>
          <w:szCs w:val="21"/>
        </w:rPr>
        <w:t xml:space="preserve">    </w:t>
      </w:r>
      <w:r w:rsidRPr="001C3C55">
        <w:rPr>
          <w:rFonts w:ascii="宋体" w:eastAsia="汉仪旗黑-50S" w:hAnsi="宋体"/>
          <w:szCs w:val="21"/>
        </w:rPr>
        <w:t>C.</w:t>
      </w:r>
      <w:r w:rsidR="0050438B" w:rsidRPr="001C3C55">
        <w:rPr>
          <w:rFonts w:ascii="宋体" w:eastAsia="汉仪旗黑-50S" w:hAnsi="宋体"/>
          <w:szCs w:val="21"/>
        </w:rPr>
        <w:t xml:space="preserve"> </w:t>
      </w:r>
      <w:r w:rsidR="007C3907" w:rsidRPr="001C3C55">
        <w:rPr>
          <w:rFonts w:ascii="宋体" w:eastAsia="汉仪旗黑-50S" w:hAnsi="宋体"/>
          <w:szCs w:val="21"/>
        </w:rPr>
        <w:t>零、有理数、整数</w:t>
      </w:r>
      <w:r w:rsidR="00EC2FE0" w:rsidRPr="001C3C55">
        <w:rPr>
          <w:rFonts w:ascii="宋体" w:eastAsia="汉仪旗黑-50S" w:hAnsi="宋体"/>
          <w:szCs w:val="21"/>
        </w:rPr>
        <w:t xml:space="preserve">  </w:t>
      </w:r>
      <w:r w:rsidR="00044929" w:rsidRPr="001C3C55">
        <w:rPr>
          <w:rFonts w:ascii="宋体" w:eastAsia="汉仪旗黑-50S" w:hAnsi="宋体" w:hint="eastAsia"/>
          <w:szCs w:val="21"/>
        </w:rPr>
        <w:t xml:space="preserve"> </w:t>
      </w:r>
      <w:r w:rsidRPr="001C3C55">
        <w:rPr>
          <w:rFonts w:ascii="宋体" w:eastAsia="汉仪旗黑-50S" w:hAnsi="宋体"/>
          <w:szCs w:val="21"/>
        </w:rPr>
        <w:t>D.</w:t>
      </w:r>
      <w:r w:rsidR="0050438B" w:rsidRPr="001C3C55">
        <w:rPr>
          <w:rFonts w:ascii="宋体" w:eastAsia="汉仪旗黑-50S" w:hAnsi="宋体"/>
          <w:szCs w:val="21"/>
        </w:rPr>
        <w:t xml:space="preserve"> </w:t>
      </w:r>
      <w:r w:rsidR="007C3907" w:rsidRPr="001C3C55">
        <w:rPr>
          <w:rFonts w:ascii="宋体" w:eastAsia="汉仪旗黑-50S" w:hAnsi="宋体"/>
          <w:szCs w:val="21"/>
        </w:rPr>
        <w:t>整数、有理数、零</w:t>
      </w:r>
    </w:p>
    <w:p w:rsidR="007C3907" w:rsidRPr="001C3C55" w:rsidRDefault="007C3907" w:rsidP="001C3C55">
      <w:pPr>
        <w:spacing w:line="420" w:lineRule="exact"/>
        <w:rPr>
          <w:rFonts w:ascii="宋体" w:eastAsia="汉仪旗黑-50S" w:hAnsi="宋体"/>
          <w:szCs w:val="21"/>
        </w:rPr>
      </w:pPr>
      <w:r w:rsidRPr="001C3C55">
        <w:rPr>
          <w:rFonts w:ascii="宋体" w:eastAsia="汉仪旗黑-50S" w:hAnsi="宋体"/>
          <w:szCs w:val="21"/>
        </w:rPr>
        <w:t>4.</w:t>
      </w:r>
      <w:r w:rsidRPr="001C3C55">
        <w:rPr>
          <w:rFonts w:ascii="宋体" w:eastAsia="汉仪旗黑-50S" w:hAnsi="宋体"/>
          <w:szCs w:val="21"/>
        </w:rPr>
        <w:t>用反证法证明命题</w:t>
      </w:r>
      <w:r w:rsidRPr="001C3C55">
        <w:rPr>
          <w:rFonts w:ascii="宋体" w:eastAsia="汉仪旗黑-50S" w:hAnsi="宋体"/>
          <w:szCs w:val="21"/>
        </w:rPr>
        <w:t>“</w:t>
      </w:r>
      <w:r w:rsidR="00377F87" w:rsidRPr="005F1A27">
        <w:rPr>
          <w:rFonts w:ascii="宋体" w:hAnsi="宋体"/>
          <w:noProof/>
          <w:position w:val="-10"/>
          <w:szCs w:val="21"/>
        </w:rPr>
        <w:drawing>
          <wp:inline distT="0" distB="0" distL="0" distR="0">
            <wp:extent cx="2381250" cy="228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228600"/>
                    </a:xfrm>
                    <a:prstGeom prst="rect">
                      <a:avLst/>
                    </a:prstGeom>
                    <a:noFill/>
                    <a:ln>
                      <a:noFill/>
                    </a:ln>
                  </pic:spPr>
                </pic:pic>
              </a:graphicData>
            </a:graphic>
          </wp:inline>
        </w:drawing>
      </w:r>
      <w:r w:rsidRPr="001C3C55">
        <w:rPr>
          <w:rFonts w:ascii="宋体" w:eastAsia="汉仪旗黑-50S" w:hAnsi="宋体"/>
          <w:szCs w:val="21"/>
        </w:rPr>
        <w:t>”,</w:t>
      </w:r>
      <w:r w:rsidRPr="001C3C55">
        <w:rPr>
          <w:rFonts w:ascii="宋体" w:eastAsia="汉仪旗黑-50S" w:hAnsi="宋体"/>
          <w:szCs w:val="21"/>
        </w:rPr>
        <w:t>其</w:t>
      </w:r>
      <w:proofErr w:type="gramStart"/>
      <w:r w:rsidRPr="001C3C55">
        <w:rPr>
          <w:rFonts w:ascii="宋体" w:eastAsia="汉仪旗黑-50S" w:hAnsi="宋体"/>
          <w:szCs w:val="21"/>
        </w:rPr>
        <w:t>反设正确</w:t>
      </w:r>
      <w:proofErr w:type="gramEnd"/>
      <w:r w:rsidRPr="001C3C55">
        <w:rPr>
          <w:rFonts w:ascii="宋体" w:eastAsia="汉仪旗黑-50S" w:hAnsi="宋体"/>
          <w:szCs w:val="21"/>
        </w:rPr>
        <w:t>的是</w:t>
      </w:r>
      <w:r w:rsidR="00F860C2" w:rsidRPr="001C3C55">
        <w:rPr>
          <w:rFonts w:ascii="宋体" w:eastAsia="汉仪旗黑-50S" w:hAnsi="宋体"/>
          <w:szCs w:val="21"/>
        </w:rPr>
        <w:t>(    )</w:t>
      </w:r>
    </w:p>
    <w:p w:rsidR="007C3907" w:rsidRPr="001C3C55" w:rsidRDefault="007C3907" w:rsidP="001C3C55">
      <w:pPr>
        <w:spacing w:line="420" w:lineRule="exact"/>
        <w:ind w:firstLineChars="200" w:firstLine="420"/>
        <w:rPr>
          <w:rFonts w:eastAsia="汉仪旗黑-50S"/>
        </w:rPr>
      </w:pPr>
      <w:r w:rsidRPr="001C3C55">
        <w:rPr>
          <w:rFonts w:eastAsia="汉仪旗黑-50S"/>
        </w:rPr>
        <w:t xml:space="preserve">A. </w:t>
      </w:r>
      <w:r w:rsidR="001C3C55" w:rsidRPr="001C3C55">
        <w:rPr>
          <w:rFonts w:eastAsia="汉仪旗黑-50S"/>
          <w:noProof/>
        </w:rPr>
        <w:drawing>
          <wp:inline distT="0" distB="0" distL="0" distR="0">
            <wp:extent cx="1304925" cy="20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r w:rsidR="00044929" w:rsidRPr="001C3C55">
        <w:rPr>
          <w:rFonts w:eastAsia="汉仪旗黑-50S"/>
        </w:rPr>
        <w:t xml:space="preserve"> </w:t>
      </w:r>
      <w:r w:rsidR="00EC2FE0" w:rsidRPr="001C3C55">
        <w:rPr>
          <w:rFonts w:eastAsia="汉仪旗黑-50S"/>
        </w:rPr>
        <w:t xml:space="preserve"> </w:t>
      </w:r>
      <w:r w:rsidRPr="001C3C55">
        <w:rPr>
          <w:rFonts w:eastAsia="汉仪旗黑-50S"/>
        </w:rPr>
        <w:t xml:space="preserve">B. </w:t>
      </w:r>
      <w:r w:rsidR="001C3C55" w:rsidRPr="001C3C55">
        <w:rPr>
          <w:rFonts w:eastAsia="汉仪旗黑-50S"/>
          <w:noProof/>
        </w:rPr>
        <w:drawing>
          <wp:inline distT="0" distB="0" distL="0" distR="0">
            <wp:extent cx="1457325" cy="200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200025"/>
                    </a:xfrm>
                    <a:prstGeom prst="rect">
                      <a:avLst/>
                    </a:prstGeom>
                    <a:noFill/>
                    <a:ln>
                      <a:noFill/>
                    </a:ln>
                  </pic:spPr>
                </pic:pic>
              </a:graphicData>
            </a:graphic>
          </wp:inline>
        </w:drawing>
      </w:r>
      <w:r w:rsidR="00EC2FE0" w:rsidRPr="001C3C55">
        <w:rPr>
          <w:rFonts w:eastAsia="汉仪旗黑-50S" w:hint="eastAsia"/>
        </w:rPr>
        <w:t xml:space="preserve">  </w:t>
      </w:r>
      <w:r w:rsidRPr="001C3C55">
        <w:rPr>
          <w:rFonts w:eastAsia="汉仪旗黑-50S"/>
        </w:rPr>
        <w:t xml:space="preserve">C. </w:t>
      </w:r>
      <w:r w:rsidR="001C3C55" w:rsidRPr="001C3C55">
        <w:rPr>
          <w:rFonts w:eastAsia="汉仪旗黑-50S"/>
          <w:noProof/>
        </w:rPr>
        <w:drawing>
          <wp:inline distT="0" distB="0" distL="0" distR="0">
            <wp:extent cx="866775" cy="200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1C3C55">
        <w:rPr>
          <w:rFonts w:eastAsia="汉仪旗黑-50S"/>
        </w:rPr>
        <w:t xml:space="preserve"> </w:t>
      </w:r>
      <w:r w:rsidR="00EC2FE0" w:rsidRPr="001C3C55">
        <w:rPr>
          <w:rFonts w:eastAsia="汉仪旗黑-50S"/>
        </w:rPr>
        <w:t xml:space="preserve"> </w:t>
      </w:r>
      <w:r w:rsidRPr="001C3C55">
        <w:rPr>
          <w:rFonts w:eastAsia="汉仪旗黑-50S"/>
        </w:rPr>
        <w:t xml:space="preserve">D. </w:t>
      </w:r>
      <w:r w:rsidR="001C3C55" w:rsidRPr="001C3C55">
        <w:rPr>
          <w:rFonts w:eastAsia="汉仪旗黑-50S"/>
          <w:noProof/>
        </w:rPr>
        <w:drawing>
          <wp:inline distT="0" distB="0" distL="0" distR="0">
            <wp:extent cx="1304925" cy="200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p>
    <w:p w:rsidR="007C3907" w:rsidRPr="001C3C55" w:rsidRDefault="007C3907" w:rsidP="001C3C55">
      <w:pPr>
        <w:tabs>
          <w:tab w:val="left" w:pos="420"/>
          <w:tab w:val="left" w:pos="2517"/>
          <w:tab w:val="left" w:pos="4615"/>
          <w:tab w:val="left" w:pos="6712"/>
          <w:tab w:val="left" w:pos="8181"/>
        </w:tabs>
        <w:spacing w:line="420" w:lineRule="exact"/>
        <w:ind w:left="420" w:hangingChars="200" w:hanging="420"/>
        <w:rPr>
          <w:rFonts w:ascii="宋体" w:eastAsia="汉仪旗黑-50S" w:hAnsi="宋体"/>
          <w:szCs w:val="21"/>
        </w:rPr>
      </w:pPr>
      <w:r w:rsidRPr="001C3C55">
        <w:rPr>
          <w:rFonts w:ascii="宋体" w:eastAsia="汉仪旗黑-50S" w:hAnsi="宋体"/>
          <w:szCs w:val="21"/>
        </w:rPr>
        <w:t>5.</w:t>
      </w:r>
      <w:r w:rsidRPr="001C3C55">
        <w:rPr>
          <w:rFonts w:ascii="宋体" w:eastAsia="汉仪旗黑-50S" w:hAnsi="宋体"/>
          <w:szCs w:val="21"/>
        </w:rPr>
        <w:t>若复数</w:t>
      </w:r>
      <m:oMath>
        <m:r>
          <w:rPr>
            <w:rFonts w:ascii="Cambria Math" w:eastAsia="汉仪旗黑-50S" w:hAnsi="宋体"/>
            <w:szCs w:val="21"/>
          </w:rPr>
          <m:t>z=(</m:t>
        </m:r>
        <m:sSup>
          <m:sSupPr>
            <m:ctrlPr>
              <w:rPr>
                <w:rFonts w:ascii="Cambria Math" w:eastAsia="汉仪旗黑-50S" w:hAnsi="宋体"/>
                <w:i/>
                <w:szCs w:val="21"/>
              </w:rPr>
            </m:ctrlPr>
          </m:sSupPr>
          <m:e>
            <m:r>
              <w:rPr>
                <w:rFonts w:ascii="Cambria Math" w:eastAsia="汉仪旗黑-50S" w:hAnsi="宋体"/>
                <w:szCs w:val="21"/>
              </w:rPr>
              <m:t>a</m:t>
            </m:r>
          </m:e>
          <m:sup>
            <m:r>
              <w:rPr>
                <w:rFonts w:ascii="Cambria Math" w:eastAsia="汉仪旗黑-50S" w:hAnsi="宋体"/>
                <w:szCs w:val="21"/>
              </w:rPr>
              <m:t>2</m:t>
            </m:r>
          </m:sup>
        </m:sSup>
        <m:r>
          <w:rPr>
            <w:rFonts w:ascii="Cambria Math" w:eastAsia="汉仪旗黑-50S" w:hAnsi="宋体"/>
            <w:szCs w:val="21"/>
          </w:rPr>
          <m:t>+2a</m:t>
        </m:r>
        <m:r>
          <w:rPr>
            <w:rFonts w:ascii="微软雅黑" w:eastAsia="微软雅黑" w:hAnsi="微软雅黑" w:cs="微软雅黑" w:hint="eastAsia"/>
            <w:szCs w:val="21"/>
          </w:rPr>
          <m:t>-</m:t>
        </m:r>
        <m:r>
          <w:rPr>
            <w:rFonts w:ascii="Cambria Math" w:eastAsia="汉仪旗黑-50S" w:hAnsi="宋体"/>
            <w:szCs w:val="21"/>
          </w:rPr>
          <m:t>3)+(a+3)i</m:t>
        </m:r>
      </m:oMath>
      <w:r w:rsidRPr="001C3C55">
        <w:rPr>
          <w:rFonts w:ascii="宋体" w:eastAsia="汉仪旗黑-50S" w:hAnsi="宋体"/>
          <w:szCs w:val="21"/>
        </w:rPr>
        <w:t>为纯虚数（</w:t>
      </w:r>
      <m:oMath>
        <m:r>
          <w:rPr>
            <w:rFonts w:ascii="Cambria Math" w:eastAsia="汉仪旗黑-50S" w:hAnsi="宋体"/>
            <w:szCs w:val="21"/>
          </w:rPr>
          <m:t>i</m:t>
        </m:r>
      </m:oMath>
      <w:r w:rsidRPr="001C3C55">
        <w:rPr>
          <w:rFonts w:ascii="宋体" w:eastAsia="汉仪旗黑-50S" w:hAnsi="宋体"/>
          <w:szCs w:val="21"/>
        </w:rPr>
        <w:t>为虚数单位），则实数</w:t>
      </w:r>
      <m:oMath>
        <m:r>
          <w:rPr>
            <w:rFonts w:ascii="Cambria Math" w:eastAsia="汉仪旗黑-50S" w:hAnsi="宋体"/>
            <w:szCs w:val="21"/>
          </w:rPr>
          <m:t>a</m:t>
        </m:r>
      </m:oMath>
      <w:r w:rsidRPr="001C3C55">
        <w:rPr>
          <w:rFonts w:ascii="宋体" w:eastAsia="汉仪旗黑-50S" w:hAnsi="宋体"/>
          <w:szCs w:val="21"/>
        </w:rPr>
        <w:t>的值是（</w:t>
      </w:r>
      <w:r w:rsidRPr="001C3C55">
        <w:rPr>
          <w:rFonts w:ascii="宋体" w:eastAsia="汉仪旗黑-50S" w:hAnsi="宋体"/>
          <w:szCs w:val="21"/>
        </w:rPr>
        <w:t xml:space="preserve">    </w:t>
      </w:r>
      <w:r w:rsidRPr="001C3C55">
        <w:rPr>
          <w:rFonts w:ascii="宋体" w:eastAsia="汉仪旗黑-50S" w:hAnsi="宋体"/>
          <w:szCs w:val="21"/>
        </w:rPr>
        <w:t>）</w:t>
      </w:r>
    </w:p>
    <w:p w:rsidR="007C3907" w:rsidRPr="001C3C55" w:rsidRDefault="007C3907" w:rsidP="001C3C55">
      <w:pPr>
        <w:tabs>
          <w:tab w:val="left" w:pos="420"/>
          <w:tab w:val="left" w:pos="2517"/>
          <w:tab w:val="left" w:pos="4615"/>
          <w:tab w:val="left" w:pos="6712"/>
          <w:tab w:val="left" w:pos="8181"/>
        </w:tabs>
        <w:spacing w:line="420" w:lineRule="exact"/>
        <w:ind w:leftChars="200" w:left="420"/>
        <w:rPr>
          <w:rFonts w:ascii="宋体" w:eastAsia="汉仪旗黑-50S" w:hAnsi="宋体"/>
          <w:szCs w:val="21"/>
        </w:rPr>
      </w:pPr>
      <w:r w:rsidRPr="001C3C55">
        <w:rPr>
          <w:rFonts w:ascii="宋体" w:eastAsia="汉仪旗黑-50S" w:hAnsi="宋体"/>
          <w:szCs w:val="21"/>
        </w:rPr>
        <w:t>A</w:t>
      </w:r>
      <w:r w:rsidRPr="001C3C55">
        <w:rPr>
          <w:rFonts w:ascii="宋体" w:eastAsia="汉仪旗黑-50S" w:hAnsi="宋体"/>
          <w:szCs w:val="21"/>
        </w:rPr>
        <w:t>．</w:t>
      </w:r>
      <m:oMath>
        <m:r>
          <w:rPr>
            <w:rFonts w:ascii="微软雅黑" w:eastAsia="微软雅黑" w:hAnsi="微软雅黑" w:cs="微软雅黑" w:hint="eastAsia"/>
            <w:szCs w:val="21"/>
          </w:rPr>
          <m:t>-</m:t>
        </m:r>
        <m:r>
          <w:rPr>
            <w:rFonts w:ascii="Cambria Math" w:eastAsia="汉仪旗黑-50S" w:hAnsi="宋体"/>
            <w:szCs w:val="21"/>
          </w:rPr>
          <m:t>3</m:t>
        </m:r>
      </m:oMath>
      <w:r w:rsidRPr="001C3C55">
        <w:rPr>
          <w:rFonts w:ascii="宋体" w:eastAsia="汉仪旗黑-50S" w:hAnsi="宋体"/>
          <w:szCs w:val="21"/>
        </w:rPr>
        <w:t xml:space="preserve">      </w:t>
      </w:r>
      <w:r w:rsidR="00225BB0" w:rsidRPr="001C3C55">
        <w:rPr>
          <w:rFonts w:ascii="宋体" w:eastAsia="汉仪旗黑-50S" w:hAnsi="宋体" w:hint="eastAsia"/>
          <w:szCs w:val="21"/>
        </w:rPr>
        <w:t xml:space="preserve">  </w:t>
      </w:r>
      <w:r w:rsidRPr="001C3C55">
        <w:rPr>
          <w:rFonts w:ascii="宋体" w:eastAsia="汉仪旗黑-50S" w:hAnsi="宋体"/>
          <w:szCs w:val="21"/>
        </w:rPr>
        <w:t>B</w:t>
      </w:r>
      <w:r w:rsidRPr="001C3C55">
        <w:rPr>
          <w:rFonts w:ascii="宋体" w:eastAsia="汉仪旗黑-50S" w:hAnsi="宋体"/>
          <w:szCs w:val="21"/>
        </w:rPr>
        <w:t>．</w:t>
      </w:r>
      <m:oMath>
        <m:r>
          <w:rPr>
            <w:rFonts w:ascii="Cambria Math" w:eastAsia="微软雅黑" w:hAnsi="Cambria Math" w:cs="微软雅黑" w:hint="eastAsia"/>
            <w:szCs w:val="21"/>
          </w:rPr>
          <m:t>-</m:t>
        </m:r>
        <m:r>
          <w:rPr>
            <w:rFonts w:ascii="Cambria Math" w:eastAsia="汉仪旗黑-50S" w:hAnsi="宋体"/>
            <w:szCs w:val="21"/>
          </w:rPr>
          <m:t>3</m:t>
        </m:r>
      </m:oMath>
      <w:r w:rsidRPr="001C3C55">
        <w:rPr>
          <w:rFonts w:ascii="宋体" w:eastAsia="汉仪旗黑-50S" w:hAnsi="宋体"/>
          <w:szCs w:val="21"/>
        </w:rPr>
        <w:t>或</w:t>
      </w:r>
      <m:oMath>
        <m:r>
          <w:rPr>
            <w:rFonts w:ascii="Cambria Math" w:eastAsia="汉仪旗黑-50S" w:hAnsi="宋体"/>
            <w:szCs w:val="21"/>
          </w:rPr>
          <m:t>1</m:t>
        </m:r>
      </m:oMath>
      <w:r w:rsidRPr="001C3C55">
        <w:rPr>
          <w:rFonts w:ascii="宋体" w:eastAsia="汉仪旗黑-50S" w:hAnsi="宋体"/>
          <w:szCs w:val="21"/>
        </w:rPr>
        <w:t xml:space="preserve">    </w:t>
      </w:r>
      <w:r w:rsidR="00225BB0" w:rsidRPr="001C3C55">
        <w:rPr>
          <w:rFonts w:ascii="宋体" w:eastAsia="汉仪旗黑-50S" w:hAnsi="宋体" w:hint="eastAsia"/>
          <w:szCs w:val="21"/>
        </w:rPr>
        <w:t xml:space="preserve">    </w:t>
      </w:r>
      <w:r w:rsidRPr="001C3C55">
        <w:rPr>
          <w:rFonts w:ascii="宋体" w:eastAsia="汉仪旗黑-50S" w:hAnsi="宋体"/>
          <w:szCs w:val="21"/>
        </w:rPr>
        <w:t>C</w:t>
      </w:r>
      <w:r w:rsidRPr="001C3C55">
        <w:rPr>
          <w:rFonts w:ascii="宋体" w:eastAsia="汉仪旗黑-50S" w:hAnsi="宋体"/>
          <w:szCs w:val="21"/>
        </w:rPr>
        <w:t>．</w:t>
      </w:r>
      <m:oMath>
        <m:r>
          <w:rPr>
            <w:rFonts w:ascii="Cambria Math" w:eastAsia="汉仪旗黑-50S" w:hAnsi="宋体"/>
            <w:szCs w:val="21"/>
          </w:rPr>
          <m:t>3</m:t>
        </m:r>
      </m:oMath>
      <w:r w:rsidRPr="001C3C55">
        <w:rPr>
          <w:rFonts w:ascii="宋体" w:eastAsia="汉仪旗黑-50S" w:hAnsi="宋体"/>
          <w:szCs w:val="21"/>
        </w:rPr>
        <w:t xml:space="preserve"> </w:t>
      </w:r>
      <w:r w:rsidRPr="001C3C55">
        <w:rPr>
          <w:rFonts w:ascii="宋体" w:eastAsia="汉仪旗黑-50S" w:hAnsi="宋体"/>
          <w:szCs w:val="21"/>
        </w:rPr>
        <w:t>或</w:t>
      </w:r>
      <m:oMath>
        <m:r>
          <w:rPr>
            <w:rFonts w:ascii="Cambria Math" w:eastAsia="微软雅黑" w:hAnsi="Cambria Math" w:cs="微软雅黑" w:hint="eastAsia"/>
            <w:szCs w:val="21"/>
          </w:rPr>
          <m:t>-</m:t>
        </m:r>
        <m:r>
          <w:rPr>
            <w:rFonts w:ascii="Cambria Math" w:eastAsia="汉仪旗黑-50S" w:hAnsi="宋体"/>
            <w:szCs w:val="21"/>
          </w:rPr>
          <m:t>1</m:t>
        </m:r>
      </m:oMath>
      <w:r w:rsidRPr="001C3C55">
        <w:rPr>
          <w:rFonts w:ascii="宋体" w:eastAsia="汉仪旗黑-50S" w:hAnsi="宋体"/>
          <w:szCs w:val="21"/>
        </w:rPr>
        <w:t xml:space="preserve">   </w:t>
      </w:r>
      <w:r w:rsidR="00225BB0" w:rsidRPr="001C3C55">
        <w:rPr>
          <w:rFonts w:ascii="宋体" w:eastAsia="汉仪旗黑-50S" w:hAnsi="宋体" w:hint="eastAsia"/>
          <w:szCs w:val="21"/>
        </w:rPr>
        <w:t xml:space="preserve"> </w:t>
      </w:r>
      <w:r w:rsidRPr="001C3C55">
        <w:rPr>
          <w:rFonts w:ascii="宋体" w:eastAsia="汉仪旗黑-50S" w:hAnsi="宋体"/>
          <w:szCs w:val="21"/>
        </w:rPr>
        <w:t xml:space="preserve">  D</w:t>
      </w:r>
      <w:r w:rsidRPr="001C3C55">
        <w:rPr>
          <w:rFonts w:ascii="宋体" w:eastAsia="汉仪旗黑-50S" w:hAnsi="宋体"/>
          <w:szCs w:val="21"/>
        </w:rPr>
        <w:t>．</w:t>
      </w:r>
      <m:oMath>
        <m:r>
          <w:rPr>
            <w:rFonts w:ascii="Cambria Math" w:eastAsia="汉仪旗黑-50S" w:hAnsi="宋体"/>
            <w:szCs w:val="21"/>
          </w:rPr>
          <m:t>1</m:t>
        </m:r>
      </m:oMath>
    </w:p>
    <w:p w:rsidR="007C3907" w:rsidRPr="001C3C55" w:rsidRDefault="007C3907" w:rsidP="001C3C55">
      <w:pPr>
        <w:spacing w:line="420" w:lineRule="exact"/>
        <w:jc w:val="left"/>
        <w:rPr>
          <w:rFonts w:ascii="宋体" w:eastAsia="汉仪旗黑-50S" w:hAnsi="宋体"/>
          <w:szCs w:val="21"/>
        </w:rPr>
      </w:pPr>
      <w:r w:rsidRPr="001C3C55">
        <w:rPr>
          <w:rFonts w:ascii="宋体" w:eastAsia="汉仪旗黑-50S" w:hAnsi="宋体"/>
          <w:szCs w:val="21"/>
        </w:rPr>
        <w:t>6.</w:t>
      </w:r>
      <w:r w:rsidRPr="001C3C55">
        <w:rPr>
          <w:rFonts w:ascii="宋体" w:eastAsia="汉仪旗黑-50S" w:hAnsi="宋体"/>
          <w:szCs w:val="21"/>
        </w:rPr>
        <w:t>设有一个回归方程为</w:t>
      </w:r>
      <w:r w:rsidRPr="001C3C55">
        <w:rPr>
          <w:rFonts w:ascii="宋体" w:eastAsia="汉仪旗黑-50S" w:hAnsi="宋体"/>
          <w:szCs w:val="21"/>
        </w:rPr>
        <w:t>y=2</w:t>
      </w:r>
      <w:r w:rsidRPr="001C3C55">
        <w:rPr>
          <w:rFonts w:ascii="宋体" w:eastAsia="汉仪旗黑-50S" w:hAnsi="宋体"/>
          <w:szCs w:val="21"/>
        </w:rPr>
        <w:t>－</w:t>
      </w:r>
      <w:r w:rsidRPr="001C3C55">
        <w:rPr>
          <w:rFonts w:ascii="宋体" w:eastAsia="汉仪旗黑-50S" w:hAnsi="宋体"/>
          <w:szCs w:val="21"/>
        </w:rPr>
        <w:t>3x</w:t>
      </w:r>
      <w:r w:rsidRPr="001C3C55">
        <w:rPr>
          <w:rFonts w:ascii="宋体" w:eastAsia="汉仪旗黑-50S" w:hAnsi="宋体"/>
          <w:szCs w:val="21"/>
        </w:rPr>
        <w:t>，变量</w:t>
      </w:r>
      <w:r w:rsidRPr="001C3C55">
        <w:rPr>
          <w:rFonts w:ascii="宋体" w:eastAsia="汉仪旗黑-50S" w:hAnsi="宋体"/>
          <w:szCs w:val="21"/>
        </w:rPr>
        <w:t>x</w:t>
      </w:r>
      <w:r w:rsidRPr="001C3C55">
        <w:rPr>
          <w:rFonts w:ascii="宋体" w:eastAsia="汉仪旗黑-50S" w:hAnsi="宋体"/>
          <w:szCs w:val="21"/>
        </w:rPr>
        <w:t>增加</w:t>
      </w:r>
      <w:r w:rsidRPr="001C3C55">
        <w:rPr>
          <w:rFonts w:ascii="宋体" w:eastAsia="汉仪旗黑-50S" w:hAnsi="宋体"/>
          <w:szCs w:val="21"/>
        </w:rPr>
        <w:t>1</w:t>
      </w:r>
      <w:r w:rsidRPr="001C3C55">
        <w:rPr>
          <w:rFonts w:ascii="宋体" w:eastAsia="汉仪旗黑-50S" w:hAnsi="宋体"/>
          <w:szCs w:val="21"/>
        </w:rPr>
        <w:t>个单位时，则</w:t>
      </w:r>
      <w:r w:rsidRPr="001C3C55">
        <w:rPr>
          <w:rFonts w:ascii="宋体" w:eastAsia="汉仪旗黑-50S" w:hAnsi="宋体"/>
          <w:szCs w:val="21"/>
        </w:rPr>
        <w:t>y</w:t>
      </w:r>
      <w:r w:rsidRPr="001C3C55">
        <w:rPr>
          <w:rFonts w:ascii="宋体" w:eastAsia="汉仪旗黑-50S" w:hAnsi="宋体"/>
          <w:szCs w:val="21"/>
        </w:rPr>
        <w:t>平均</w:t>
      </w:r>
      <w:r w:rsidRPr="001C3C55">
        <w:rPr>
          <w:rFonts w:ascii="宋体" w:eastAsia="汉仪旗黑-50S" w:hAnsi="宋体"/>
          <w:szCs w:val="21"/>
        </w:rPr>
        <w:t>(    )</w:t>
      </w:r>
    </w:p>
    <w:p w:rsidR="007C3907" w:rsidRPr="001C3C55" w:rsidRDefault="00222AA0" w:rsidP="001C3C55">
      <w:pPr>
        <w:spacing w:line="420" w:lineRule="exact"/>
        <w:ind w:firstLineChars="150" w:firstLine="315"/>
        <w:jc w:val="left"/>
        <w:rPr>
          <w:rFonts w:ascii="宋体" w:eastAsia="汉仪旗黑-50S" w:hAnsi="宋体"/>
          <w:szCs w:val="21"/>
        </w:rPr>
      </w:pPr>
      <w:r w:rsidRPr="001C3C55">
        <w:rPr>
          <w:rFonts w:ascii="宋体" w:eastAsia="汉仪旗黑-50S" w:hAnsi="宋体"/>
          <w:szCs w:val="21"/>
        </w:rPr>
        <w:t>A.</w:t>
      </w:r>
      <w:r w:rsidR="007C3907" w:rsidRPr="001C3C55">
        <w:rPr>
          <w:rFonts w:ascii="宋体" w:eastAsia="汉仪旗黑-50S" w:hAnsi="宋体"/>
          <w:szCs w:val="21"/>
        </w:rPr>
        <w:t>增加</w:t>
      </w:r>
      <w:r w:rsidR="007C3907" w:rsidRPr="001C3C55">
        <w:rPr>
          <w:rFonts w:ascii="宋体" w:eastAsia="汉仪旗黑-50S" w:hAnsi="宋体"/>
          <w:szCs w:val="21"/>
        </w:rPr>
        <w:t>2</w:t>
      </w:r>
      <w:r w:rsidR="007C3907" w:rsidRPr="001C3C55">
        <w:rPr>
          <w:rFonts w:ascii="宋体" w:eastAsia="汉仪旗黑-50S" w:hAnsi="宋体"/>
          <w:szCs w:val="21"/>
        </w:rPr>
        <w:t>个单位</w:t>
      </w:r>
      <w:r w:rsidR="00B562DD" w:rsidRPr="001C3C55">
        <w:rPr>
          <w:rFonts w:ascii="宋体" w:eastAsia="汉仪旗黑-50S" w:hAnsi="宋体"/>
          <w:szCs w:val="21"/>
        </w:rPr>
        <w:t xml:space="preserve">   </w:t>
      </w:r>
      <w:r w:rsidR="00DD398D" w:rsidRPr="001C3C55">
        <w:rPr>
          <w:rFonts w:ascii="宋体" w:eastAsia="汉仪旗黑-50S" w:hAnsi="宋体" w:hint="eastAsia"/>
          <w:szCs w:val="21"/>
        </w:rPr>
        <w:t xml:space="preserve"> </w:t>
      </w:r>
      <w:r w:rsidR="007C3907" w:rsidRPr="001C3C55">
        <w:rPr>
          <w:rFonts w:ascii="宋体" w:eastAsia="汉仪旗黑-50S" w:hAnsi="宋体"/>
          <w:szCs w:val="21"/>
        </w:rPr>
        <w:t xml:space="preserve"> </w:t>
      </w:r>
      <w:r w:rsidRPr="001C3C55">
        <w:rPr>
          <w:rFonts w:ascii="宋体" w:eastAsia="汉仪旗黑-50S" w:hAnsi="宋体"/>
          <w:szCs w:val="21"/>
        </w:rPr>
        <w:t>B.</w:t>
      </w:r>
      <w:r w:rsidR="007C3907" w:rsidRPr="001C3C55">
        <w:rPr>
          <w:rFonts w:ascii="宋体" w:eastAsia="汉仪旗黑-50S" w:hAnsi="宋体"/>
          <w:szCs w:val="21"/>
        </w:rPr>
        <w:t>减少</w:t>
      </w:r>
      <w:r w:rsidR="007C3907" w:rsidRPr="001C3C55">
        <w:rPr>
          <w:rFonts w:ascii="宋体" w:eastAsia="汉仪旗黑-50S" w:hAnsi="宋体"/>
          <w:szCs w:val="21"/>
        </w:rPr>
        <w:t>2</w:t>
      </w:r>
      <w:r w:rsidR="007C3907" w:rsidRPr="001C3C55">
        <w:rPr>
          <w:rFonts w:ascii="宋体" w:eastAsia="汉仪旗黑-50S" w:hAnsi="宋体"/>
          <w:szCs w:val="21"/>
        </w:rPr>
        <w:t>个单位</w:t>
      </w:r>
      <w:r w:rsidR="007C3907" w:rsidRPr="001C3C55">
        <w:rPr>
          <w:rFonts w:ascii="宋体" w:eastAsia="汉仪旗黑-50S" w:hAnsi="宋体"/>
          <w:szCs w:val="21"/>
        </w:rPr>
        <w:t xml:space="preserve"> </w:t>
      </w:r>
      <w:r w:rsidR="00B562DD" w:rsidRPr="001C3C55">
        <w:rPr>
          <w:rFonts w:ascii="宋体" w:eastAsia="汉仪旗黑-50S" w:hAnsi="宋体"/>
          <w:szCs w:val="21"/>
        </w:rPr>
        <w:t xml:space="preserve">  </w:t>
      </w:r>
      <w:r w:rsidR="00DD398D" w:rsidRPr="001C3C55">
        <w:rPr>
          <w:rFonts w:ascii="宋体" w:eastAsia="汉仪旗黑-50S" w:hAnsi="宋体" w:hint="eastAsia"/>
          <w:szCs w:val="21"/>
        </w:rPr>
        <w:t xml:space="preserve"> </w:t>
      </w:r>
      <w:r w:rsidR="00B562DD" w:rsidRPr="001C3C55">
        <w:rPr>
          <w:rFonts w:ascii="宋体" w:eastAsia="汉仪旗黑-50S" w:hAnsi="宋体"/>
          <w:szCs w:val="21"/>
        </w:rPr>
        <w:t xml:space="preserve"> </w:t>
      </w:r>
      <w:r w:rsidRPr="001C3C55">
        <w:rPr>
          <w:rFonts w:ascii="宋体" w:eastAsia="汉仪旗黑-50S" w:hAnsi="宋体"/>
          <w:szCs w:val="21"/>
        </w:rPr>
        <w:t>C.</w:t>
      </w:r>
      <w:r w:rsidR="007C3907" w:rsidRPr="001C3C55">
        <w:rPr>
          <w:rFonts w:ascii="宋体" w:eastAsia="汉仪旗黑-50S" w:hAnsi="宋体"/>
          <w:szCs w:val="21"/>
        </w:rPr>
        <w:t>增加</w:t>
      </w:r>
      <w:r w:rsidR="007C3907" w:rsidRPr="001C3C55">
        <w:rPr>
          <w:rFonts w:ascii="宋体" w:eastAsia="汉仪旗黑-50S" w:hAnsi="宋体"/>
          <w:szCs w:val="21"/>
        </w:rPr>
        <w:t>3</w:t>
      </w:r>
      <w:r w:rsidR="007C3907" w:rsidRPr="001C3C55">
        <w:rPr>
          <w:rFonts w:ascii="宋体" w:eastAsia="汉仪旗黑-50S" w:hAnsi="宋体"/>
          <w:szCs w:val="21"/>
        </w:rPr>
        <w:t>个单位</w:t>
      </w:r>
      <w:r w:rsidR="00B562DD" w:rsidRPr="001C3C55">
        <w:rPr>
          <w:rFonts w:ascii="宋体" w:eastAsia="汉仪旗黑-50S" w:hAnsi="宋体"/>
          <w:szCs w:val="21"/>
        </w:rPr>
        <w:t xml:space="preserve">  </w:t>
      </w:r>
      <w:r w:rsidR="00DD398D" w:rsidRPr="001C3C55">
        <w:rPr>
          <w:rFonts w:ascii="宋体" w:eastAsia="汉仪旗黑-50S" w:hAnsi="宋体" w:hint="eastAsia"/>
          <w:szCs w:val="21"/>
        </w:rPr>
        <w:t xml:space="preserve"> </w:t>
      </w:r>
      <w:r w:rsidR="00B562DD" w:rsidRPr="001C3C55">
        <w:rPr>
          <w:rFonts w:ascii="宋体" w:eastAsia="汉仪旗黑-50S" w:hAnsi="宋体"/>
          <w:szCs w:val="21"/>
        </w:rPr>
        <w:t xml:space="preserve"> </w:t>
      </w:r>
      <w:r w:rsidRPr="001C3C55">
        <w:rPr>
          <w:rFonts w:ascii="宋体" w:eastAsia="汉仪旗黑-50S" w:hAnsi="宋体"/>
          <w:szCs w:val="21"/>
        </w:rPr>
        <w:t>D.</w:t>
      </w:r>
      <w:r w:rsidR="007C3907" w:rsidRPr="001C3C55">
        <w:rPr>
          <w:rFonts w:ascii="宋体" w:eastAsia="汉仪旗黑-50S" w:hAnsi="宋体"/>
          <w:szCs w:val="21"/>
        </w:rPr>
        <w:t>减少</w:t>
      </w:r>
      <w:r w:rsidR="007C3907" w:rsidRPr="001C3C55">
        <w:rPr>
          <w:rFonts w:ascii="宋体" w:eastAsia="汉仪旗黑-50S" w:hAnsi="宋体"/>
          <w:szCs w:val="21"/>
        </w:rPr>
        <w:t>3</w:t>
      </w:r>
      <w:r w:rsidR="007C3907" w:rsidRPr="001C3C55">
        <w:rPr>
          <w:rFonts w:ascii="宋体" w:eastAsia="汉仪旗黑-50S" w:hAnsi="宋体"/>
          <w:szCs w:val="21"/>
        </w:rPr>
        <w:t>个单位</w:t>
      </w:r>
    </w:p>
    <w:p w:rsidR="00332E05" w:rsidRPr="001C3C55" w:rsidRDefault="007C3907" w:rsidP="001C3C55">
      <w:pPr>
        <w:spacing w:line="420" w:lineRule="exact"/>
        <w:rPr>
          <w:rFonts w:ascii="宋体" w:eastAsia="汉仪旗黑-50S" w:hAnsi="宋体"/>
          <w:szCs w:val="21"/>
        </w:rPr>
      </w:pPr>
      <w:r w:rsidRPr="001C3C55">
        <w:rPr>
          <w:rFonts w:ascii="宋体" w:eastAsia="汉仪旗黑-50S" w:hAnsi="宋体"/>
          <w:szCs w:val="21"/>
        </w:rPr>
        <w:t>7</w:t>
      </w:r>
      <w:r w:rsidRPr="001C3C55">
        <w:rPr>
          <w:rFonts w:ascii="宋体" w:eastAsia="汉仪旗黑-50S" w:hAnsi="宋体"/>
          <w:szCs w:val="21"/>
        </w:rPr>
        <w:t>．设点</w:t>
      </w:r>
      <m:oMath>
        <m:r>
          <w:rPr>
            <w:rFonts w:ascii="Cambria Math" w:eastAsia="汉仪旗黑-50S" w:hAnsi="宋体"/>
            <w:szCs w:val="21"/>
          </w:rPr>
          <m:t>P</m:t>
        </m:r>
      </m:oMath>
      <w:r w:rsidRPr="001C3C55">
        <w:rPr>
          <w:rFonts w:ascii="宋体" w:eastAsia="汉仪旗黑-50S" w:hAnsi="宋体"/>
          <w:szCs w:val="21"/>
        </w:rPr>
        <w:t>对应的复数为</w:t>
      </w:r>
      <m:oMath>
        <m:r>
          <w:rPr>
            <w:rFonts w:ascii="Cambria Math" w:eastAsia="微软雅黑" w:hAnsi="Cambria Math" w:cs="微软雅黑" w:hint="eastAsia"/>
            <w:szCs w:val="21"/>
          </w:rPr>
          <m:t>-</m:t>
        </m:r>
        <m:r>
          <w:rPr>
            <w:rFonts w:ascii="Cambria Math" w:eastAsia="汉仪旗黑-50S" w:hAnsi="宋体"/>
            <w:szCs w:val="21"/>
          </w:rPr>
          <m:t>3+3i</m:t>
        </m:r>
      </m:oMath>
      <w:r w:rsidRPr="001C3C55">
        <w:rPr>
          <w:rFonts w:ascii="宋体" w:eastAsia="汉仪旗黑-50S" w:hAnsi="宋体"/>
          <w:szCs w:val="21"/>
        </w:rPr>
        <w:t>，以原点为极点，</w:t>
      </w:r>
      <w:proofErr w:type="gramStart"/>
      <w:r w:rsidRPr="001C3C55">
        <w:rPr>
          <w:rFonts w:ascii="宋体" w:eastAsia="汉仪旗黑-50S" w:hAnsi="宋体"/>
          <w:szCs w:val="21"/>
        </w:rPr>
        <w:t>实轴正</w:t>
      </w:r>
      <w:proofErr w:type="gramEnd"/>
      <w:r w:rsidRPr="001C3C55">
        <w:rPr>
          <w:rFonts w:ascii="宋体" w:eastAsia="汉仪旗黑-50S" w:hAnsi="宋体"/>
          <w:szCs w:val="21"/>
        </w:rPr>
        <w:t>半轴为极轴建立极坐标系，则点</w:t>
      </w:r>
      <m:oMath>
        <m:r>
          <w:rPr>
            <w:rFonts w:ascii="Cambria Math" w:eastAsia="汉仪旗黑-50S" w:hAnsi="宋体"/>
            <w:szCs w:val="21"/>
          </w:rPr>
          <m:t>P</m:t>
        </m:r>
      </m:oMath>
      <w:r w:rsidRPr="001C3C55">
        <w:rPr>
          <w:rFonts w:ascii="宋体" w:eastAsia="汉仪旗黑-50S" w:hAnsi="宋体"/>
          <w:szCs w:val="21"/>
        </w:rPr>
        <w:t>的极坐标可能为</w:t>
      </w:r>
      <w:r w:rsidR="00EC2FE0" w:rsidRPr="001C3C55">
        <w:rPr>
          <w:rFonts w:ascii="宋体" w:eastAsia="汉仪旗黑-50S" w:hAnsi="宋体"/>
          <w:szCs w:val="21"/>
        </w:rPr>
        <w:t xml:space="preserve">(   </w:t>
      </w:r>
      <w:r w:rsidR="00F860C2" w:rsidRPr="001C3C55">
        <w:rPr>
          <w:rFonts w:ascii="宋体" w:eastAsia="汉仪旗黑-50S" w:hAnsi="宋体"/>
          <w:szCs w:val="21"/>
        </w:rPr>
        <w:t>)</w:t>
      </w:r>
      <w:r w:rsidRPr="001C3C55">
        <w:rPr>
          <w:rFonts w:ascii="宋体" w:eastAsia="汉仪旗黑-50S" w:hAnsi="宋体"/>
          <w:szCs w:val="21"/>
        </w:rPr>
        <w:t xml:space="preserve"> </w:t>
      </w:r>
    </w:p>
    <w:p w:rsidR="00FD72BF" w:rsidRPr="001C3C55" w:rsidRDefault="00695507" w:rsidP="001C3C55">
      <w:pPr>
        <w:ind w:firstLineChars="135" w:firstLine="283"/>
        <w:rPr>
          <w:rFonts w:ascii="宋体" w:eastAsia="汉仪旗黑-50S" w:hAnsi="宋体"/>
          <w:szCs w:val="21"/>
        </w:rPr>
      </w:pPr>
      <w:r w:rsidRPr="001C3C55">
        <w:rPr>
          <w:rFonts w:ascii="宋体" w:eastAsia="汉仪旗黑-50S" w:hAnsi="宋体"/>
          <w:szCs w:val="21"/>
        </w:rPr>
        <w:t xml:space="preserve"> </w:t>
      </w:r>
      <w:r w:rsidR="007C3907" w:rsidRPr="001C3C55">
        <w:rPr>
          <w:rFonts w:ascii="宋体" w:eastAsia="汉仪旗黑-50S" w:hAnsi="宋体"/>
          <w:szCs w:val="21"/>
        </w:rPr>
        <w:t>A</w:t>
      </w:r>
      <w:r w:rsidRPr="001C3C55">
        <w:rPr>
          <w:rFonts w:ascii="宋体" w:eastAsia="汉仪旗黑-50S" w:hAnsi="宋体"/>
          <w:szCs w:val="21"/>
        </w:rPr>
        <w:t>.</w:t>
      </w:r>
      <w:r w:rsidR="007C3907" w:rsidRPr="001C3C55">
        <w:rPr>
          <w:rFonts w:ascii="宋体" w:eastAsia="汉仪旗黑-50S" w:hAnsi="宋体"/>
          <w:szCs w:val="21"/>
        </w:rPr>
        <w:t xml:space="preserve"> </w:t>
      </w:r>
      <w:r w:rsidR="00406659" w:rsidRPr="001C3C55">
        <w:rPr>
          <w:rFonts w:ascii="宋体" w:eastAsia="汉仪旗黑-50S" w:hAnsi="宋体"/>
          <w:szCs w:val="21"/>
        </w:rPr>
        <w:t>(3</w:t>
      </w:r>
      <w:r w:rsidR="00406659" w:rsidRPr="001C3C55">
        <w:rPr>
          <w:rFonts w:ascii="宋体" w:eastAsia="汉仪旗黑-50S" w:hAnsi="宋体"/>
          <w:szCs w:val="21"/>
        </w:rPr>
        <w:t>，</w:t>
      </w:r>
      <m:oMath>
        <m:f>
          <m:fPr>
            <m:ctrlPr>
              <w:rPr>
                <w:rFonts w:ascii="Cambria Math" w:eastAsia="汉仪旗黑-50S" w:hAnsi="宋体"/>
                <w:i/>
                <w:szCs w:val="21"/>
              </w:rPr>
            </m:ctrlPr>
          </m:fPr>
          <m:num>
            <m:r>
              <w:rPr>
                <w:rFonts w:ascii="Cambria Math" w:eastAsia="汉仪旗黑-50S" w:hAnsi="宋体"/>
                <w:szCs w:val="21"/>
              </w:rPr>
              <m:t>3</m:t>
            </m:r>
          </m:num>
          <m:den>
            <m:r>
              <w:rPr>
                <w:rFonts w:ascii="Cambria Math" w:eastAsia="汉仪旗黑-50S" w:hAnsi="宋体"/>
                <w:szCs w:val="21"/>
              </w:rPr>
              <m:t>4</m:t>
            </m:r>
          </m:den>
        </m:f>
        <m:r>
          <w:rPr>
            <w:rFonts w:ascii="Cambria Math" w:eastAsia="汉仪旗黑-50S" w:hAnsi="宋体"/>
            <w:szCs w:val="21"/>
          </w:rPr>
          <m:t>π</m:t>
        </m:r>
      </m:oMath>
      <w:r w:rsidR="00406659" w:rsidRPr="001C3C55">
        <w:rPr>
          <w:rFonts w:ascii="宋体" w:eastAsia="汉仪旗黑-50S" w:hAnsi="宋体"/>
          <w:szCs w:val="21"/>
        </w:rPr>
        <w:t xml:space="preserve">) </w:t>
      </w:r>
      <w:r w:rsidR="007C3907" w:rsidRPr="001C3C55">
        <w:rPr>
          <w:rFonts w:ascii="宋体" w:eastAsia="汉仪旗黑-50S" w:hAnsi="宋体"/>
          <w:szCs w:val="21"/>
        </w:rPr>
        <w:t xml:space="preserve">   </w:t>
      </w:r>
      <w:r w:rsidR="00EC2FE0" w:rsidRPr="001C3C55">
        <w:rPr>
          <w:rFonts w:ascii="宋体" w:eastAsia="汉仪旗黑-50S" w:hAnsi="宋体" w:hint="eastAsia"/>
          <w:szCs w:val="21"/>
        </w:rPr>
        <w:t xml:space="preserve"> </w:t>
      </w:r>
      <w:r w:rsidR="007C3907" w:rsidRPr="001C3C55">
        <w:rPr>
          <w:rFonts w:ascii="宋体" w:eastAsia="汉仪旗黑-50S" w:hAnsi="宋体"/>
          <w:szCs w:val="21"/>
        </w:rPr>
        <w:t xml:space="preserve"> B</w:t>
      </w:r>
      <w:r w:rsidRPr="001C3C55">
        <w:rPr>
          <w:rFonts w:ascii="宋体" w:eastAsia="汉仪旗黑-50S" w:hAnsi="宋体"/>
          <w:szCs w:val="21"/>
        </w:rPr>
        <w:t xml:space="preserve">. </w:t>
      </w:r>
      <w:r w:rsidR="00406659" w:rsidRPr="001C3C55">
        <w:rPr>
          <w:rFonts w:ascii="宋体" w:eastAsia="汉仪旗黑-50S" w:hAnsi="宋体"/>
          <w:szCs w:val="21"/>
        </w:rPr>
        <w:t>(3</w:t>
      </w:r>
      <w:r w:rsidR="00406659" w:rsidRPr="001C3C55">
        <w:rPr>
          <w:rFonts w:ascii="宋体" w:eastAsia="汉仪旗黑-50S" w:hAnsi="宋体"/>
          <w:szCs w:val="21"/>
        </w:rPr>
        <w:t>，</w:t>
      </w:r>
      <m:oMath>
        <m:f>
          <m:fPr>
            <m:ctrlPr>
              <w:rPr>
                <w:rFonts w:ascii="Cambria Math" w:eastAsia="汉仪旗黑-50S" w:hAnsi="宋体"/>
                <w:i/>
                <w:szCs w:val="21"/>
              </w:rPr>
            </m:ctrlPr>
          </m:fPr>
          <m:num>
            <m:r>
              <w:rPr>
                <w:rFonts w:ascii="Cambria Math" w:eastAsia="汉仪旗黑-50S" w:hAnsi="宋体"/>
                <w:szCs w:val="21"/>
              </w:rPr>
              <m:t>5</m:t>
            </m:r>
          </m:num>
          <m:den>
            <m:r>
              <w:rPr>
                <w:rFonts w:ascii="Cambria Math" w:eastAsia="汉仪旗黑-50S" w:hAnsi="宋体"/>
                <w:szCs w:val="21"/>
              </w:rPr>
              <m:t>4</m:t>
            </m:r>
          </m:den>
        </m:f>
        <m:r>
          <w:rPr>
            <w:rFonts w:ascii="Cambria Math" w:eastAsia="汉仪旗黑-50S" w:hAnsi="宋体"/>
            <w:szCs w:val="21"/>
          </w:rPr>
          <m:t>π</m:t>
        </m:r>
      </m:oMath>
      <w:r w:rsidR="00406659" w:rsidRPr="001C3C55">
        <w:rPr>
          <w:rFonts w:ascii="宋体" w:eastAsia="汉仪旗黑-50S" w:hAnsi="宋体"/>
          <w:szCs w:val="21"/>
        </w:rPr>
        <w:t xml:space="preserve">) </w:t>
      </w:r>
      <w:r w:rsidR="007C3907" w:rsidRPr="001C3C55">
        <w:rPr>
          <w:rFonts w:ascii="宋体" w:eastAsia="汉仪旗黑-50S" w:hAnsi="宋体"/>
          <w:szCs w:val="21"/>
        </w:rPr>
        <w:t xml:space="preserve">   </w:t>
      </w:r>
      <w:r w:rsidR="00B562DD" w:rsidRPr="001C3C55">
        <w:rPr>
          <w:rFonts w:ascii="宋体" w:eastAsia="汉仪旗黑-50S" w:hAnsi="宋体" w:hint="eastAsia"/>
          <w:szCs w:val="21"/>
        </w:rPr>
        <w:t xml:space="preserve">  </w:t>
      </w:r>
      <w:r w:rsidR="007C3907" w:rsidRPr="001C3C55">
        <w:rPr>
          <w:rFonts w:ascii="宋体" w:eastAsia="汉仪旗黑-50S" w:hAnsi="宋体"/>
          <w:szCs w:val="21"/>
        </w:rPr>
        <w:t xml:space="preserve"> C</w:t>
      </w:r>
      <w:r w:rsidRPr="001C3C55">
        <w:rPr>
          <w:rFonts w:ascii="宋体" w:eastAsia="汉仪旗黑-50S" w:hAnsi="宋体"/>
          <w:szCs w:val="21"/>
        </w:rPr>
        <w:t>.</w:t>
      </w:r>
      <w:r w:rsidR="00B74E7A" w:rsidRPr="001C3C55">
        <w:rPr>
          <w:rFonts w:ascii="宋体" w:eastAsia="汉仪旗黑-50S" w:hAnsi="宋体"/>
          <w:szCs w:val="21"/>
        </w:rPr>
        <w:t xml:space="preserve"> </w:t>
      </w:r>
      <w:r w:rsidR="00406659" w:rsidRPr="001C3C55">
        <w:rPr>
          <w:rFonts w:ascii="宋体" w:eastAsia="汉仪旗黑-50S" w:hAnsi="宋体"/>
          <w:szCs w:val="21"/>
        </w:rPr>
        <w:t>(</w:t>
      </w:r>
      <m:oMath>
        <m:r>
          <w:rPr>
            <w:rFonts w:ascii="Cambria Math" w:eastAsia="汉仪旗黑-50S" w:hAnsi="宋体"/>
            <w:szCs w:val="21"/>
          </w:rPr>
          <m:t>3</m:t>
        </m:r>
        <m:rad>
          <m:radPr>
            <m:degHide m:val="1"/>
            <m:ctrlPr>
              <w:rPr>
                <w:rFonts w:ascii="Cambria Math" w:eastAsia="汉仪旗黑-50S" w:hAnsi="宋体"/>
                <w:i/>
                <w:szCs w:val="21"/>
              </w:rPr>
            </m:ctrlPr>
          </m:radPr>
          <m:deg/>
          <m:e>
            <m:r>
              <w:rPr>
                <w:rFonts w:ascii="Cambria Math" w:eastAsia="汉仪旗黑-50S" w:hAnsi="宋体"/>
                <w:szCs w:val="21"/>
              </w:rPr>
              <m:t>2</m:t>
            </m:r>
          </m:e>
        </m:rad>
      </m:oMath>
      <w:r w:rsidR="00406659" w:rsidRPr="001C3C55">
        <w:rPr>
          <w:rFonts w:ascii="宋体" w:eastAsia="汉仪旗黑-50S" w:hAnsi="宋体"/>
          <w:szCs w:val="21"/>
        </w:rPr>
        <w:t>，</w:t>
      </w:r>
      <m:oMath>
        <m:f>
          <m:fPr>
            <m:ctrlPr>
              <w:rPr>
                <w:rFonts w:ascii="Cambria Math" w:eastAsia="汉仪旗黑-50S" w:hAnsi="宋体"/>
                <w:i/>
                <w:szCs w:val="21"/>
              </w:rPr>
            </m:ctrlPr>
          </m:fPr>
          <m:num>
            <m:r>
              <w:rPr>
                <w:rFonts w:ascii="Cambria Math" w:eastAsia="汉仪旗黑-50S" w:hAnsi="宋体"/>
                <w:szCs w:val="21"/>
              </w:rPr>
              <m:t>3</m:t>
            </m:r>
          </m:num>
          <m:den>
            <m:r>
              <w:rPr>
                <w:rFonts w:ascii="Cambria Math" w:eastAsia="汉仪旗黑-50S" w:hAnsi="宋体"/>
                <w:szCs w:val="21"/>
              </w:rPr>
              <m:t>4</m:t>
            </m:r>
          </m:den>
        </m:f>
        <m:r>
          <w:rPr>
            <w:rFonts w:ascii="Cambria Math" w:eastAsia="汉仪旗黑-50S" w:hAnsi="宋体"/>
            <w:szCs w:val="21"/>
          </w:rPr>
          <m:t>π</m:t>
        </m:r>
      </m:oMath>
      <w:r w:rsidR="00406659" w:rsidRPr="001C3C55">
        <w:rPr>
          <w:rFonts w:ascii="宋体" w:eastAsia="汉仪旗黑-50S" w:hAnsi="宋体"/>
          <w:szCs w:val="21"/>
        </w:rPr>
        <w:t xml:space="preserve">) </w:t>
      </w:r>
      <w:r w:rsidRPr="001C3C55">
        <w:rPr>
          <w:rFonts w:ascii="宋体" w:eastAsia="汉仪旗黑-50S" w:hAnsi="宋体"/>
          <w:szCs w:val="21"/>
        </w:rPr>
        <w:t xml:space="preserve"> </w:t>
      </w:r>
      <w:r w:rsidR="007C3907" w:rsidRPr="001C3C55">
        <w:rPr>
          <w:rFonts w:ascii="宋体" w:eastAsia="汉仪旗黑-50S" w:hAnsi="宋体"/>
          <w:szCs w:val="21"/>
        </w:rPr>
        <w:t xml:space="preserve">     D</w:t>
      </w:r>
      <w:r w:rsidRPr="001C3C55">
        <w:rPr>
          <w:rFonts w:ascii="宋体" w:eastAsia="汉仪旗黑-50S" w:hAnsi="宋体"/>
          <w:szCs w:val="21"/>
        </w:rPr>
        <w:t xml:space="preserve">. </w:t>
      </w:r>
      <w:r w:rsidR="00406659" w:rsidRPr="001C3C55">
        <w:rPr>
          <w:rFonts w:ascii="宋体" w:eastAsia="汉仪旗黑-50S" w:hAnsi="宋体"/>
          <w:szCs w:val="21"/>
        </w:rPr>
        <w:t>(</w:t>
      </w:r>
      <m:oMath>
        <m:r>
          <w:rPr>
            <w:rFonts w:ascii="Cambria Math" w:eastAsia="汉仪旗黑-50S" w:hAnsi="宋体"/>
            <w:szCs w:val="21"/>
          </w:rPr>
          <m:t>3</m:t>
        </m:r>
        <m:rad>
          <m:radPr>
            <m:degHide m:val="1"/>
            <m:ctrlPr>
              <w:rPr>
                <w:rFonts w:ascii="Cambria Math" w:eastAsia="汉仪旗黑-50S" w:hAnsi="宋体"/>
                <w:i/>
                <w:szCs w:val="21"/>
              </w:rPr>
            </m:ctrlPr>
          </m:radPr>
          <m:deg/>
          <m:e>
            <m:r>
              <w:rPr>
                <w:rFonts w:ascii="Cambria Math" w:eastAsia="汉仪旗黑-50S" w:hAnsi="宋体"/>
                <w:szCs w:val="21"/>
              </w:rPr>
              <m:t>2</m:t>
            </m:r>
          </m:e>
        </m:rad>
      </m:oMath>
      <w:r w:rsidR="00406659" w:rsidRPr="001C3C55">
        <w:rPr>
          <w:rFonts w:ascii="宋体" w:eastAsia="汉仪旗黑-50S" w:hAnsi="宋体"/>
          <w:szCs w:val="21"/>
        </w:rPr>
        <w:t>,</w:t>
      </w:r>
      <m:oMath>
        <m:f>
          <m:fPr>
            <m:ctrlPr>
              <w:rPr>
                <w:rFonts w:ascii="Cambria Math" w:eastAsia="汉仪旗黑-50S" w:hAnsi="宋体"/>
                <w:i/>
                <w:szCs w:val="21"/>
              </w:rPr>
            </m:ctrlPr>
          </m:fPr>
          <m:num>
            <m:r>
              <w:rPr>
                <w:rFonts w:ascii="Cambria Math" w:eastAsia="汉仪旗黑-50S" w:hAnsi="宋体"/>
                <w:szCs w:val="21"/>
              </w:rPr>
              <m:t>5</m:t>
            </m:r>
          </m:num>
          <m:den>
            <m:r>
              <w:rPr>
                <w:rFonts w:ascii="Cambria Math" w:eastAsia="汉仪旗黑-50S" w:hAnsi="宋体"/>
                <w:szCs w:val="21"/>
              </w:rPr>
              <m:t>4</m:t>
            </m:r>
          </m:den>
        </m:f>
        <m:r>
          <w:rPr>
            <w:rFonts w:ascii="Cambria Math" w:eastAsia="汉仪旗黑-50S" w:hAnsi="宋体"/>
            <w:szCs w:val="21"/>
          </w:rPr>
          <m:t>π</m:t>
        </m:r>
      </m:oMath>
      <w:r w:rsidR="00406659" w:rsidRPr="001C3C55">
        <w:rPr>
          <w:rFonts w:ascii="宋体" w:eastAsia="汉仪旗黑-50S" w:hAnsi="宋体"/>
          <w:szCs w:val="21"/>
        </w:rPr>
        <w:t>)</w:t>
      </w:r>
    </w:p>
    <w:p w:rsidR="007C3907" w:rsidRPr="001C3C55" w:rsidRDefault="007C3907" w:rsidP="001C3C55">
      <w:pPr>
        <w:rPr>
          <w:rFonts w:ascii="宋体" w:eastAsia="汉仪旗黑-50S" w:hAnsi="宋体"/>
          <w:szCs w:val="21"/>
        </w:rPr>
      </w:pPr>
      <w:r w:rsidRPr="001C3C55">
        <w:rPr>
          <w:rFonts w:ascii="宋体" w:eastAsia="汉仪旗黑-50S" w:hAnsi="宋体"/>
          <w:szCs w:val="21"/>
        </w:rPr>
        <w:t xml:space="preserve">8. </w:t>
      </w:r>
      <w:r w:rsidRPr="001C3C55">
        <w:rPr>
          <w:rFonts w:ascii="宋体" w:eastAsia="汉仪旗黑-50S" w:hAnsi="宋体"/>
          <w:szCs w:val="21"/>
        </w:rPr>
        <w:t>极坐标系中，以（</w:t>
      </w:r>
      <w:r w:rsidRPr="001C3C55">
        <w:rPr>
          <w:rFonts w:ascii="宋体" w:eastAsia="汉仪旗黑-50S" w:hAnsi="宋体"/>
          <w:szCs w:val="21"/>
        </w:rPr>
        <w:t>9</w:t>
      </w:r>
      <w:r w:rsidRPr="001C3C55">
        <w:rPr>
          <w:rFonts w:ascii="宋体" w:eastAsia="汉仪旗黑-50S" w:hAnsi="宋体"/>
          <w:szCs w:val="21"/>
        </w:rPr>
        <w:t>，</w:t>
      </w:r>
      <m:oMath>
        <m:f>
          <m:fPr>
            <m:ctrlPr>
              <w:rPr>
                <w:rFonts w:ascii="Cambria Math" w:eastAsia="汉仪旗黑-50S" w:hAnsi="宋体"/>
                <w:i/>
                <w:sz w:val="32"/>
                <w:szCs w:val="21"/>
              </w:rPr>
            </m:ctrlPr>
          </m:fPr>
          <m:num>
            <m:r>
              <w:rPr>
                <w:rFonts w:ascii="Cambria Math" w:eastAsia="汉仪旗黑-50S" w:hAnsi="宋体"/>
                <w:sz w:val="32"/>
                <w:szCs w:val="21"/>
              </w:rPr>
              <m:t>π</m:t>
            </m:r>
          </m:num>
          <m:den>
            <m:r>
              <w:rPr>
                <w:rFonts w:ascii="Cambria Math" w:eastAsia="汉仪旗黑-50S" w:hAnsi="宋体"/>
                <w:sz w:val="32"/>
                <w:szCs w:val="21"/>
              </w:rPr>
              <m:t>3</m:t>
            </m:r>
          </m:den>
        </m:f>
      </m:oMath>
      <w:r w:rsidRPr="001C3C55">
        <w:rPr>
          <w:rFonts w:ascii="宋体" w:eastAsia="汉仪旗黑-50S" w:hAnsi="宋体"/>
          <w:szCs w:val="21"/>
        </w:rPr>
        <w:t>）为圆心，</w:t>
      </w:r>
      <w:r w:rsidRPr="001C3C55">
        <w:rPr>
          <w:rFonts w:ascii="宋体" w:eastAsia="汉仪旗黑-50S" w:hAnsi="宋体"/>
          <w:szCs w:val="21"/>
        </w:rPr>
        <w:t>9</w:t>
      </w:r>
      <w:r w:rsidRPr="001C3C55">
        <w:rPr>
          <w:rFonts w:ascii="宋体" w:eastAsia="汉仪旗黑-50S" w:hAnsi="宋体"/>
          <w:szCs w:val="21"/>
        </w:rPr>
        <w:t>为半径的圆的极坐标方程为</w:t>
      </w:r>
      <w:r w:rsidR="00F860C2" w:rsidRPr="001C3C55">
        <w:rPr>
          <w:rFonts w:ascii="宋体" w:eastAsia="汉仪旗黑-50S" w:hAnsi="宋体"/>
          <w:szCs w:val="21"/>
        </w:rPr>
        <w:t>(    )</w:t>
      </w:r>
    </w:p>
    <w:p w:rsidR="007624D1" w:rsidRDefault="007C3907" w:rsidP="001C3C55">
      <w:pPr>
        <w:tabs>
          <w:tab w:val="left" w:pos="6435"/>
        </w:tabs>
        <w:snapToGrid w:val="0"/>
        <w:rPr>
          <w:rFonts w:ascii="宋体" w:eastAsia="汉仪旗黑-50S" w:hAnsi="宋体"/>
          <w:szCs w:val="21"/>
        </w:rPr>
      </w:pPr>
      <w:r w:rsidRPr="001C3C55">
        <w:rPr>
          <w:rFonts w:ascii="宋体" w:eastAsia="汉仪旗黑-50S" w:hAnsi="宋体"/>
          <w:szCs w:val="21"/>
        </w:rPr>
        <w:t xml:space="preserve">   A. </w:t>
      </w:r>
      <m:oMath>
        <m:r>
          <w:rPr>
            <w:rFonts w:ascii="Cambria Math" w:eastAsia="汉仪旗黑-50S" w:hAnsi="宋体"/>
            <w:sz w:val="28"/>
            <w:szCs w:val="21"/>
          </w:rPr>
          <m:t>ρ=18</m:t>
        </m:r>
        <m:r>
          <m:rPr>
            <m:nor/>
          </m:rPr>
          <w:rPr>
            <w:rFonts w:ascii="Cambria Math" w:eastAsia="汉仪旗黑-50S" w:hAnsi="宋体"/>
            <w:sz w:val="28"/>
            <w:szCs w:val="21"/>
          </w:rPr>
          <m:t>cos</m:t>
        </m:r>
        <m:r>
          <m:rPr>
            <m:sty m:val="p"/>
          </m:rPr>
          <w:rPr>
            <w:rFonts w:ascii="Cambria Math" w:eastAsia="汉仪旗黑-50S" w:hAnsi="宋体"/>
            <w:sz w:val="28"/>
            <w:szCs w:val="21"/>
          </w:rPr>
          <m:t>（</m:t>
        </m:r>
        <m:f>
          <m:fPr>
            <m:ctrlPr>
              <w:rPr>
                <w:rFonts w:ascii="Cambria Math" w:eastAsia="汉仪旗黑-50S" w:hAnsi="宋体"/>
                <w:i/>
                <w:sz w:val="28"/>
                <w:szCs w:val="21"/>
              </w:rPr>
            </m:ctrlPr>
          </m:fPr>
          <m:num>
            <m:r>
              <w:rPr>
                <w:rFonts w:ascii="Cambria Math" w:eastAsia="汉仪旗黑-50S" w:hAnsi="宋体"/>
                <w:sz w:val="28"/>
                <w:szCs w:val="21"/>
              </w:rPr>
              <m:t>π</m:t>
            </m:r>
          </m:num>
          <m:den>
            <m:r>
              <w:rPr>
                <w:rFonts w:ascii="Cambria Math" w:eastAsia="汉仪旗黑-50S" w:hAnsi="宋体"/>
                <w:sz w:val="28"/>
                <w:szCs w:val="21"/>
              </w:rPr>
              <m:t>3</m:t>
            </m:r>
          </m:den>
        </m:f>
        <m:r>
          <w:rPr>
            <w:rFonts w:ascii="Cambria Math" w:eastAsia="微软雅黑" w:hAnsi="Cambria Math" w:cs="微软雅黑" w:hint="eastAsia"/>
            <w:sz w:val="28"/>
            <w:szCs w:val="21"/>
          </w:rPr>
          <m:t>-</m:t>
        </m:r>
        <m:r>
          <w:rPr>
            <w:rFonts w:ascii="Cambria Math" w:eastAsia="微软雅黑" w:hAnsi="微软雅黑" w:cs="微软雅黑"/>
            <w:sz w:val="28"/>
            <w:szCs w:val="21"/>
          </w:rPr>
          <m:t>θ</m:t>
        </m:r>
        <m:r>
          <m:rPr>
            <m:sty m:val="p"/>
          </m:rPr>
          <w:rPr>
            <w:rFonts w:ascii="Cambria Math" w:eastAsia="微软雅黑" w:hAnsi="微软雅黑" w:cs="微软雅黑"/>
            <w:sz w:val="28"/>
            <w:szCs w:val="21"/>
          </w:rPr>
          <m:t>）</m:t>
        </m:r>
      </m:oMath>
      <w:r w:rsidR="001C3C55">
        <w:rPr>
          <w:rFonts w:ascii="宋体" w:eastAsia="汉仪旗黑-50S" w:hAnsi="宋体" w:hint="eastAsia"/>
          <w:szCs w:val="21"/>
        </w:rPr>
        <w:t xml:space="preserve"> </w:t>
      </w:r>
      <w:r w:rsidR="001C3C55">
        <w:rPr>
          <w:rFonts w:ascii="宋体" w:eastAsia="汉仪旗黑-50S" w:hAnsi="宋体"/>
          <w:szCs w:val="21"/>
        </w:rPr>
        <w:t xml:space="preserve"> </w:t>
      </w:r>
      <w:r w:rsidR="007624D1">
        <w:rPr>
          <w:rFonts w:ascii="宋体" w:eastAsia="汉仪旗黑-50S" w:hAnsi="宋体"/>
          <w:szCs w:val="21"/>
        </w:rPr>
        <w:t xml:space="preserve">        </w:t>
      </w:r>
      <w:r w:rsidRPr="001C3C55">
        <w:rPr>
          <w:rFonts w:ascii="宋体" w:eastAsia="汉仪旗黑-50S" w:hAnsi="宋体"/>
          <w:szCs w:val="21"/>
        </w:rPr>
        <w:t xml:space="preserve">B. </w:t>
      </w:r>
      <m:oMath>
        <m:r>
          <w:rPr>
            <w:rFonts w:ascii="Cambria Math" w:eastAsia="汉仪旗黑-50S" w:hAnsi="宋体"/>
            <w:sz w:val="28"/>
            <w:szCs w:val="21"/>
          </w:rPr>
          <m:t>ρ=</m:t>
        </m:r>
        <m:r>
          <w:rPr>
            <w:rFonts w:ascii="Cambria Math" w:eastAsia="微软雅黑" w:hAnsi="Cambria Math" w:cs="微软雅黑" w:hint="eastAsia"/>
            <w:sz w:val="28"/>
            <w:szCs w:val="21"/>
          </w:rPr>
          <m:t>-</m:t>
        </m:r>
        <m:r>
          <w:rPr>
            <w:rFonts w:ascii="Cambria Math" w:eastAsia="汉仪旗黑-50S" w:hAnsi="宋体"/>
            <w:sz w:val="28"/>
            <w:szCs w:val="21"/>
          </w:rPr>
          <m:t>18</m:t>
        </m:r>
        <m:r>
          <m:rPr>
            <m:nor/>
          </m:rPr>
          <w:rPr>
            <w:rFonts w:ascii="Cambria Math" w:eastAsia="汉仪旗黑-50S" w:hAnsi="宋体"/>
            <w:sz w:val="28"/>
            <w:szCs w:val="21"/>
          </w:rPr>
          <m:t>cos</m:t>
        </m:r>
        <m:r>
          <m:rPr>
            <m:sty m:val="p"/>
          </m:rPr>
          <w:rPr>
            <w:rFonts w:ascii="Cambria Math" w:eastAsia="汉仪旗黑-50S" w:hAnsi="宋体"/>
            <w:sz w:val="28"/>
            <w:szCs w:val="21"/>
          </w:rPr>
          <m:t>（</m:t>
        </m:r>
        <m:f>
          <m:fPr>
            <m:ctrlPr>
              <w:rPr>
                <w:rFonts w:ascii="Cambria Math" w:eastAsia="汉仪旗黑-50S" w:hAnsi="宋体"/>
                <w:i/>
                <w:sz w:val="28"/>
                <w:szCs w:val="21"/>
              </w:rPr>
            </m:ctrlPr>
          </m:fPr>
          <m:num>
            <m:r>
              <w:rPr>
                <w:rFonts w:ascii="Cambria Math" w:eastAsia="汉仪旗黑-50S" w:hAnsi="宋体"/>
                <w:sz w:val="28"/>
                <w:szCs w:val="21"/>
              </w:rPr>
              <m:t>π</m:t>
            </m:r>
          </m:num>
          <m:den>
            <m:r>
              <w:rPr>
                <w:rFonts w:ascii="Cambria Math" w:eastAsia="汉仪旗黑-50S" w:hAnsi="宋体"/>
                <w:sz w:val="28"/>
                <w:szCs w:val="21"/>
              </w:rPr>
              <m:t>3</m:t>
            </m:r>
          </m:den>
        </m:f>
        <m:r>
          <w:rPr>
            <w:rFonts w:ascii="Cambria Math" w:eastAsia="微软雅黑" w:hAnsi="Cambria Math" w:cs="微软雅黑" w:hint="eastAsia"/>
            <w:sz w:val="28"/>
            <w:szCs w:val="21"/>
          </w:rPr>
          <m:t>-</m:t>
        </m:r>
        <m:r>
          <w:rPr>
            <w:rFonts w:ascii="Cambria Math" w:eastAsia="微软雅黑" w:hAnsi="微软雅黑" w:cs="微软雅黑"/>
            <w:sz w:val="28"/>
            <w:szCs w:val="21"/>
          </w:rPr>
          <m:t>θ</m:t>
        </m:r>
        <m:r>
          <m:rPr>
            <m:sty m:val="p"/>
          </m:rPr>
          <w:rPr>
            <w:rFonts w:ascii="Cambria Math" w:eastAsia="微软雅黑" w:hAnsi="微软雅黑" w:cs="微软雅黑"/>
            <w:sz w:val="28"/>
            <w:szCs w:val="21"/>
          </w:rPr>
          <m:t>）</m:t>
        </m:r>
      </m:oMath>
      <w:r w:rsidR="001C3C55">
        <w:rPr>
          <w:rFonts w:ascii="宋体" w:eastAsia="汉仪旗黑-50S" w:hAnsi="宋体" w:hint="eastAsia"/>
          <w:szCs w:val="21"/>
        </w:rPr>
        <w:t xml:space="preserve"> </w:t>
      </w:r>
      <w:r w:rsidR="001C3C55">
        <w:rPr>
          <w:rFonts w:ascii="宋体" w:eastAsia="汉仪旗黑-50S" w:hAnsi="宋体"/>
          <w:szCs w:val="21"/>
        </w:rPr>
        <w:t xml:space="preserve">   </w:t>
      </w:r>
    </w:p>
    <w:p w:rsidR="007C3907" w:rsidRPr="001C3C55" w:rsidRDefault="007C3907" w:rsidP="007624D1">
      <w:pPr>
        <w:tabs>
          <w:tab w:val="left" w:pos="6435"/>
        </w:tabs>
        <w:snapToGrid w:val="0"/>
        <w:ind w:firstLineChars="135" w:firstLine="283"/>
        <w:rPr>
          <w:rFonts w:ascii="宋体" w:eastAsia="汉仪旗黑-50S" w:hAnsi="宋体"/>
          <w:color w:val="000000"/>
          <w:szCs w:val="21"/>
        </w:rPr>
      </w:pPr>
      <w:r w:rsidRPr="001C3C55">
        <w:rPr>
          <w:rFonts w:ascii="宋体" w:eastAsia="汉仪旗黑-50S" w:hAnsi="宋体"/>
          <w:szCs w:val="21"/>
        </w:rPr>
        <w:t>C.</w:t>
      </w:r>
      <w:r w:rsidR="00D03321" w:rsidRPr="001C3C55">
        <w:rPr>
          <w:rFonts w:ascii="宋体" w:eastAsia="汉仪旗黑-50S" w:hAnsi="宋体" w:hint="eastAsia"/>
          <w:szCs w:val="21"/>
        </w:rPr>
        <w:t xml:space="preserve"> </w:t>
      </w:r>
      <m:oMath>
        <m:r>
          <w:rPr>
            <w:rFonts w:ascii="Cambria Math" w:eastAsia="汉仪旗黑-50S" w:hAnsi="宋体"/>
            <w:sz w:val="28"/>
            <w:szCs w:val="21"/>
          </w:rPr>
          <m:t>ρ=18</m:t>
        </m:r>
        <m:r>
          <m:rPr>
            <m:nor/>
          </m:rPr>
          <w:rPr>
            <w:rFonts w:ascii="Cambria Math" w:eastAsia="汉仪旗黑-50S" w:hAnsi="宋体"/>
            <w:sz w:val="28"/>
            <w:szCs w:val="21"/>
          </w:rPr>
          <m:t>sin</m:t>
        </m:r>
        <m:r>
          <m:rPr>
            <m:sty m:val="p"/>
          </m:rPr>
          <w:rPr>
            <w:rFonts w:ascii="Cambria Math" w:eastAsia="汉仪旗黑-50S" w:hAnsi="宋体"/>
            <w:sz w:val="28"/>
            <w:szCs w:val="21"/>
          </w:rPr>
          <m:t>（</m:t>
        </m:r>
        <m:f>
          <m:fPr>
            <m:ctrlPr>
              <w:rPr>
                <w:rFonts w:ascii="Cambria Math" w:eastAsia="汉仪旗黑-50S" w:hAnsi="宋体"/>
                <w:i/>
                <w:sz w:val="28"/>
                <w:szCs w:val="21"/>
              </w:rPr>
            </m:ctrlPr>
          </m:fPr>
          <m:num>
            <m:r>
              <w:rPr>
                <w:rFonts w:ascii="Cambria Math" w:eastAsia="汉仪旗黑-50S" w:hAnsi="宋体"/>
                <w:sz w:val="28"/>
                <w:szCs w:val="21"/>
              </w:rPr>
              <m:t>π</m:t>
            </m:r>
          </m:num>
          <m:den>
            <m:r>
              <w:rPr>
                <w:rFonts w:ascii="Cambria Math" w:eastAsia="汉仪旗黑-50S" w:hAnsi="宋体"/>
                <w:sz w:val="28"/>
                <w:szCs w:val="21"/>
              </w:rPr>
              <m:t>3</m:t>
            </m:r>
          </m:den>
        </m:f>
        <m:r>
          <w:rPr>
            <w:rFonts w:ascii="Cambria Math" w:eastAsia="微软雅黑" w:hAnsi="Cambria Math" w:cs="微软雅黑" w:hint="eastAsia"/>
            <w:sz w:val="28"/>
            <w:szCs w:val="21"/>
          </w:rPr>
          <m:t>-</m:t>
        </m:r>
        <m:r>
          <w:rPr>
            <w:rFonts w:ascii="Cambria Math" w:eastAsia="微软雅黑" w:hAnsi="微软雅黑" w:cs="微软雅黑"/>
            <w:sz w:val="28"/>
            <w:szCs w:val="21"/>
          </w:rPr>
          <m:t>θ</m:t>
        </m:r>
        <m:r>
          <m:rPr>
            <m:sty m:val="p"/>
          </m:rPr>
          <w:rPr>
            <w:rFonts w:ascii="Cambria Math" w:eastAsia="微软雅黑" w:hAnsi="微软雅黑" w:cs="微软雅黑"/>
            <w:sz w:val="28"/>
            <w:szCs w:val="21"/>
          </w:rPr>
          <m:t>）</m:t>
        </m:r>
      </m:oMath>
      <w:r w:rsidR="00044929" w:rsidRPr="001C3C55">
        <w:rPr>
          <w:rFonts w:ascii="宋体" w:eastAsia="汉仪旗黑-50S" w:hAnsi="宋体"/>
          <w:szCs w:val="21"/>
        </w:rPr>
        <w:t xml:space="preserve"> </w:t>
      </w:r>
      <w:r w:rsidR="00044929" w:rsidRPr="001C3C55">
        <w:rPr>
          <w:rFonts w:ascii="宋体" w:eastAsia="汉仪旗黑-50S" w:hAnsi="宋体" w:hint="eastAsia"/>
          <w:szCs w:val="21"/>
        </w:rPr>
        <w:t xml:space="preserve">    </w:t>
      </w:r>
      <w:r w:rsidR="007624D1">
        <w:rPr>
          <w:rFonts w:ascii="宋体" w:eastAsia="汉仪旗黑-50S" w:hAnsi="宋体"/>
          <w:szCs w:val="21"/>
        </w:rPr>
        <w:t xml:space="preserve">      </w:t>
      </w:r>
      <w:r w:rsidRPr="001C3C55">
        <w:rPr>
          <w:rFonts w:ascii="宋体" w:eastAsia="汉仪旗黑-50S" w:hAnsi="宋体"/>
          <w:szCs w:val="21"/>
        </w:rPr>
        <w:t>D.</w:t>
      </w:r>
      <w:r w:rsidR="00D03321" w:rsidRPr="001C3C55">
        <w:rPr>
          <w:rFonts w:ascii="宋体" w:eastAsia="汉仪旗黑-50S" w:hAnsi="宋体" w:hint="eastAsia"/>
          <w:szCs w:val="21"/>
        </w:rPr>
        <w:t xml:space="preserve"> </w:t>
      </w:r>
      <m:oMath>
        <m:r>
          <w:rPr>
            <w:rFonts w:ascii="Cambria Math" w:eastAsia="汉仪旗黑-50S" w:hAnsi="宋体"/>
            <w:sz w:val="28"/>
            <w:szCs w:val="21"/>
          </w:rPr>
          <m:t>ρ=9</m:t>
        </m:r>
        <m:r>
          <m:rPr>
            <m:nor/>
          </m:rPr>
          <w:rPr>
            <w:rFonts w:ascii="Cambria Math" w:eastAsia="汉仪旗黑-50S" w:hAnsi="宋体"/>
            <w:sz w:val="28"/>
            <w:szCs w:val="21"/>
          </w:rPr>
          <m:t>cos</m:t>
        </m:r>
        <m:r>
          <m:rPr>
            <m:sty m:val="p"/>
          </m:rPr>
          <w:rPr>
            <w:rFonts w:ascii="Cambria Math" w:eastAsia="汉仪旗黑-50S" w:hAnsi="宋体"/>
            <w:sz w:val="28"/>
            <w:szCs w:val="21"/>
          </w:rPr>
          <m:t>（</m:t>
        </m:r>
        <m:f>
          <m:fPr>
            <m:ctrlPr>
              <w:rPr>
                <w:rFonts w:ascii="Cambria Math" w:eastAsia="汉仪旗黑-50S" w:hAnsi="宋体"/>
                <w:i/>
                <w:sz w:val="28"/>
                <w:szCs w:val="21"/>
              </w:rPr>
            </m:ctrlPr>
          </m:fPr>
          <m:num>
            <m:r>
              <w:rPr>
                <w:rFonts w:ascii="Cambria Math" w:eastAsia="汉仪旗黑-50S" w:hAnsi="宋体"/>
                <w:sz w:val="28"/>
                <w:szCs w:val="21"/>
              </w:rPr>
              <m:t>π</m:t>
            </m:r>
          </m:num>
          <m:den>
            <m:r>
              <w:rPr>
                <w:rFonts w:ascii="Cambria Math" w:eastAsia="汉仪旗黑-50S" w:hAnsi="宋体"/>
                <w:sz w:val="28"/>
                <w:szCs w:val="21"/>
              </w:rPr>
              <m:t>3</m:t>
            </m:r>
          </m:den>
        </m:f>
        <m:r>
          <w:rPr>
            <w:rFonts w:ascii="Cambria Math" w:eastAsia="微软雅黑" w:hAnsi="Cambria Math" w:cs="微软雅黑" w:hint="eastAsia"/>
            <w:sz w:val="28"/>
            <w:szCs w:val="21"/>
          </w:rPr>
          <m:t>-</m:t>
        </m:r>
        <m:r>
          <w:rPr>
            <w:rFonts w:ascii="Cambria Math" w:eastAsia="微软雅黑" w:hAnsi="微软雅黑" w:cs="微软雅黑"/>
            <w:sz w:val="28"/>
            <w:szCs w:val="21"/>
          </w:rPr>
          <m:t>θ</m:t>
        </m:r>
        <m:r>
          <m:rPr>
            <m:sty m:val="p"/>
          </m:rPr>
          <w:rPr>
            <w:rFonts w:ascii="Cambria Math" w:eastAsia="微软雅黑" w:hAnsi="微软雅黑" w:cs="微软雅黑"/>
            <w:sz w:val="28"/>
            <w:szCs w:val="21"/>
          </w:rPr>
          <m:t>）</m:t>
        </m:r>
      </m:oMath>
    </w:p>
    <w:p w:rsidR="007C3907" w:rsidRPr="001C3C55" w:rsidRDefault="00F84176" w:rsidP="001C3C55">
      <w:pPr>
        <w:rPr>
          <w:rFonts w:ascii="宋体" w:eastAsia="汉仪旗黑-50S" w:hAnsi="宋体"/>
          <w:szCs w:val="21"/>
        </w:rPr>
      </w:pPr>
      <w:r>
        <w:rPr>
          <w:rFonts w:ascii="宋体" w:hAnsi="宋体" w:cs="宋体"/>
          <w:noProof/>
          <w:kern w:val="0"/>
          <w:sz w:val="24"/>
        </w:rPr>
        <mc:AlternateContent>
          <mc:Choice Requires="wps">
            <w:drawing>
              <wp:anchor distT="0" distB="0" distL="114300" distR="114300" simplePos="0" relativeHeight="251669504" behindDoc="1" locked="0" layoutInCell="1" allowOverlap="1" wp14:anchorId="4E53EF6A" wp14:editId="05148E60">
                <wp:simplePos x="0" y="0"/>
                <wp:positionH relativeFrom="margin">
                  <wp:align>right</wp:align>
                </wp:positionH>
                <wp:positionV relativeFrom="paragraph">
                  <wp:posOffset>253365</wp:posOffset>
                </wp:positionV>
                <wp:extent cx="4105275" cy="22288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105275" cy="2228850"/>
                        </a:xfrm>
                        <a:prstGeom prst="rect">
                          <a:avLst/>
                        </a:prstGeom>
                        <a:noFill/>
                        <a:ln w="6350">
                          <a:noFill/>
                        </a:ln>
                      </wps:spPr>
                      <wps:txb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3EF6A" id="_x0000_t202" coordsize="21600,21600" o:spt="202" path="m,l,21600r21600,l21600,xe">
                <v:stroke joinstyle="miter"/>
                <v:path gradientshapeok="t" o:connecttype="rect"/>
              </v:shapetype>
              <v:shape id="文本框 11" o:spid="_x0000_s1026" type="#_x0000_t202" style="position:absolute;left:0;text-align:left;margin-left:272.05pt;margin-top:19.95pt;width:323.25pt;height:175.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" filled="f" stroked="f" strokeweight=".5pt">
                <v:textbo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v:shape>
            </w:pict>
          </mc:Fallback>
        </mc:AlternateContent>
      </w:r>
      <w:r w:rsidR="007C3907" w:rsidRPr="001C3C55">
        <w:rPr>
          <w:rFonts w:ascii="宋体" w:eastAsia="汉仪旗黑-50S" w:hAnsi="宋体"/>
          <w:szCs w:val="21"/>
        </w:rPr>
        <w:t xml:space="preserve">9. </w:t>
      </w:r>
      <w:r w:rsidR="007C3907" w:rsidRPr="001C3C55">
        <w:rPr>
          <w:rFonts w:ascii="宋体" w:eastAsia="汉仪旗黑-50S" w:hAnsi="宋体"/>
          <w:color w:val="000000"/>
          <w:szCs w:val="21"/>
        </w:rPr>
        <w:t>曲线</w:t>
      </w:r>
      <m:oMath>
        <m:d>
          <m:dPr>
            <m:begChr m:val="{"/>
            <m:endChr m:val=""/>
            <m:ctrlPr>
              <w:rPr>
                <w:rFonts w:ascii="Cambria Math" w:eastAsia="汉仪旗黑-50S" w:hAnsi="宋体"/>
                <w:i/>
                <w:szCs w:val="21"/>
              </w:rPr>
            </m:ctrlPr>
          </m:dPr>
          <m:e>
            <m:m>
              <m:mPr>
                <m:mcs>
                  <m:mc>
                    <m:mcPr>
                      <m:count m:val="1"/>
                      <m:mcJc m:val="center"/>
                    </m:mcPr>
                  </m:mc>
                </m:mcs>
                <m:ctrlPr>
                  <w:rPr>
                    <w:rFonts w:ascii="Cambria Math" w:eastAsia="汉仪旗黑-50S" w:hAnsi="宋体"/>
                    <w:i/>
                    <w:szCs w:val="21"/>
                  </w:rPr>
                </m:ctrlPr>
              </m:mPr>
              <m:mr>
                <m:e>
                  <m:r>
                    <w:rPr>
                      <w:rFonts w:ascii="Cambria Math" w:eastAsia="汉仪旗黑-50S" w:hAnsi="宋体"/>
                      <w:szCs w:val="21"/>
                    </w:rPr>
                    <m:t>x=5</m:t>
                  </m:r>
                  <m:func>
                    <m:funcPr>
                      <m:ctrlPr>
                        <w:rPr>
                          <w:rFonts w:ascii="Cambria Math" w:eastAsia="汉仪旗黑-50S" w:hAnsi="宋体"/>
                          <w:i/>
                          <w:szCs w:val="21"/>
                        </w:rPr>
                      </m:ctrlPr>
                    </m:funcPr>
                    <m:fName>
                      <m:r>
                        <w:rPr>
                          <w:rFonts w:ascii="Cambria Math" w:eastAsia="汉仪旗黑-50S" w:hAnsi="宋体"/>
                          <w:szCs w:val="21"/>
                        </w:rPr>
                        <m:t>cos</m:t>
                      </m:r>
                    </m:fName>
                    <m:e>
                      <m:r>
                        <w:rPr>
                          <w:rFonts w:ascii="Cambria Math" w:eastAsia="汉仪旗黑-50S" w:hAnsi="宋体"/>
                          <w:szCs w:val="21"/>
                        </w:rPr>
                        <m:t>θ</m:t>
                      </m:r>
                    </m:e>
                  </m:func>
                </m:e>
              </m:mr>
              <m:mr>
                <m:e>
                  <m:r>
                    <w:rPr>
                      <w:rFonts w:ascii="Cambria Math" w:eastAsia="汉仪旗黑-50S" w:hAnsi="宋体"/>
                      <w:szCs w:val="21"/>
                    </w:rPr>
                    <m:t>y=4</m:t>
                  </m:r>
                  <m:func>
                    <m:funcPr>
                      <m:ctrlPr>
                        <w:rPr>
                          <w:rFonts w:ascii="Cambria Math" w:eastAsia="汉仪旗黑-50S" w:hAnsi="宋体"/>
                          <w:i/>
                          <w:szCs w:val="21"/>
                        </w:rPr>
                      </m:ctrlPr>
                    </m:funcPr>
                    <m:fName>
                      <m:r>
                        <w:rPr>
                          <w:rFonts w:ascii="Cambria Math" w:eastAsia="汉仪旗黑-50S" w:hAnsi="宋体"/>
                          <w:szCs w:val="21"/>
                        </w:rPr>
                        <m:t>sin</m:t>
                      </m:r>
                    </m:fName>
                    <m:e>
                      <m:r>
                        <w:rPr>
                          <w:rFonts w:ascii="Cambria Math" w:eastAsia="汉仪旗黑-50S" w:hAnsi="宋体"/>
                          <w:szCs w:val="21"/>
                        </w:rPr>
                        <m:t>θ</m:t>
                      </m:r>
                    </m:e>
                  </m:func>
                  <m:ctrlPr>
                    <w:rPr>
                      <w:rFonts w:ascii="Cambria Math" w:eastAsia="汉仪旗黑-50S" w:hAnsi="Cambria Math"/>
                      <w:i/>
                      <w:szCs w:val="21"/>
                    </w:rPr>
                  </m:ctrlPr>
                </m:e>
              </m:mr>
            </m:m>
            <m:ctrlPr>
              <w:rPr>
                <w:rFonts w:ascii="Cambria Math" w:eastAsia="汉仪旗黑-50S" w:hAnsi="Cambria Math"/>
                <w:i/>
                <w:szCs w:val="21"/>
              </w:rPr>
            </m:ctrlPr>
          </m:e>
        </m:d>
      </m:oMath>
      <w:r w:rsidR="001C3C55" w:rsidRPr="001C3C55">
        <w:rPr>
          <w:rFonts w:ascii="宋体" w:eastAsia="汉仪旗黑-50S" w:hAnsi="宋体"/>
          <w:szCs w:val="21"/>
        </w:rPr>
        <w:t xml:space="preserve"> </w:t>
      </w:r>
      <w:r w:rsidR="007C3907" w:rsidRPr="001C3C55">
        <w:rPr>
          <w:rFonts w:ascii="宋体" w:eastAsia="汉仪旗黑-50S" w:hAnsi="宋体"/>
          <w:szCs w:val="21"/>
        </w:rPr>
        <w:t>(</w:t>
      </w:r>
      <m:oMath>
        <m:r>
          <w:rPr>
            <w:rFonts w:ascii="Cambria Math" w:eastAsia="汉仪旗黑-50S" w:hAnsi="宋体"/>
            <w:szCs w:val="21"/>
          </w:rPr>
          <m:t>θ</m:t>
        </m:r>
      </m:oMath>
      <w:r w:rsidR="007C3907" w:rsidRPr="001C3C55">
        <w:rPr>
          <w:rFonts w:ascii="宋体" w:eastAsia="汉仪旗黑-50S" w:hAnsi="宋体"/>
          <w:szCs w:val="21"/>
        </w:rPr>
        <w:t>为参数</w:t>
      </w:r>
      <w:r w:rsidR="007C3907" w:rsidRPr="001C3C55">
        <w:rPr>
          <w:rFonts w:ascii="宋体" w:eastAsia="汉仪旗黑-50S" w:hAnsi="宋体"/>
          <w:szCs w:val="21"/>
        </w:rPr>
        <w:t>)</w:t>
      </w:r>
      <w:r w:rsidR="007C3907" w:rsidRPr="001C3C55">
        <w:rPr>
          <w:rFonts w:ascii="宋体" w:eastAsia="汉仪旗黑-50S" w:hAnsi="宋体"/>
          <w:szCs w:val="21"/>
        </w:rPr>
        <w:t>的焦距是</w:t>
      </w:r>
      <w:r w:rsidR="007C3907" w:rsidRPr="001C3C55">
        <w:rPr>
          <w:rFonts w:ascii="宋体" w:eastAsia="汉仪旗黑-50S" w:hAnsi="宋体"/>
          <w:szCs w:val="21"/>
        </w:rPr>
        <w:t xml:space="preserve"> (    )</w:t>
      </w:r>
    </w:p>
    <w:p w:rsidR="007C3907" w:rsidRPr="001C3C55" w:rsidRDefault="007C3907" w:rsidP="001C3C55">
      <w:pPr>
        <w:adjustRightInd w:val="0"/>
        <w:snapToGrid w:val="0"/>
        <w:spacing w:line="420" w:lineRule="exact"/>
        <w:rPr>
          <w:rFonts w:ascii="宋体" w:eastAsia="汉仪旗黑-50S" w:hAnsi="宋体"/>
          <w:szCs w:val="21"/>
        </w:rPr>
      </w:pPr>
      <w:r w:rsidRPr="001C3C55">
        <w:rPr>
          <w:rFonts w:ascii="宋体" w:eastAsia="汉仪旗黑-50S" w:hAnsi="宋体"/>
          <w:color w:val="000000"/>
          <w:szCs w:val="21"/>
        </w:rPr>
        <w:t xml:space="preserve">   A.3                 B.6              C. 8              D. 10</w:t>
      </w:r>
    </w:p>
    <w:p w:rsidR="007C3907" w:rsidRPr="001C3C55" w:rsidRDefault="007C3907" w:rsidP="001C3C55">
      <w:pPr>
        <w:spacing w:line="360" w:lineRule="auto"/>
        <w:rPr>
          <w:rFonts w:ascii="宋体" w:eastAsia="汉仪旗黑-50S" w:hAnsi="宋体"/>
          <w:szCs w:val="21"/>
        </w:rPr>
      </w:pPr>
      <w:r w:rsidRPr="001C3C55">
        <w:rPr>
          <w:rFonts w:ascii="宋体" w:eastAsia="汉仪旗黑-50S" w:hAnsi="宋体"/>
          <w:szCs w:val="21"/>
        </w:rPr>
        <w:t>10</w:t>
      </w:r>
      <w:r w:rsidRPr="001C3C55">
        <w:rPr>
          <w:rFonts w:ascii="宋体" w:eastAsia="汉仪旗黑-50S" w:hAnsi="宋体"/>
          <w:szCs w:val="21"/>
        </w:rPr>
        <w:t>．在同一坐标系中，将曲线</w:t>
      </w:r>
      <m:oMath>
        <m:r>
          <w:rPr>
            <w:rFonts w:ascii="Cambria Math" w:eastAsia="汉仪旗黑-50S" w:hAnsi="宋体"/>
            <w:szCs w:val="21"/>
          </w:rPr>
          <m:t>y=2</m:t>
        </m:r>
        <m:func>
          <m:funcPr>
            <m:ctrlPr>
              <w:rPr>
                <w:rFonts w:ascii="Cambria Math" w:eastAsia="汉仪旗黑-50S" w:hAnsi="宋体"/>
                <w:i/>
                <w:szCs w:val="21"/>
              </w:rPr>
            </m:ctrlPr>
          </m:funcPr>
          <m:fName>
            <m:r>
              <w:rPr>
                <w:rFonts w:ascii="Cambria Math" w:eastAsia="汉仪旗黑-50S" w:hAnsi="宋体"/>
                <w:szCs w:val="21"/>
              </w:rPr>
              <m:t>sin</m:t>
            </m:r>
          </m:fName>
          <m:e>
            <m:r>
              <w:rPr>
                <w:rFonts w:ascii="Cambria Math" w:eastAsia="汉仪旗黑-50S" w:hAnsi="宋体"/>
                <w:szCs w:val="21"/>
              </w:rPr>
              <m:t>3</m:t>
            </m:r>
          </m:e>
        </m:func>
        <m:r>
          <w:rPr>
            <w:rFonts w:ascii="Cambria Math" w:eastAsia="汉仪旗黑-50S" w:hAnsi="宋体"/>
            <w:szCs w:val="21"/>
          </w:rPr>
          <m:t>x</m:t>
        </m:r>
      </m:oMath>
      <w:r w:rsidRPr="001C3C55">
        <w:rPr>
          <w:rFonts w:ascii="宋体" w:eastAsia="汉仪旗黑-50S" w:hAnsi="宋体"/>
          <w:szCs w:val="21"/>
        </w:rPr>
        <w:t>变为曲线</w:t>
      </w:r>
      <m:oMath>
        <m:r>
          <w:rPr>
            <w:rFonts w:ascii="Cambria Math" w:eastAsia="汉仪旗黑-50S" w:hAnsi="宋体"/>
            <w:szCs w:val="21"/>
          </w:rPr>
          <m:t>y=</m:t>
        </m:r>
        <m:func>
          <m:funcPr>
            <m:ctrlPr>
              <w:rPr>
                <w:rFonts w:ascii="Cambria Math" w:eastAsia="汉仪旗黑-50S" w:hAnsi="宋体"/>
                <w:i/>
                <w:szCs w:val="21"/>
              </w:rPr>
            </m:ctrlPr>
          </m:funcPr>
          <m:fName>
            <m:r>
              <w:rPr>
                <w:rFonts w:ascii="Cambria Math" w:eastAsia="汉仪旗黑-50S" w:hAnsi="宋体"/>
                <w:szCs w:val="21"/>
              </w:rPr>
              <m:t>sin</m:t>
            </m:r>
          </m:fName>
          <m:e>
            <m:r>
              <w:rPr>
                <w:rFonts w:ascii="Cambria Math" w:eastAsia="汉仪旗黑-50S" w:hAnsi="宋体"/>
                <w:szCs w:val="21"/>
              </w:rPr>
              <m:t>x</m:t>
            </m:r>
          </m:e>
        </m:func>
      </m:oMath>
      <w:r w:rsidRPr="001C3C55">
        <w:rPr>
          <w:rFonts w:ascii="宋体" w:eastAsia="汉仪旗黑-50S" w:hAnsi="宋体"/>
          <w:szCs w:val="21"/>
        </w:rPr>
        <w:t>的伸缩变换是（</w:t>
      </w:r>
      <w:r w:rsidRPr="001C3C55">
        <w:rPr>
          <w:rFonts w:ascii="宋体" w:eastAsia="汉仪旗黑-50S" w:hAnsi="宋体"/>
          <w:szCs w:val="21"/>
        </w:rPr>
        <w:t xml:space="preserve">    </w:t>
      </w:r>
      <w:r w:rsidRPr="001C3C55">
        <w:rPr>
          <w:rFonts w:ascii="宋体" w:eastAsia="汉仪旗黑-50S" w:hAnsi="宋体"/>
          <w:szCs w:val="21"/>
        </w:rPr>
        <w:t>）</w:t>
      </w:r>
    </w:p>
    <w:p w:rsidR="00FD72BF" w:rsidRPr="00F84176" w:rsidRDefault="007C3907" w:rsidP="001C3C55">
      <w:pPr>
        <w:ind w:firstLineChars="100" w:firstLine="220"/>
        <w:rPr>
          <w:rFonts w:ascii="宋体" w:eastAsia="汉仪旗黑-50S" w:hAnsi="宋体"/>
          <w:szCs w:val="21"/>
        </w:rPr>
      </w:pPr>
      <w:r w:rsidRPr="001C3C55">
        <w:rPr>
          <w:rFonts w:ascii="宋体" w:eastAsia="汉仪旗黑-50S" w:hAnsi="宋体"/>
          <w:sz w:val="22"/>
          <w:szCs w:val="21"/>
        </w:rPr>
        <w:t xml:space="preserve"> </w:t>
      </w:r>
      <m:oMath>
        <m:r>
          <w:rPr>
            <w:rFonts w:ascii="Cambria Math" w:eastAsia="汉仪旗黑-50S" w:hAnsi="宋体"/>
            <w:sz w:val="22"/>
            <w:szCs w:val="21"/>
          </w:rPr>
          <m:t>A.</m:t>
        </m:r>
        <m:d>
          <m:dPr>
            <m:begChr m:val="{"/>
            <m:endChr m:val=""/>
            <m:ctrlPr>
              <w:rPr>
                <w:rFonts w:ascii="Cambria Math" w:eastAsia="汉仪旗黑-50S" w:hAnsi="宋体"/>
                <w:i/>
                <w:sz w:val="22"/>
                <w:szCs w:val="21"/>
              </w:rPr>
            </m:ctrlPr>
          </m:dPr>
          <m:e>
            <m:eqArr>
              <m:eqArrPr>
                <m:ctrlPr>
                  <w:rPr>
                    <w:rFonts w:ascii="Cambria Math" w:eastAsia="汉仪旗黑-50S" w:hAnsi="宋体"/>
                    <w:i/>
                    <w:sz w:val="22"/>
                    <w:szCs w:val="21"/>
                  </w:rPr>
                </m:ctrlPr>
              </m:eqArrPr>
              <m:e>
                <m:r>
                  <w:rPr>
                    <w:rFonts w:ascii="Cambria Math" w:eastAsia="汉仪旗黑-50S" w:hAnsi="宋体"/>
                    <w:sz w:val="22"/>
                    <w:szCs w:val="21"/>
                  </w:rPr>
                  <m:t>&amp;x=3</m:t>
                </m:r>
                <m:sSup>
                  <m:sSupPr>
                    <m:ctrlPr>
                      <w:rPr>
                        <w:rFonts w:ascii="Cambria Math" w:eastAsia="汉仪旗黑-50S" w:hAnsi="宋体"/>
                        <w:i/>
                        <w:sz w:val="22"/>
                        <w:szCs w:val="21"/>
                      </w:rPr>
                    </m:ctrlPr>
                  </m:sSupPr>
                  <m:e>
                    <m:r>
                      <w:rPr>
                        <w:rFonts w:ascii="Cambria Math" w:eastAsia="汉仪旗黑-50S" w:hAnsi="宋体"/>
                        <w:sz w:val="22"/>
                        <w:szCs w:val="21"/>
                      </w:rPr>
                      <m:t>x</m:t>
                    </m:r>
                  </m:e>
                  <m:sup>
                    <m:r>
                      <w:rPr>
                        <w:rFonts w:ascii="Cambria Math" w:eastAsia="汉仪旗黑-50S" w:hAnsi="宋体"/>
                        <w:sz w:val="22"/>
                        <w:szCs w:val="21"/>
                      </w:rPr>
                      <m:t>'</m:t>
                    </m:r>
                  </m:sup>
                </m:sSup>
              </m:e>
              <m:e>
                <m:r>
                  <w:rPr>
                    <w:rFonts w:ascii="Cambria Math" w:eastAsia="汉仪旗黑-50S" w:hAnsi="宋体"/>
                    <w:sz w:val="22"/>
                    <w:szCs w:val="21"/>
                  </w:rPr>
                  <m:t>&amp;y=2</m:t>
                </m:r>
                <m:sSup>
                  <m:sSupPr>
                    <m:ctrlPr>
                      <w:rPr>
                        <w:rFonts w:ascii="Cambria Math" w:eastAsia="汉仪旗黑-50S" w:hAnsi="宋体"/>
                        <w:i/>
                        <w:sz w:val="22"/>
                        <w:szCs w:val="21"/>
                      </w:rPr>
                    </m:ctrlPr>
                  </m:sSupPr>
                  <m:e>
                    <m:r>
                      <w:rPr>
                        <w:rFonts w:ascii="Cambria Math" w:eastAsia="汉仪旗黑-50S" w:hAnsi="宋体"/>
                        <w:sz w:val="22"/>
                        <w:szCs w:val="21"/>
                      </w:rPr>
                      <m:t>y</m:t>
                    </m:r>
                  </m:e>
                  <m:sup>
                    <m:r>
                      <w:rPr>
                        <w:rFonts w:ascii="Cambria Math" w:eastAsia="汉仪旗黑-50S" w:hAnsi="宋体"/>
                        <w:sz w:val="22"/>
                        <w:szCs w:val="21"/>
                      </w:rPr>
                      <m:t>'</m:t>
                    </m:r>
                  </m:sup>
                </m:sSup>
                <m:ctrlPr>
                  <w:rPr>
                    <w:rFonts w:ascii="Cambria Math" w:eastAsia="汉仪旗黑-50S" w:hAnsi="Cambria Math"/>
                    <w:i/>
                    <w:sz w:val="22"/>
                    <w:szCs w:val="21"/>
                  </w:rPr>
                </m:ctrlPr>
              </m:e>
            </m:eqArr>
            <m:ctrlPr>
              <w:rPr>
                <w:rFonts w:ascii="Cambria Math" w:eastAsia="汉仪旗黑-50S" w:hAnsi="Cambria Math"/>
                <w:i/>
                <w:sz w:val="22"/>
                <w:szCs w:val="21"/>
              </w:rPr>
            </m:ctrlPr>
          </m:e>
        </m:d>
      </m:oMath>
      <w:r w:rsidRPr="001C3C55">
        <w:rPr>
          <w:rFonts w:ascii="宋体" w:eastAsia="汉仪旗黑-50S" w:hAnsi="宋体"/>
          <w:sz w:val="22"/>
          <w:szCs w:val="21"/>
        </w:rPr>
        <w:t xml:space="preserve">  </w:t>
      </w:r>
      <w:r w:rsidR="00467188" w:rsidRPr="001C3C55">
        <w:rPr>
          <w:rFonts w:ascii="宋体" w:eastAsia="汉仪旗黑-50S" w:hAnsi="宋体"/>
          <w:sz w:val="22"/>
          <w:szCs w:val="21"/>
        </w:rPr>
        <w:t xml:space="preserve">   </w:t>
      </w:r>
      <m:oMath>
        <m:r>
          <w:rPr>
            <w:rFonts w:ascii="Cambria Math" w:eastAsia="汉仪旗黑-50S" w:hAnsi="宋体"/>
            <w:sz w:val="22"/>
            <w:szCs w:val="21"/>
          </w:rPr>
          <m:t>B.</m:t>
        </m:r>
        <m:d>
          <m:dPr>
            <m:begChr m:val="{"/>
            <m:endChr m:val=""/>
            <m:ctrlPr>
              <w:rPr>
                <w:rFonts w:ascii="Cambria Math" w:eastAsia="汉仪旗黑-50S" w:hAnsi="宋体"/>
                <w:i/>
                <w:sz w:val="22"/>
                <w:szCs w:val="21"/>
              </w:rPr>
            </m:ctrlPr>
          </m:dPr>
          <m:e>
            <m:eqArr>
              <m:eqArrPr>
                <m:ctrlPr>
                  <w:rPr>
                    <w:rFonts w:ascii="Cambria Math" w:eastAsia="汉仪旗黑-50S" w:hAnsi="宋体"/>
                    <w:i/>
                    <w:sz w:val="22"/>
                    <w:szCs w:val="21"/>
                  </w:rPr>
                </m:ctrlPr>
              </m:eqArrPr>
              <m:e>
                <m:r>
                  <w:rPr>
                    <w:rFonts w:ascii="Cambria Math" w:eastAsia="汉仪旗黑-50S" w:hAnsi="宋体"/>
                    <w:sz w:val="22"/>
                    <w:szCs w:val="21"/>
                  </w:rPr>
                  <m:t>&amp;</m:t>
                </m:r>
                <m:sSup>
                  <m:sSupPr>
                    <m:ctrlPr>
                      <w:rPr>
                        <w:rFonts w:ascii="Cambria Math" w:eastAsia="汉仪旗黑-50S" w:hAnsi="宋体"/>
                        <w:i/>
                        <w:sz w:val="22"/>
                        <w:szCs w:val="21"/>
                      </w:rPr>
                    </m:ctrlPr>
                  </m:sSupPr>
                  <m:e>
                    <m:r>
                      <w:rPr>
                        <w:rFonts w:ascii="Cambria Math" w:eastAsia="汉仪旗黑-50S" w:hAnsi="宋体"/>
                        <w:sz w:val="22"/>
                        <w:szCs w:val="21"/>
                      </w:rPr>
                      <m:t>x</m:t>
                    </m:r>
                  </m:e>
                  <m:sup>
                    <m:r>
                      <w:rPr>
                        <w:rFonts w:ascii="Cambria Math" w:eastAsia="汉仪旗黑-50S" w:hAnsi="宋体"/>
                        <w:sz w:val="22"/>
                        <w:szCs w:val="21"/>
                      </w:rPr>
                      <m:t>'</m:t>
                    </m:r>
                  </m:sup>
                </m:sSup>
                <m:r>
                  <w:rPr>
                    <w:rFonts w:ascii="Cambria Math" w:eastAsia="汉仪旗黑-50S" w:hAnsi="宋体"/>
                    <w:sz w:val="22"/>
                    <w:szCs w:val="21"/>
                  </w:rPr>
                  <m:t>=3x</m:t>
                </m:r>
              </m:e>
              <m:e>
                <m:r>
                  <w:rPr>
                    <w:rFonts w:ascii="Cambria Math" w:eastAsia="汉仪旗黑-50S" w:hAnsi="宋体"/>
                    <w:sz w:val="22"/>
                    <w:szCs w:val="21"/>
                  </w:rPr>
                  <m:t>&amp;</m:t>
                </m:r>
                <m:sSup>
                  <m:sSupPr>
                    <m:ctrlPr>
                      <w:rPr>
                        <w:rFonts w:ascii="Cambria Math" w:eastAsia="汉仪旗黑-50S" w:hAnsi="宋体"/>
                        <w:i/>
                        <w:sz w:val="22"/>
                        <w:szCs w:val="21"/>
                      </w:rPr>
                    </m:ctrlPr>
                  </m:sSupPr>
                  <m:e>
                    <m:r>
                      <w:rPr>
                        <w:rFonts w:ascii="Cambria Math" w:eastAsia="汉仪旗黑-50S" w:hAnsi="宋体"/>
                        <w:sz w:val="22"/>
                        <w:szCs w:val="21"/>
                      </w:rPr>
                      <m:t>y</m:t>
                    </m:r>
                  </m:e>
                  <m:sup>
                    <m:r>
                      <w:rPr>
                        <w:rFonts w:ascii="Cambria Math" w:eastAsia="汉仪旗黑-50S" w:hAnsi="宋体"/>
                        <w:sz w:val="22"/>
                        <w:szCs w:val="21"/>
                      </w:rPr>
                      <m:t>'</m:t>
                    </m:r>
                  </m:sup>
                </m:sSup>
                <m:r>
                  <w:rPr>
                    <w:rFonts w:ascii="Cambria Math" w:eastAsia="汉仪旗黑-50S" w:hAnsi="宋体"/>
                    <w:sz w:val="22"/>
                    <w:szCs w:val="21"/>
                  </w:rPr>
                  <m:t>=2y</m:t>
                </m:r>
              </m:e>
            </m:eqArr>
            <m:ctrlPr>
              <w:rPr>
                <w:rFonts w:ascii="Cambria Math" w:eastAsia="汉仪旗黑-50S" w:hAnsi="Cambria Math"/>
                <w:i/>
                <w:sz w:val="22"/>
                <w:szCs w:val="21"/>
              </w:rPr>
            </m:ctrlPr>
          </m:e>
        </m:d>
      </m:oMath>
      <w:r w:rsidR="00467188" w:rsidRPr="001C3C55">
        <w:rPr>
          <w:rFonts w:ascii="宋体" w:eastAsia="汉仪旗黑-50S" w:hAnsi="宋体"/>
          <w:sz w:val="22"/>
          <w:szCs w:val="21"/>
        </w:rPr>
        <w:t xml:space="preserve">       </w:t>
      </w:r>
      <m:oMath>
        <m:r>
          <w:rPr>
            <w:rFonts w:ascii="Cambria Math" w:eastAsia="汉仪旗黑-50S" w:hAnsi="宋体"/>
            <w:sz w:val="22"/>
            <w:szCs w:val="21"/>
          </w:rPr>
          <m:t>C.</m:t>
        </m:r>
        <m:d>
          <m:dPr>
            <m:begChr m:val="{"/>
            <m:endChr m:val=""/>
            <m:ctrlPr>
              <w:rPr>
                <w:rFonts w:ascii="Cambria Math" w:eastAsia="汉仪旗黑-50S" w:hAnsi="宋体"/>
                <w:i/>
                <w:sz w:val="22"/>
                <w:szCs w:val="21"/>
              </w:rPr>
            </m:ctrlPr>
          </m:dPr>
          <m:e>
            <m:eqArr>
              <m:eqArrPr>
                <m:ctrlPr>
                  <w:rPr>
                    <w:rFonts w:ascii="Cambria Math" w:eastAsia="汉仪旗黑-50S" w:hAnsi="宋体"/>
                    <w:i/>
                    <w:sz w:val="22"/>
                    <w:szCs w:val="21"/>
                  </w:rPr>
                </m:ctrlPr>
              </m:eqArrPr>
              <m:e>
                <m:r>
                  <w:rPr>
                    <w:rFonts w:ascii="Cambria Math" w:eastAsia="汉仪旗黑-50S" w:hAnsi="宋体"/>
                    <w:sz w:val="22"/>
                    <w:szCs w:val="21"/>
                  </w:rPr>
                  <m:t>&amp;</m:t>
                </m:r>
                <m:sSup>
                  <m:sSupPr>
                    <m:ctrlPr>
                      <w:rPr>
                        <w:rFonts w:ascii="Cambria Math" w:eastAsia="汉仪旗黑-50S" w:hAnsi="宋体"/>
                        <w:i/>
                        <w:sz w:val="22"/>
                        <w:szCs w:val="21"/>
                      </w:rPr>
                    </m:ctrlPr>
                  </m:sSupPr>
                  <m:e>
                    <m:r>
                      <w:rPr>
                        <w:rFonts w:ascii="Cambria Math" w:eastAsia="汉仪旗黑-50S" w:hAnsi="宋体"/>
                        <w:sz w:val="22"/>
                        <w:szCs w:val="21"/>
                      </w:rPr>
                      <m:t>x</m:t>
                    </m:r>
                  </m:e>
                  <m:sup>
                    <m:r>
                      <w:rPr>
                        <w:rFonts w:ascii="Cambria Math" w:eastAsia="汉仪旗黑-50S" w:hAnsi="宋体"/>
                        <w:sz w:val="22"/>
                        <w:szCs w:val="21"/>
                      </w:rPr>
                      <m:t>'</m:t>
                    </m:r>
                  </m:sup>
                </m:sSup>
                <m:r>
                  <w:rPr>
                    <w:rFonts w:ascii="Cambria Math" w:eastAsia="汉仪旗黑-50S" w:hAnsi="宋体"/>
                    <w:sz w:val="22"/>
                    <w:szCs w:val="21"/>
                  </w:rPr>
                  <m:t>=3x</m:t>
                </m:r>
              </m:e>
              <m:e>
                <m:r>
                  <w:rPr>
                    <w:rFonts w:ascii="Cambria Math" w:eastAsia="汉仪旗黑-50S" w:hAnsi="宋体"/>
                    <w:sz w:val="22"/>
                    <w:szCs w:val="21"/>
                  </w:rPr>
                  <m:t>&amp;</m:t>
                </m:r>
                <m:sSup>
                  <m:sSupPr>
                    <m:ctrlPr>
                      <w:rPr>
                        <w:rFonts w:ascii="Cambria Math" w:eastAsia="汉仪旗黑-50S" w:hAnsi="宋体"/>
                        <w:i/>
                        <w:sz w:val="22"/>
                        <w:szCs w:val="21"/>
                      </w:rPr>
                    </m:ctrlPr>
                  </m:sSupPr>
                  <m:e>
                    <m:r>
                      <w:rPr>
                        <w:rFonts w:ascii="Cambria Math" w:eastAsia="汉仪旗黑-50S" w:hAnsi="宋体"/>
                        <w:sz w:val="22"/>
                        <w:szCs w:val="21"/>
                      </w:rPr>
                      <m:t>y</m:t>
                    </m:r>
                  </m:e>
                  <m:sup>
                    <m:r>
                      <w:rPr>
                        <w:rFonts w:ascii="Cambria Math" w:eastAsia="汉仪旗黑-50S" w:hAnsi="宋体"/>
                        <w:sz w:val="22"/>
                        <w:szCs w:val="21"/>
                      </w:rPr>
                      <m:t>'</m:t>
                    </m:r>
                  </m:sup>
                </m:sSup>
                <m:r>
                  <w:rPr>
                    <w:rFonts w:ascii="Cambria Math" w:eastAsia="汉仪旗黑-50S" w:hAnsi="宋体"/>
                    <w:sz w:val="22"/>
                    <w:szCs w:val="21"/>
                  </w:rPr>
                  <m:t>=</m:t>
                </m:r>
                <m:f>
                  <m:fPr>
                    <m:ctrlPr>
                      <w:rPr>
                        <w:rFonts w:ascii="Cambria Math" w:eastAsia="汉仪旗黑-50S" w:hAnsi="宋体"/>
                        <w:i/>
                        <w:sz w:val="22"/>
                        <w:szCs w:val="21"/>
                      </w:rPr>
                    </m:ctrlPr>
                  </m:fPr>
                  <m:num>
                    <m:r>
                      <w:rPr>
                        <w:rFonts w:ascii="Cambria Math" w:eastAsia="汉仪旗黑-50S" w:hAnsi="宋体"/>
                        <w:sz w:val="22"/>
                        <w:szCs w:val="21"/>
                      </w:rPr>
                      <m:t>1</m:t>
                    </m:r>
                  </m:num>
                  <m:den>
                    <m:r>
                      <w:rPr>
                        <w:rFonts w:ascii="Cambria Math" w:eastAsia="汉仪旗黑-50S" w:hAnsi="宋体"/>
                        <w:sz w:val="22"/>
                        <w:szCs w:val="21"/>
                      </w:rPr>
                      <m:t>2</m:t>
                    </m:r>
                  </m:den>
                </m:f>
                <m:r>
                  <w:rPr>
                    <w:rFonts w:ascii="Cambria Math" w:eastAsia="汉仪旗黑-50S" w:hAnsi="宋体"/>
                    <w:sz w:val="22"/>
                    <w:szCs w:val="21"/>
                  </w:rPr>
                  <m:t>y</m:t>
                </m:r>
              </m:e>
            </m:eqArr>
            <m:ctrlPr>
              <w:rPr>
                <w:rFonts w:ascii="Cambria Math" w:eastAsia="汉仪旗黑-50S" w:hAnsi="Cambria Math"/>
                <w:i/>
                <w:sz w:val="22"/>
                <w:szCs w:val="21"/>
              </w:rPr>
            </m:ctrlPr>
          </m:e>
        </m:d>
      </m:oMath>
      <w:r w:rsidR="00467188" w:rsidRPr="001C3C55">
        <w:rPr>
          <w:rFonts w:ascii="宋体" w:eastAsia="汉仪旗黑-50S" w:hAnsi="宋体"/>
          <w:szCs w:val="21"/>
        </w:rPr>
        <w:t xml:space="preserve">       </w:t>
      </w:r>
      <m:oMath>
        <m:r>
          <w:rPr>
            <w:rFonts w:ascii="Cambria Math" w:eastAsia="汉仪旗黑-50S" w:hAnsi="宋体"/>
            <w:sz w:val="22"/>
            <w:szCs w:val="21"/>
          </w:rPr>
          <m:t>D.</m:t>
        </m:r>
        <m:d>
          <m:dPr>
            <m:begChr m:val="{"/>
            <m:endChr m:val=""/>
            <m:ctrlPr>
              <w:rPr>
                <w:rFonts w:ascii="Cambria Math" w:eastAsia="汉仪旗黑-50S" w:hAnsi="宋体"/>
                <w:i/>
                <w:sz w:val="22"/>
                <w:szCs w:val="21"/>
              </w:rPr>
            </m:ctrlPr>
          </m:dPr>
          <m:e>
            <m:eqArr>
              <m:eqArrPr>
                <m:ctrlPr>
                  <w:rPr>
                    <w:rFonts w:ascii="Cambria Math" w:eastAsia="汉仪旗黑-50S" w:hAnsi="宋体"/>
                    <w:i/>
                    <w:sz w:val="22"/>
                    <w:szCs w:val="21"/>
                  </w:rPr>
                </m:ctrlPr>
              </m:eqArrPr>
              <m:e>
                <m:r>
                  <w:rPr>
                    <w:rFonts w:ascii="Cambria Math" w:eastAsia="汉仪旗黑-50S" w:hAnsi="宋体"/>
                    <w:sz w:val="22"/>
                    <w:szCs w:val="21"/>
                  </w:rPr>
                  <m:t>&amp;x=3</m:t>
                </m:r>
                <m:sSup>
                  <m:sSupPr>
                    <m:ctrlPr>
                      <w:rPr>
                        <w:rFonts w:ascii="Cambria Math" w:eastAsia="汉仪旗黑-50S" w:hAnsi="宋体"/>
                        <w:i/>
                        <w:sz w:val="22"/>
                        <w:szCs w:val="21"/>
                      </w:rPr>
                    </m:ctrlPr>
                  </m:sSupPr>
                  <m:e>
                    <m:r>
                      <w:rPr>
                        <w:rFonts w:ascii="Cambria Math" w:eastAsia="汉仪旗黑-50S" w:hAnsi="宋体"/>
                        <w:sz w:val="22"/>
                        <w:szCs w:val="21"/>
                      </w:rPr>
                      <m:t>x</m:t>
                    </m:r>
                  </m:e>
                  <m:sup>
                    <m:r>
                      <w:rPr>
                        <w:rFonts w:ascii="Cambria Math" w:eastAsia="汉仪旗黑-50S" w:hAnsi="宋体"/>
                        <w:sz w:val="22"/>
                        <w:szCs w:val="21"/>
                      </w:rPr>
                      <m:t>'</m:t>
                    </m:r>
                  </m:sup>
                </m:sSup>
              </m:e>
              <m:e>
                <m:r>
                  <w:rPr>
                    <w:rFonts w:ascii="Cambria Math" w:eastAsia="汉仪旗黑-50S" w:hAnsi="宋体"/>
                    <w:sz w:val="22"/>
                    <w:szCs w:val="21"/>
                  </w:rPr>
                  <m:t>&amp;y=</m:t>
                </m:r>
                <m:f>
                  <m:fPr>
                    <m:ctrlPr>
                      <w:rPr>
                        <w:rFonts w:ascii="Cambria Math" w:eastAsia="汉仪旗黑-50S" w:hAnsi="宋体"/>
                        <w:i/>
                        <w:sz w:val="22"/>
                        <w:szCs w:val="21"/>
                      </w:rPr>
                    </m:ctrlPr>
                  </m:fPr>
                  <m:num>
                    <m:r>
                      <w:rPr>
                        <w:rFonts w:ascii="Cambria Math" w:eastAsia="汉仪旗黑-50S" w:hAnsi="宋体"/>
                        <w:sz w:val="22"/>
                        <w:szCs w:val="21"/>
                      </w:rPr>
                      <m:t>1</m:t>
                    </m:r>
                  </m:num>
                  <m:den>
                    <m:r>
                      <w:rPr>
                        <w:rFonts w:ascii="Cambria Math" w:eastAsia="汉仪旗黑-50S" w:hAnsi="宋体"/>
                        <w:sz w:val="22"/>
                        <w:szCs w:val="21"/>
                      </w:rPr>
                      <m:t>2</m:t>
                    </m:r>
                  </m:den>
                </m:f>
                <m:sSup>
                  <m:sSupPr>
                    <m:ctrlPr>
                      <w:rPr>
                        <w:rFonts w:ascii="Cambria Math" w:eastAsia="汉仪旗黑-50S" w:hAnsi="宋体"/>
                        <w:i/>
                        <w:sz w:val="22"/>
                        <w:szCs w:val="21"/>
                      </w:rPr>
                    </m:ctrlPr>
                  </m:sSupPr>
                  <m:e>
                    <m:r>
                      <w:rPr>
                        <w:rFonts w:ascii="Cambria Math" w:eastAsia="汉仪旗黑-50S" w:hAnsi="宋体"/>
                        <w:sz w:val="22"/>
                        <w:szCs w:val="21"/>
                      </w:rPr>
                      <m:t>y</m:t>
                    </m:r>
                  </m:e>
                  <m:sup>
                    <m:r>
                      <w:rPr>
                        <w:rFonts w:ascii="Cambria Math" w:eastAsia="汉仪旗黑-50S" w:hAnsi="宋体"/>
                        <w:sz w:val="22"/>
                        <w:szCs w:val="21"/>
                      </w:rPr>
                      <m:t>'</m:t>
                    </m:r>
                  </m:sup>
                </m:sSup>
                <m:ctrlPr>
                  <w:rPr>
                    <w:rFonts w:ascii="Cambria Math" w:eastAsia="汉仪旗黑-50S" w:hAnsi="Cambria Math"/>
                    <w:i/>
                    <w:sz w:val="22"/>
                    <w:szCs w:val="21"/>
                  </w:rPr>
                </m:ctrlPr>
              </m:e>
            </m:eqArr>
            <m:ctrlPr>
              <w:rPr>
                <w:rFonts w:ascii="Cambria Math" w:eastAsia="汉仪旗黑-50S" w:hAnsi="Cambria Math"/>
                <w:i/>
                <w:sz w:val="22"/>
                <w:szCs w:val="21"/>
              </w:rPr>
            </m:ctrlPr>
          </m:e>
        </m:d>
      </m:oMath>
    </w:p>
    <w:p w:rsidR="007C3907" w:rsidRPr="00F84176" w:rsidRDefault="007C3907" w:rsidP="001C3C55">
      <w:pPr>
        <w:rPr>
          <w:rFonts w:ascii="宋体" w:eastAsia="汉仪旗黑-50S" w:hAnsi="宋体"/>
          <w:szCs w:val="21"/>
        </w:rPr>
      </w:pPr>
      <w:r w:rsidRPr="00F84176">
        <w:rPr>
          <w:rFonts w:ascii="宋体" w:eastAsia="汉仪旗黑-50S" w:hAnsi="宋体"/>
          <w:szCs w:val="21"/>
        </w:rPr>
        <w:t>11</w:t>
      </w:r>
      <w:r w:rsidRPr="00F84176">
        <w:rPr>
          <w:rFonts w:ascii="宋体" w:eastAsia="汉仪旗黑-50S" w:hAnsi="宋体"/>
          <w:szCs w:val="21"/>
        </w:rPr>
        <w:t>．</w:t>
      </w:r>
      <w:r w:rsidR="0082785E" w:rsidRPr="00F84176">
        <w:rPr>
          <w:rFonts w:ascii="宋体" w:eastAsia="汉仪旗黑-50S" w:hAnsi="宋体" w:hint="eastAsia"/>
          <w:szCs w:val="21"/>
        </w:rPr>
        <w:t>若实数</w:t>
      </w:r>
      <m:oMath>
        <m:r>
          <m:rPr>
            <m:sty m:val="p"/>
          </m:rPr>
          <w:rPr>
            <w:rFonts w:ascii="Cambria Math" w:eastAsia="汉仪旗黑-50S" w:hAnsi="宋体"/>
            <w:szCs w:val="21"/>
          </w:rPr>
          <m:t>x</m:t>
        </m:r>
        <m:r>
          <m:rPr>
            <m:sty m:val="p"/>
          </m:rPr>
          <w:rPr>
            <w:rFonts w:ascii="Cambria Math" w:eastAsia="汉仪旗黑-50S" w:hAnsi="宋体"/>
            <w:szCs w:val="21"/>
          </w:rPr>
          <m:t>、</m:t>
        </m:r>
        <m:r>
          <m:rPr>
            <m:sty m:val="p"/>
          </m:rPr>
          <w:rPr>
            <w:rFonts w:ascii="Cambria Math" w:eastAsia="汉仪旗黑-50S" w:hAnsi="宋体"/>
            <w:szCs w:val="21"/>
          </w:rPr>
          <m:t>y</m:t>
        </m:r>
      </m:oMath>
      <w:r w:rsidR="005C0803" w:rsidRPr="00F84176">
        <w:rPr>
          <w:rFonts w:ascii="宋体" w:eastAsia="汉仪旗黑-50S" w:hAnsi="宋体"/>
          <w:szCs w:val="21"/>
        </w:rPr>
        <w:t xml:space="preserve"> </w:t>
      </w:r>
      <w:r w:rsidR="005C0803" w:rsidRPr="00F84176">
        <w:rPr>
          <w:rFonts w:ascii="宋体" w:eastAsia="汉仪旗黑-50S" w:hAnsi="宋体" w:hint="eastAsia"/>
          <w:szCs w:val="21"/>
        </w:rPr>
        <w:t>满足：</w:t>
      </w:r>
      <m:oMath>
        <m:f>
          <m:fPr>
            <m:ctrlPr>
              <w:rPr>
                <w:rFonts w:ascii="Cambria Math" w:eastAsia="汉仪旗黑-50S" w:hAnsi="宋体"/>
                <w:b/>
                <w:sz w:val="32"/>
                <w:szCs w:val="21"/>
              </w:rPr>
            </m:ctrlPr>
          </m:fPr>
          <m:num>
            <m:sSup>
              <m:sSupPr>
                <m:ctrlPr>
                  <w:rPr>
                    <w:rFonts w:ascii="Cambria Math" w:eastAsia="汉仪旗黑-50S" w:hAnsi="宋体"/>
                    <w:b/>
                    <w:sz w:val="32"/>
                    <w:szCs w:val="21"/>
                  </w:rPr>
                </m:ctrlPr>
              </m:sSupPr>
              <m:e>
                <m:r>
                  <m:rPr>
                    <m:sty m:val="b"/>
                  </m:rPr>
                  <w:rPr>
                    <w:rFonts w:ascii="Cambria Math" w:eastAsia="汉仪旗黑-50S" w:hAnsi="宋体"/>
                    <w:sz w:val="32"/>
                    <w:szCs w:val="21"/>
                  </w:rPr>
                  <m:t>x</m:t>
                </m:r>
              </m:e>
              <m:sup>
                <m:r>
                  <m:rPr>
                    <m:sty m:val="b"/>
                  </m:rPr>
                  <w:rPr>
                    <w:rFonts w:ascii="Cambria Math" w:eastAsia="汉仪旗黑-50S" w:hAnsi="宋体"/>
                    <w:sz w:val="32"/>
                    <w:szCs w:val="21"/>
                  </w:rPr>
                  <m:t>2</m:t>
                </m:r>
              </m:sup>
            </m:sSup>
          </m:num>
          <m:den>
            <m:r>
              <m:rPr>
                <m:sty m:val="b"/>
              </m:rPr>
              <w:rPr>
                <w:rFonts w:ascii="Cambria Math" w:eastAsia="汉仪旗黑-50S" w:hAnsi="宋体"/>
                <w:sz w:val="32"/>
                <w:szCs w:val="21"/>
              </w:rPr>
              <m:t>16</m:t>
            </m:r>
          </m:den>
        </m:f>
        <m:r>
          <m:rPr>
            <m:sty m:val="b"/>
          </m:rPr>
          <w:rPr>
            <w:rFonts w:ascii="Cambria Math" w:eastAsia="汉仪旗黑-50S" w:hAnsi="宋体"/>
            <w:sz w:val="32"/>
            <w:szCs w:val="21"/>
          </w:rPr>
          <m:t>+</m:t>
        </m:r>
        <m:f>
          <m:fPr>
            <m:ctrlPr>
              <w:rPr>
                <w:rFonts w:ascii="Cambria Math" w:eastAsia="汉仪旗黑-50S" w:hAnsi="宋体"/>
                <w:b/>
                <w:sz w:val="32"/>
                <w:szCs w:val="21"/>
              </w:rPr>
            </m:ctrlPr>
          </m:fPr>
          <m:num>
            <m:sSup>
              <m:sSupPr>
                <m:ctrlPr>
                  <w:rPr>
                    <w:rFonts w:ascii="Cambria Math" w:eastAsia="汉仪旗黑-50S" w:hAnsi="宋体"/>
                    <w:b/>
                    <w:sz w:val="32"/>
                    <w:szCs w:val="21"/>
                  </w:rPr>
                </m:ctrlPr>
              </m:sSupPr>
              <m:e>
                <m:r>
                  <m:rPr>
                    <m:sty m:val="b"/>
                  </m:rPr>
                  <w:rPr>
                    <w:rFonts w:ascii="Cambria Math" w:eastAsia="汉仪旗黑-50S" w:hAnsi="宋体"/>
                    <w:sz w:val="32"/>
                    <w:szCs w:val="21"/>
                  </w:rPr>
                  <m:t>y</m:t>
                </m:r>
              </m:e>
              <m:sup>
                <m:r>
                  <m:rPr>
                    <m:sty m:val="b"/>
                  </m:rPr>
                  <w:rPr>
                    <w:rFonts w:ascii="Cambria Math" w:eastAsia="汉仪旗黑-50S" w:hAnsi="宋体"/>
                    <w:sz w:val="32"/>
                    <w:szCs w:val="21"/>
                  </w:rPr>
                  <m:t>2</m:t>
                </m:r>
              </m:sup>
            </m:sSup>
          </m:num>
          <m:den>
            <m:r>
              <m:rPr>
                <m:sty m:val="b"/>
              </m:rPr>
              <w:rPr>
                <w:rFonts w:ascii="Cambria Math" w:eastAsia="汉仪旗黑-50S" w:hAnsi="宋体"/>
                <w:sz w:val="32"/>
                <w:szCs w:val="21"/>
              </w:rPr>
              <m:t>9</m:t>
            </m:r>
          </m:den>
        </m:f>
        <m:r>
          <m:rPr>
            <m:sty m:val="b"/>
          </m:rPr>
          <w:rPr>
            <w:rFonts w:ascii="Cambria Math" w:eastAsia="汉仪旗黑-50S" w:hAnsi="宋体"/>
            <w:sz w:val="32"/>
            <w:szCs w:val="21"/>
          </w:rPr>
          <m:t>=1</m:t>
        </m:r>
      </m:oMath>
      <w:r w:rsidR="0082785E" w:rsidRPr="00F84176">
        <w:rPr>
          <w:rFonts w:ascii="宋体" w:eastAsia="汉仪旗黑-50S" w:hAnsi="宋体" w:hint="eastAsia"/>
          <w:b/>
          <w:szCs w:val="21"/>
        </w:rPr>
        <w:t>，</w:t>
      </w:r>
      <w:r w:rsidR="0082785E" w:rsidRPr="00F84176">
        <w:rPr>
          <w:rFonts w:ascii="宋体" w:eastAsia="汉仪旗黑-50S" w:hAnsi="宋体" w:hint="eastAsia"/>
          <w:szCs w:val="21"/>
        </w:rPr>
        <w:t>则</w:t>
      </w:r>
      <w:r w:rsidR="0082785E" w:rsidRPr="00F84176">
        <w:rPr>
          <w:rFonts w:eastAsia="汉仪旗黑-50S"/>
          <w:b/>
          <w:szCs w:val="21"/>
        </w:rPr>
        <w:t>x</w:t>
      </w:r>
      <w:r w:rsidR="00136C1F" w:rsidRPr="00F84176">
        <w:rPr>
          <w:rFonts w:ascii="宋体" w:eastAsia="汉仪旗黑-50S" w:hAnsi="宋体" w:hint="eastAsia"/>
          <w:b/>
          <w:szCs w:val="21"/>
        </w:rPr>
        <w:t xml:space="preserve"> </w:t>
      </w:r>
      <w:r w:rsidR="0082785E" w:rsidRPr="00F84176">
        <w:rPr>
          <w:rFonts w:ascii="宋体" w:eastAsia="汉仪旗黑-50S" w:hAnsi="宋体" w:hint="eastAsia"/>
          <w:b/>
          <w:szCs w:val="21"/>
        </w:rPr>
        <w:t>+</w:t>
      </w:r>
      <w:r w:rsidR="00136C1F" w:rsidRPr="00F84176">
        <w:rPr>
          <w:rFonts w:ascii="宋体" w:eastAsia="汉仪旗黑-50S" w:hAnsi="宋体" w:hint="eastAsia"/>
          <w:b/>
          <w:szCs w:val="21"/>
        </w:rPr>
        <w:t xml:space="preserve"> </w:t>
      </w:r>
      <w:r w:rsidR="0082785E" w:rsidRPr="00F84176">
        <w:rPr>
          <w:rFonts w:eastAsia="汉仪旗黑-50S"/>
          <w:b/>
          <w:szCs w:val="21"/>
        </w:rPr>
        <w:t>y</w:t>
      </w:r>
      <w:r w:rsidR="00136C1F" w:rsidRPr="00F84176">
        <w:rPr>
          <w:rFonts w:ascii="宋体" w:eastAsia="汉仪旗黑-50S" w:hAnsi="宋体" w:hint="eastAsia"/>
          <w:b/>
          <w:szCs w:val="21"/>
        </w:rPr>
        <w:t xml:space="preserve"> </w:t>
      </w:r>
      <w:r w:rsidR="0082785E" w:rsidRPr="00F84176">
        <w:rPr>
          <w:rFonts w:ascii="宋体" w:eastAsia="汉仪旗黑-50S" w:hAnsi="宋体" w:hint="eastAsia"/>
          <w:b/>
          <w:szCs w:val="21"/>
        </w:rPr>
        <w:t>+</w:t>
      </w:r>
      <w:r w:rsidR="00136C1F" w:rsidRPr="00F84176">
        <w:rPr>
          <w:rFonts w:ascii="宋体" w:eastAsia="汉仪旗黑-50S" w:hAnsi="宋体" w:hint="eastAsia"/>
          <w:b/>
          <w:szCs w:val="21"/>
        </w:rPr>
        <w:t xml:space="preserve"> </w:t>
      </w:r>
      <w:r w:rsidR="00C36967" w:rsidRPr="00F84176">
        <w:rPr>
          <w:rFonts w:ascii="宋体" w:eastAsia="汉仪旗黑-50S" w:hAnsi="宋体" w:hint="eastAsia"/>
          <w:szCs w:val="21"/>
        </w:rPr>
        <w:t>10</w:t>
      </w:r>
      <w:r w:rsidRPr="00F84176">
        <w:rPr>
          <w:rFonts w:ascii="宋体" w:eastAsia="汉仪旗黑-50S" w:hAnsi="宋体"/>
          <w:szCs w:val="21"/>
        </w:rPr>
        <w:t>的</w:t>
      </w:r>
      <w:r w:rsidR="0082785E" w:rsidRPr="00F84176">
        <w:rPr>
          <w:rFonts w:ascii="宋体" w:eastAsia="汉仪旗黑-50S" w:hAnsi="宋体" w:hint="eastAsia"/>
          <w:szCs w:val="21"/>
        </w:rPr>
        <w:t>取值</w:t>
      </w:r>
      <w:r w:rsidR="005C0803" w:rsidRPr="00F84176">
        <w:rPr>
          <w:rFonts w:ascii="宋体" w:eastAsia="汉仪旗黑-50S" w:hAnsi="宋体" w:hint="eastAsia"/>
          <w:szCs w:val="21"/>
        </w:rPr>
        <w:t>范围</w:t>
      </w:r>
      <w:r w:rsidRPr="00F84176">
        <w:rPr>
          <w:rFonts w:ascii="宋体" w:eastAsia="汉仪旗黑-50S" w:hAnsi="宋体"/>
          <w:szCs w:val="21"/>
        </w:rPr>
        <w:t>是</w:t>
      </w:r>
      <w:r w:rsidR="00F860C2" w:rsidRPr="00F84176">
        <w:rPr>
          <w:rFonts w:ascii="宋体" w:eastAsia="汉仪旗黑-50S" w:hAnsi="宋体"/>
          <w:szCs w:val="21"/>
        </w:rPr>
        <w:t>(    )</w:t>
      </w:r>
    </w:p>
    <w:p w:rsidR="001C3C55" w:rsidRPr="001C3C55" w:rsidRDefault="007624D1" w:rsidP="001C3C55">
      <w:pPr>
        <w:autoSpaceDE w:val="0"/>
        <w:autoSpaceDN w:val="0"/>
        <w:adjustRightInd w:val="0"/>
        <w:spacing w:line="380" w:lineRule="exact"/>
        <w:ind w:firstLineChars="150" w:firstLine="315"/>
        <w:jc w:val="left"/>
        <w:rPr>
          <w:rFonts w:ascii="宋体" w:eastAsia="汉仪旗黑-50S" w:hAnsi="宋体"/>
          <w:szCs w:val="21"/>
        </w:rPr>
      </w:pPr>
      <w:r>
        <w:rPr>
          <w:rFonts w:ascii="宋体" w:eastAsia="汉仪旗黑-50S" w:hAnsi="宋体"/>
          <w:noProof/>
          <w:szCs w:val="21"/>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72390</wp:posOffset>
                </wp:positionV>
                <wp:extent cx="1304925" cy="342900"/>
                <wp:effectExtent l="0" t="0" r="28575" b="19050"/>
                <wp:wrapNone/>
                <wp:docPr id="7" name="矩形 7"/>
                <wp:cNvGraphicFramePr/>
                <a:graphic xmlns:a="http://schemas.openxmlformats.org/drawingml/2006/main">
                  <a:graphicData uri="http://schemas.microsoft.com/office/word/2010/wordprocessingShape">
                    <wps:wsp>
                      <wps:cNvSpPr/>
                      <wps:spPr>
                        <a:xfrm>
                          <a:off x="0" y="0"/>
                          <a:ext cx="130492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624D1" w:rsidRPr="007624D1" w:rsidRDefault="007624D1" w:rsidP="007624D1">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1</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7" style="position:absolute;left:0;text-align:left;margin-left:51.55pt;margin-top:5.7pt;width:102.75pt;height:27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" fillcolor="black [3200]" strokecolor="black [1600]" strokeweight="1pt">
                <v:textbox>
                  <w:txbxContent>
                    <w:p w:rsidR="007624D1" w:rsidRPr="007624D1" w:rsidRDefault="007624D1" w:rsidP="007624D1">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1</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v:textbox>
                <w10:wrap anchorx="margin"/>
              </v:rect>
            </w:pict>
          </mc:Fallback>
        </mc:AlternateContent>
      </w:r>
      <w:r w:rsidR="007C3907" w:rsidRPr="001C3C55">
        <w:rPr>
          <w:rFonts w:ascii="宋体" w:eastAsia="汉仪旗黑-50S" w:hAnsi="宋体"/>
          <w:szCs w:val="21"/>
        </w:rPr>
        <w:t>A</w:t>
      </w:r>
      <w:r w:rsidR="007C3907" w:rsidRPr="001C3C55">
        <w:rPr>
          <w:rFonts w:ascii="宋体" w:eastAsia="汉仪旗黑-50S" w:hAnsi="宋体"/>
          <w:szCs w:val="21"/>
        </w:rPr>
        <w:t>．</w:t>
      </w:r>
      <w:r w:rsidR="0082785E" w:rsidRPr="001C3C55">
        <w:rPr>
          <w:rFonts w:ascii="宋体" w:eastAsia="汉仪旗黑-50S" w:hAnsi="宋体" w:hint="eastAsia"/>
          <w:szCs w:val="21"/>
        </w:rPr>
        <w:t>[</w:t>
      </w:r>
      <w:r w:rsidR="00C36967" w:rsidRPr="001C3C55">
        <w:rPr>
          <w:rFonts w:ascii="宋体" w:eastAsia="汉仪旗黑-50S" w:hAnsi="宋体" w:hint="eastAsia"/>
          <w:szCs w:val="21"/>
        </w:rPr>
        <w:t>5,15</w:t>
      </w:r>
      <w:r w:rsidR="00B74E7A" w:rsidRPr="001C3C55">
        <w:rPr>
          <w:rFonts w:ascii="宋体" w:eastAsia="汉仪旗黑-50S" w:hAnsi="宋体" w:hint="eastAsia"/>
          <w:szCs w:val="21"/>
        </w:rPr>
        <w:t>]</w:t>
      </w:r>
      <w:r w:rsidR="007C3907" w:rsidRPr="001C3C55">
        <w:rPr>
          <w:rFonts w:ascii="宋体" w:eastAsia="汉仪旗黑-50S" w:hAnsi="宋体"/>
          <w:szCs w:val="21"/>
        </w:rPr>
        <w:t xml:space="preserve">   </w:t>
      </w:r>
      <w:r w:rsidR="0090437A" w:rsidRPr="001C3C55">
        <w:rPr>
          <w:rFonts w:ascii="宋体" w:eastAsia="汉仪旗黑-50S" w:hAnsi="宋体" w:hint="eastAsia"/>
          <w:szCs w:val="21"/>
        </w:rPr>
        <w:t xml:space="preserve">   </w:t>
      </w:r>
      <w:r w:rsidR="007C3907" w:rsidRPr="001C3C55">
        <w:rPr>
          <w:rFonts w:ascii="宋体" w:eastAsia="汉仪旗黑-50S" w:hAnsi="宋体"/>
          <w:szCs w:val="21"/>
        </w:rPr>
        <w:t>B</w:t>
      </w:r>
      <w:r w:rsidR="007C3907" w:rsidRPr="001C3C55">
        <w:rPr>
          <w:rFonts w:ascii="宋体" w:eastAsia="汉仪旗黑-50S" w:hAnsi="宋体"/>
          <w:szCs w:val="21"/>
        </w:rPr>
        <w:t>．</w:t>
      </w:r>
      <w:r w:rsidR="00B74E7A" w:rsidRPr="001C3C55">
        <w:rPr>
          <w:rFonts w:ascii="宋体" w:eastAsia="汉仪旗黑-50S" w:hAnsi="宋体" w:hint="eastAsia"/>
          <w:szCs w:val="21"/>
        </w:rPr>
        <w:t>[</w:t>
      </w:r>
      <w:r w:rsidR="00C36967" w:rsidRPr="001C3C55">
        <w:rPr>
          <w:rFonts w:ascii="宋体" w:eastAsia="汉仪旗黑-50S" w:hAnsi="宋体" w:hint="eastAsia"/>
          <w:szCs w:val="21"/>
        </w:rPr>
        <w:t>10</w:t>
      </w:r>
      <w:r w:rsidR="00262871" w:rsidRPr="001C3C55">
        <w:rPr>
          <w:rFonts w:ascii="宋体" w:eastAsia="汉仪旗黑-50S" w:hAnsi="宋体" w:hint="eastAsia"/>
          <w:szCs w:val="21"/>
        </w:rPr>
        <w:t>,1</w:t>
      </w:r>
      <w:r w:rsidR="008413AA" w:rsidRPr="001C3C55">
        <w:rPr>
          <w:rFonts w:ascii="宋体" w:eastAsia="汉仪旗黑-50S" w:hAnsi="宋体" w:hint="eastAsia"/>
          <w:szCs w:val="21"/>
        </w:rPr>
        <w:t>5</w:t>
      </w:r>
      <w:r w:rsidR="00B74E7A" w:rsidRPr="001C3C55">
        <w:rPr>
          <w:rFonts w:ascii="宋体" w:eastAsia="汉仪旗黑-50S" w:hAnsi="宋体" w:hint="eastAsia"/>
          <w:szCs w:val="21"/>
        </w:rPr>
        <w:t>]</w:t>
      </w:r>
      <w:r w:rsidR="007C3907" w:rsidRPr="001C3C55">
        <w:rPr>
          <w:rFonts w:ascii="宋体" w:eastAsia="汉仪旗黑-50S" w:hAnsi="宋体"/>
          <w:szCs w:val="21"/>
        </w:rPr>
        <w:t xml:space="preserve">  </w:t>
      </w:r>
      <w:r w:rsidR="0090437A" w:rsidRPr="001C3C55">
        <w:rPr>
          <w:rFonts w:ascii="宋体" w:eastAsia="汉仪旗黑-50S" w:hAnsi="宋体" w:hint="eastAsia"/>
          <w:szCs w:val="21"/>
        </w:rPr>
        <w:t xml:space="preserve">    </w:t>
      </w:r>
      <w:r w:rsidR="007C3907" w:rsidRPr="001C3C55">
        <w:rPr>
          <w:rFonts w:ascii="宋体" w:eastAsia="汉仪旗黑-50S" w:hAnsi="宋体"/>
          <w:szCs w:val="21"/>
        </w:rPr>
        <w:t>C</w:t>
      </w:r>
      <w:r w:rsidR="007C3907" w:rsidRPr="001C3C55">
        <w:rPr>
          <w:rFonts w:ascii="宋体" w:eastAsia="汉仪旗黑-50S" w:hAnsi="宋体"/>
          <w:szCs w:val="21"/>
        </w:rPr>
        <w:t>．</w:t>
      </w:r>
      <w:r w:rsidR="00B74E7A" w:rsidRPr="001C3C55">
        <w:rPr>
          <w:rFonts w:ascii="宋体" w:eastAsia="汉仪旗黑-50S" w:hAnsi="宋体" w:hint="eastAsia"/>
          <w:szCs w:val="21"/>
        </w:rPr>
        <w:t>[</w:t>
      </w:r>
      <w:r w:rsidR="007C3907" w:rsidRPr="001C3C55">
        <w:rPr>
          <w:rFonts w:ascii="宋体" w:eastAsia="汉仪旗黑-50S" w:hAnsi="宋体"/>
          <w:szCs w:val="21"/>
        </w:rPr>
        <w:t xml:space="preserve"> </w:t>
      </w:r>
      <w:r w:rsidR="00262871" w:rsidRPr="001C3C55">
        <w:rPr>
          <w:rFonts w:ascii="宋体" w:eastAsia="汉仪旗黑-50S" w:hAnsi="宋体" w:hint="eastAsia"/>
          <w:szCs w:val="21"/>
        </w:rPr>
        <w:t>-15</w:t>
      </w:r>
      <w:r w:rsidR="00B74E7A" w:rsidRPr="001C3C55">
        <w:rPr>
          <w:rFonts w:ascii="宋体" w:eastAsia="汉仪旗黑-50S" w:hAnsi="宋体" w:hint="eastAsia"/>
          <w:szCs w:val="21"/>
        </w:rPr>
        <w:t>,</w:t>
      </w:r>
      <w:r w:rsidR="00262871" w:rsidRPr="001C3C55">
        <w:rPr>
          <w:rFonts w:ascii="宋体" w:eastAsia="汉仪旗黑-50S" w:hAnsi="宋体" w:hint="eastAsia"/>
          <w:szCs w:val="21"/>
        </w:rPr>
        <w:t>10</w:t>
      </w:r>
      <w:r w:rsidR="00B74E7A" w:rsidRPr="001C3C55">
        <w:rPr>
          <w:rFonts w:ascii="宋体" w:eastAsia="汉仪旗黑-50S" w:hAnsi="宋体" w:hint="eastAsia"/>
          <w:szCs w:val="21"/>
        </w:rPr>
        <w:t>]</w:t>
      </w:r>
      <w:r w:rsidR="007C3907" w:rsidRPr="001C3C55">
        <w:rPr>
          <w:rFonts w:ascii="宋体" w:eastAsia="汉仪旗黑-50S" w:hAnsi="宋体"/>
          <w:szCs w:val="21"/>
        </w:rPr>
        <w:t xml:space="preserve">   </w:t>
      </w:r>
      <w:r w:rsidR="0090437A" w:rsidRPr="001C3C55">
        <w:rPr>
          <w:rFonts w:ascii="宋体" w:eastAsia="汉仪旗黑-50S" w:hAnsi="宋体" w:hint="eastAsia"/>
          <w:szCs w:val="21"/>
        </w:rPr>
        <w:t xml:space="preserve">  </w:t>
      </w:r>
      <w:r w:rsidR="007C3907" w:rsidRPr="001C3C55">
        <w:rPr>
          <w:rFonts w:ascii="宋体" w:eastAsia="汉仪旗黑-50S" w:hAnsi="宋体"/>
          <w:szCs w:val="21"/>
        </w:rPr>
        <w:t xml:space="preserve"> D</w:t>
      </w:r>
      <w:r w:rsidR="007C3907" w:rsidRPr="001C3C55">
        <w:rPr>
          <w:rFonts w:ascii="宋体" w:eastAsia="汉仪旗黑-50S" w:hAnsi="宋体"/>
          <w:szCs w:val="21"/>
        </w:rPr>
        <w:t>．</w:t>
      </w:r>
      <w:r w:rsidR="00B74E7A" w:rsidRPr="001C3C55">
        <w:rPr>
          <w:rFonts w:ascii="宋体" w:eastAsia="汉仪旗黑-50S" w:hAnsi="宋体" w:hint="eastAsia"/>
          <w:szCs w:val="21"/>
        </w:rPr>
        <w:t>[</w:t>
      </w:r>
      <w:r w:rsidR="00B74E7A" w:rsidRPr="001C3C55">
        <w:rPr>
          <w:rFonts w:ascii="宋体" w:eastAsia="汉仪旗黑-50S" w:hAnsi="宋体"/>
          <w:szCs w:val="21"/>
        </w:rPr>
        <w:t xml:space="preserve"> </w:t>
      </w:r>
      <w:r w:rsidR="00262871" w:rsidRPr="001C3C55">
        <w:rPr>
          <w:rFonts w:ascii="宋体" w:eastAsia="汉仪旗黑-50S" w:hAnsi="宋体" w:hint="eastAsia"/>
          <w:szCs w:val="21"/>
        </w:rPr>
        <w:t>-15</w:t>
      </w:r>
      <w:r w:rsidR="00B74E7A" w:rsidRPr="001C3C55">
        <w:rPr>
          <w:rFonts w:ascii="宋体" w:eastAsia="汉仪旗黑-50S" w:hAnsi="宋体" w:hint="eastAsia"/>
          <w:szCs w:val="21"/>
        </w:rPr>
        <w:t>,</w:t>
      </w:r>
      <w:r w:rsidR="00262871" w:rsidRPr="001C3C55">
        <w:rPr>
          <w:rFonts w:ascii="宋体" w:eastAsia="汉仪旗黑-50S" w:hAnsi="宋体" w:hint="eastAsia"/>
          <w:szCs w:val="21"/>
        </w:rPr>
        <w:t>3</w:t>
      </w:r>
      <w:r w:rsidR="00B74E7A" w:rsidRPr="001C3C55">
        <w:rPr>
          <w:rFonts w:ascii="宋体" w:eastAsia="汉仪旗黑-50S" w:hAnsi="宋体" w:hint="eastAsia"/>
          <w:szCs w:val="21"/>
        </w:rPr>
        <w:t>5]</w:t>
      </w:r>
      <w:r w:rsidR="005C0803" w:rsidRPr="001C3C55">
        <w:rPr>
          <w:rFonts w:ascii="宋体" w:eastAsia="汉仪旗黑-50S" w:hAnsi="宋体"/>
          <w:szCs w:val="21"/>
        </w:rPr>
        <w:t xml:space="preserve"> </w:t>
      </w:r>
    </w:p>
    <w:p w:rsidR="005320DA" w:rsidRPr="001C3C55" w:rsidRDefault="007C3907" w:rsidP="001C3C55">
      <w:pPr>
        <w:tabs>
          <w:tab w:val="left" w:pos="420"/>
          <w:tab w:val="left" w:pos="2520"/>
          <w:tab w:val="left" w:pos="4620"/>
          <w:tab w:val="left" w:pos="6720"/>
          <w:tab w:val="left" w:pos="8190"/>
        </w:tabs>
        <w:spacing w:line="380" w:lineRule="exact"/>
        <w:ind w:left="420" w:hangingChars="200" w:hanging="420"/>
        <w:rPr>
          <w:rFonts w:ascii="宋体" w:eastAsia="汉仪旗黑-50S" w:hAnsi="宋体"/>
          <w:szCs w:val="21"/>
        </w:rPr>
      </w:pPr>
      <w:r w:rsidRPr="001C3C55">
        <w:rPr>
          <w:rFonts w:ascii="宋体" w:eastAsia="汉仪旗黑-50S" w:hAnsi="宋体"/>
          <w:szCs w:val="21"/>
        </w:rPr>
        <w:lastRenderedPageBreak/>
        <w:t>12</w:t>
      </w:r>
      <w:r w:rsidRPr="001C3C55">
        <w:rPr>
          <w:rFonts w:ascii="宋体" w:eastAsia="汉仪旗黑-50S" w:hAnsi="宋体"/>
          <w:szCs w:val="21"/>
        </w:rPr>
        <w:t>．</w:t>
      </w:r>
      <w:r w:rsidR="005320DA" w:rsidRPr="001C3C55">
        <w:rPr>
          <w:rFonts w:ascii="宋体" w:eastAsia="汉仪旗黑-50S" w:hAnsi="宋体" w:hint="eastAsia"/>
          <w:szCs w:val="21"/>
        </w:rPr>
        <w:t>在整数集</w:t>
      </w:r>
      <w:r w:rsidR="005320DA" w:rsidRPr="001C3C55">
        <w:rPr>
          <w:rFonts w:ascii="宋体" w:eastAsia="汉仪旗黑-50S" w:hAnsi="宋体" w:hint="eastAsia"/>
          <w:szCs w:val="21"/>
        </w:rPr>
        <w:t>Z</w:t>
      </w:r>
      <w:r w:rsidR="005320DA" w:rsidRPr="001C3C55">
        <w:rPr>
          <w:rFonts w:ascii="宋体" w:eastAsia="汉仪旗黑-50S" w:hAnsi="宋体" w:hint="eastAsia"/>
          <w:szCs w:val="21"/>
        </w:rPr>
        <w:t>中，被</w:t>
      </w:r>
      <w:r w:rsidR="005320DA" w:rsidRPr="001C3C55">
        <w:rPr>
          <w:rFonts w:ascii="宋体" w:eastAsia="汉仪旗黑-50S" w:hAnsi="宋体" w:hint="eastAsia"/>
          <w:szCs w:val="21"/>
        </w:rPr>
        <w:t>5</w:t>
      </w:r>
      <w:proofErr w:type="gramStart"/>
      <w:r w:rsidR="005320DA" w:rsidRPr="001C3C55">
        <w:rPr>
          <w:rFonts w:ascii="宋体" w:eastAsia="汉仪旗黑-50S" w:hAnsi="宋体" w:hint="eastAsia"/>
          <w:szCs w:val="21"/>
        </w:rPr>
        <w:t>除所得</w:t>
      </w:r>
      <w:proofErr w:type="gramEnd"/>
      <w:r w:rsidR="005320DA" w:rsidRPr="001C3C55">
        <w:rPr>
          <w:rFonts w:ascii="宋体" w:eastAsia="汉仪旗黑-50S" w:hAnsi="宋体" w:hint="eastAsia"/>
          <w:szCs w:val="21"/>
        </w:rPr>
        <w:t>余数为</w:t>
      </w:r>
      <w:r w:rsidR="005320DA" w:rsidRPr="001C3C55">
        <w:rPr>
          <w:rFonts w:ascii="宋体" w:eastAsia="汉仪旗黑-50S" w:hAnsi="宋体" w:hint="eastAsia"/>
          <w:szCs w:val="21"/>
        </w:rPr>
        <w:t>k</w:t>
      </w:r>
      <w:r w:rsidR="005320DA" w:rsidRPr="001C3C55">
        <w:rPr>
          <w:rFonts w:ascii="宋体" w:eastAsia="汉仪旗黑-50S" w:hAnsi="宋体" w:hint="eastAsia"/>
          <w:szCs w:val="21"/>
        </w:rPr>
        <w:t>的所有整数组成一个“类”，记为</w:t>
      </w:r>
      <w:r w:rsidR="005320DA" w:rsidRPr="001C3C55">
        <w:rPr>
          <w:rFonts w:ascii="宋体" w:eastAsia="汉仪旗黑-50S" w:hAnsi="宋体" w:hint="eastAsia"/>
          <w:szCs w:val="21"/>
        </w:rPr>
        <w:t>[k]</w:t>
      </w:r>
      <w:r w:rsidR="005320DA" w:rsidRPr="001C3C55">
        <w:rPr>
          <w:rFonts w:ascii="宋体" w:eastAsia="汉仪旗黑-50S" w:hAnsi="宋体" w:hint="eastAsia"/>
          <w:szCs w:val="21"/>
        </w:rPr>
        <w:t>，</w:t>
      </w:r>
    </w:p>
    <w:p w:rsidR="005320DA" w:rsidRPr="001C3C55" w:rsidRDefault="005320DA" w:rsidP="00136C1F">
      <w:pPr>
        <w:tabs>
          <w:tab w:val="left" w:pos="420"/>
          <w:tab w:val="left" w:pos="2520"/>
          <w:tab w:val="left" w:pos="4620"/>
          <w:tab w:val="left" w:pos="6720"/>
          <w:tab w:val="left" w:pos="8190"/>
        </w:tabs>
        <w:ind w:firstLineChars="200" w:firstLine="420"/>
        <w:rPr>
          <w:rFonts w:ascii="宋体" w:eastAsia="汉仪旗黑-50S" w:hAnsi="宋体"/>
          <w:szCs w:val="21"/>
        </w:rPr>
      </w:pPr>
      <w:r w:rsidRPr="001C3C55">
        <w:rPr>
          <w:rFonts w:ascii="宋体" w:eastAsia="汉仪旗黑-50S" w:hAnsi="宋体" w:hint="eastAsia"/>
          <w:szCs w:val="21"/>
        </w:rPr>
        <w:t>即</w:t>
      </w:r>
      <w:r w:rsidRPr="001C3C55">
        <w:rPr>
          <w:rFonts w:ascii="宋体" w:eastAsia="汉仪旗黑-50S" w:hAnsi="宋体" w:hint="eastAsia"/>
          <w:szCs w:val="21"/>
        </w:rPr>
        <w:t xml:space="preserve">  [k]={5n+k</w:t>
      </w:r>
      <w:proofErr w:type="gramStart"/>
      <w:r w:rsidRPr="001C3C55">
        <w:rPr>
          <w:rFonts w:ascii="宋体" w:eastAsia="汉仪旗黑-50S" w:hAnsi="宋体" w:hint="eastAsia"/>
          <w:szCs w:val="21"/>
        </w:rPr>
        <w:t>丨</w:t>
      </w:r>
      <w:proofErr w:type="gramEnd"/>
      <w:r w:rsidRPr="001C3C55">
        <w:rPr>
          <w:rFonts w:ascii="宋体" w:eastAsia="汉仪旗黑-50S" w:hAnsi="宋体" w:hint="eastAsia"/>
          <w:szCs w:val="21"/>
        </w:rPr>
        <w:t>n</w:t>
      </w:r>
      <w:r w:rsidRPr="001C3C55">
        <w:rPr>
          <w:rFonts w:ascii="宋体" w:eastAsia="汉仪旗黑-50S" w:hAnsi="宋体" w:hint="eastAsia"/>
          <w:szCs w:val="21"/>
        </w:rPr>
        <w:t>∈</w:t>
      </w:r>
      <w:r w:rsidRPr="001C3C55">
        <w:rPr>
          <w:rFonts w:ascii="宋体" w:eastAsia="汉仪旗黑-50S" w:hAnsi="宋体" w:hint="eastAsia"/>
          <w:szCs w:val="21"/>
        </w:rPr>
        <w:t>Z}</w:t>
      </w:r>
      <w:r w:rsidRPr="001C3C55">
        <w:rPr>
          <w:rFonts w:ascii="宋体" w:eastAsia="汉仪旗黑-50S" w:hAnsi="宋体" w:hint="eastAsia"/>
          <w:szCs w:val="21"/>
        </w:rPr>
        <w:t>，</w:t>
      </w:r>
      <w:r w:rsidRPr="001C3C55">
        <w:rPr>
          <w:rFonts w:ascii="宋体" w:eastAsia="汉仪旗黑-50S" w:hAnsi="宋体" w:hint="eastAsia"/>
          <w:szCs w:val="21"/>
        </w:rPr>
        <w:t>k=0,1,2,3,4</w:t>
      </w:r>
      <w:r w:rsidRPr="001C3C55">
        <w:rPr>
          <w:rFonts w:ascii="宋体" w:eastAsia="汉仪旗黑-50S" w:hAnsi="宋体" w:hint="eastAsia"/>
          <w:szCs w:val="21"/>
        </w:rPr>
        <w:t>。</w:t>
      </w:r>
      <w:r w:rsidRPr="001C3C55">
        <w:rPr>
          <w:rFonts w:ascii="宋体" w:eastAsia="汉仪旗黑-50S" w:hAnsi="宋体" w:hint="eastAsia"/>
          <w:szCs w:val="21"/>
        </w:rPr>
        <w:t xml:space="preserve">    </w:t>
      </w:r>
      <w:r w:rsidRPr="001C3C55">
        <w:rPr>
          <w:rFonts w:ascii="宋体" w:eastAsia="汉仪旗黑-50S" w:hAnsi="宋体" w:hint="eastAsia"/>
          <w:szCs w:val="21"/>
        </w:rPr>
        <w:t>给出如下四个结论：</w:t>
      </w:r>
    </w:p>
    <w:p w:rsidR="005320DA" w:rsidRPr="001C3C55" w:rsidRDefault="005320DA" w:rsidP="001C3C55">
      <w:pPr>
        <w:tabs>
          <w:tab w:val="left" w:pos="420"/>
          <w:tab w:val="left" w:pos="2520"/>
          <w:tab w:val="left" w:pos="4620"/>
          <w:tab w:val="left" w:pos="6720"/>
          <w:tab w:val="left" w:pos="8190"/>
        </w:tabs>
        <w:spacing w:line="240" w:lineRule="exact"/>
        <w:ind w:left="420" w:hangingChars="200" w:hanging="420"/>
        <w:rPr>
          <w:rFonts w:ascii="宋体" w:eastAsia="汉仪旗黑-50S" w:hAnsi="宋体"/>
          <w:szCs w:val="21"/>
        </w:rPr>
      </w:pPr>
      <w:r w:rsidRPr="001C3C55">
        <w:rPr>
          <w:rFonts w:ascii="宋体" w:eastAsia="汉仪旗黑-50S" w:hAnsi="宋体" w:hint="eastAsia"/>
          <w:szCs w:val="21"/>
        </w:rPr>
        <w:tab/>
      </w:r>
      <w:r w:rsidRPr="001C3C55">
        <w:rPr>
          <w:rFonts w:ascii="宋体" w:eastAsia="汉仪旗黑-50S" w:hAnsi="宋体" w:hint="eastAsia"/>
          <w:szCs w:val="21"/>
        </w:rPr>
        <w:t>①</w:t>
      </w:r>
      <w:r w:rsidRPr="001C3C55">
        <w:rPr>
          <w:rFonts w:ascii="宋体" w:eastAsia="汉仪旗黑-50S" w:hAnsi="宋体" w:hint="eastAsia"/>
          <w:szCs w:val="21"/>
        </w:rPr>
        <w:t xml:space="preserve"> 2013</w:t>
      </w:r>
      <w:r w:rsidRPr="001C3C55">
        <w:rPr>
          <w:rFonts w:ascii="宋体" w:eastAsia="汉仪旗黑-50S" w:hAnsi="宋体" w:hint="eastAsia"/>
          <w:szCs w:val="21"/>
        </w:rPr>
        <w:t>∈</w:t>
      </w:r>
      <w:r w:rsidRPr="001C3C55">
        <w:rPr>
          <w:rFonts w:ascii="宋体" w:eastAsia="汉仪旗黑-50S" w:hAnsi="宋体" w:hint="eastAsia"/>
          <w:szCs w:val="21"/>
        </w:rPr>
        <w:t xml:space="preserve">[3]    </w:t>
      </w:r>
      <w:r w:rsidR="001A29DC" w:rsidRPr="001C3C55">
        <w:rPr>
          <w:rFonts w:ascii="宋体" w:eastAsia="汉仪旗黑-50S" w:hAnsi="宋体" w:hint="eastAsia"/>
          <w:szCs w:val="21"/>
        </w:rPr>
        <w:t xml:space="preserve">   </w:t>
      </w:r>
      <w:r w:rsidR="00EB4BF8" w:rsidRPr="001C3C55">
        <w:rPr>
          <w:rFonts w:ascii="宋体" w:eastAsia="汉仪旗黑-50S" w:hAnsi="宋体" w:hint="eastAsia"/>
          <w:szCs w:val="21"/>
        </w:rPr>
        <w:t xml:space="preserve"> </w:t>
      </w:r>
      <w:r w:rsidRPr="001C3C55">
        <w:rPr>
          <w:rFonts w:ascii="宋体" w:eastAsia="汉仪旗黑-50S" w:hAnsi="宋体" w:hint="eastAsia"/>
          <w:szCs w:val="21"/>
        </w:rPr>
        <w:t>②</w:t>
      </w:r>
      <w:r w:rsidRPr="001C3C55">
        <w:rPr>
          <w:rFonts w:ascii="宋体" w:eastAsia="汉仪旗黑-50S" w:hAnsi="宋体"/>
          <w:szCs w:val="21"/>
        </w:rPr>
        <w:t>－</w:t>
      </w:r>
      <w:r w:rsidRPr="001C3C55">
        <w:rPr>
          <w:rFonts w:ascii="宋体" w:eastAsia="汉仪旗黑-50S" w:hAnsi="宋体" w:hint="eastAsia"/>
          <w:szCs w:val="21"/>
        </w:rPr>
        <w:t>3</w:t>
      </w:r>
      <w:r w:rsidRPr="001C3C55">
        <w:rPr>
          <w:rFonts w:ascii="宋体" w:eastAsia="汉仪旗黑-50S" w:hAnsi="宋体" w:hint="eastAsia"/>
          <w:szCs w:val="21"/>
        </w:rPr>
        <w:t>∈</w:t>
      </w:r>
      <w:r w:rsidRPr="001C3C55">
        <w:rPr>
          <w:rFonts w:ascii="宋体" w:eastAsia="汉仪旗黑-50S" w:hAnsi="宋体" w:hint="eastAsia"/>
          <w:szCs w:val="21"/>
        </w:rPr>
        <w:t>[2]</w:t>
      </w:r>
      <w:r w:rsidRPr="001C3C55">
        <w:rPr>
          <w:rFonts w:ascii="宋体" w:eastAsia="汉仪旗黑-50S" w:hAnsi="宋体" w:hint="eastAsia"/>
          <w:szCs w:val="21"/>
        </w:rPr>
        <w:t>；</w:t>
      </w:r>
      <w:r w:rsidRPr="001C3C55">
        <w:rPr>
          <w:rFonts w:ascii="宋体" w:eastAsia="汉仪旗黑-50S" w:hAnsi="宋体" w:hint="eastAsia"/>
          <w:szCs w:val="21"/>
        </w:rPr>
        <w:t xml:space="preserve">  </w:t>
      </w:r>
      <w:r w:rsidR="001A29DC" w:rsidRPr="001C3C55">
        <w:rPr>
          <w:rFonts w:ascii="宋体" w:eastAsia="汉仪旗黑-50S" w:hAnsi="宋体" w:hint="eastAsia"/>
          <w:szCs w:val="21"/>
        </w:rPr>
        <w:t xml:space="preserve">  </w:t>
      </w:r>
      <w:r w:rsidR="00EB4BF8" w:rsidRPr="001C3C55">
        <w:rPr>
          <w:rFonts w:ascii="宋体" w:eastAsia="汉仪旗黑-50S" w:hAnsi="宋体" w:hint="eastAsia"/>
          <w:szCs w:val="21"/>
        </w:rPr>
        <w:t xml:space="preserve"> </w:t>
      </w:r>
      <w:r w:rsidRPr="001C3C55">
        <w:rPr>
          <w:rFonts w:ascii="宋体" w:eastAsia="汉仪旗黑-50S" w:hAnsi="宋体" w:hint="eastAsia"/>
          <w:szCs w:val="21"/>
        </w:rPr>
        <w:t>③</w:t>
      </w:r>
      <w:r w:rsidR="00EB4BF8" w:rsidRPr="001C3C55">
        <w:rPr>
          <w:rFonts w:ascii="宋体" w:eastAsia="汉仪旗黑-50S" w:hAnsi="宋体" w:hint="eastAsia"/>
          <w:szCs w:val="21"/>
        </w:rPr>
        <w:t xml:space="preserve">  </w:t>
      </w:r>
      <w:r w:rsidRPr="001C3C55">
        <w:rPr>
          <w:rFonts w:ascii="宋体" w:eastAsia="汉仪旗黑-50S" w:hAnsi="宋体" w:hint="eastAsia"/>
          <w:szCs w:val="21"/>
        </w:rPr>
        <w:t>Z=[0]</w:t>
      </w:r>
      <w:r w:rsidRPr="001C3C55">
        <w:rPr>
          <w:rFonts w:ascii="宋体" w:eastAsia="汉仪旗黑-50S" w:hAnsi="宋体" w:hint="eastAsia"/>
          <w:szCs w:val="21"/>
        </w:rPr>
        <w:t>∪</w:t>
      </w:r>
      <w:r w:rsidRPr="001C3C55">
        <w:rPr>
          <w:rFonts w:ascii="宋体" w:eastAsia="汉仪旗黑-50S" w:hAnsi="宋体" w:hint="eastAsia"/>
          <w:szCs w:val="21"/>
        </w:rPr>
        <w:t>[1]</w:t>
      </w:r>
      <w:r w:rsidRPr="001C3C55">
        <w:rPr>
          <w:rFonts w:ascii="宋体" w:eastAsia="汉仪旗黑-50S" w:hAnsi="宋体" w:hint="eastAsia"/>
          <w:szCs w:val="21"/>
        </w:rPr>
        <w:t>∪</w:t>
      </w:r>
      <w:r w:rsidRPr="001C3C55">
        <w:rPr>
          <w:rFonts w:ascii="宋体" w:eastAsia="汉仪旗黑-50S" w:hAnsi="宋体" w:hint="eastAsia"/>
          <w:szCs w:val="21"/>
        </w:rPr>
        <w:t>[2]</w:t>
      </w:r>
      <w:r w:rsidRPr="001C3C55">
        <w:rPr>
          <w:rFonts w:ascii="宋体" w:eastAsia="汉仪旗黑-50S" w:hAnsi="宋体" w:hint="eastAsia"/>
          <w:szCs w:val="21"/>
        </w:rPr>
        <w:t>∪</w:t>
      </w:r>
      <w:r w:rsidRPr="001C3C55">
        <w:rPr>
          <w:rFonts w:ascii="宋体" w:eastAsia="汉仪旗黑-50S" w:hAnsi="宋体" w:hint="eastAsia"/>
          <w:szCs w:val="21"/>
        </w:rPr>
        <w:t>[3]</w:t>
      </w:r>
      <w:r w:rsidRPr="001C3C55">
        <w:rPr>
          <w:rFonts w:ascii="宋体" w:eastAsia="汉仪旗黑-50S" w:hAnsi="宋体" w:hint="eastAsia"/>
          <w:szCs w:val="21"/>
        </w:rPr>
        <w:t>∪</w:t>
      </w:r>
      <w:r w:rsidRPr="001C3C55">
        <w:rPr>
          <w:rFonts w:ascii="宋体" w:eastAsia="汉仪旗黑-50S" w:hAnsi="宋体" w:hint="eastAsia"/>
          <w:szCs w:val="21"/>
        </w:rPr>
        <w:t>[4]</w:t>
      </w:r>
    </w:p>
    <w:p w:rsidR="00332E05" w:rsidRPr="001C3C55" w:rsidRDefault="005320DA" w:rsidP="00225BB0">
      <w:pPr>
        <w:tabs>
          <w:tab w:val="left" w:pos="420"/>
          <w:tab w:val="left" w:pos="2520"/>
          <w:tab w:val="left" w:pos="4620"/>
          <w:tab w:val="left" w:pos="6720"/>
          <w:tab w:val="left" w:pos="8190"/>
        </w:tabs>
        <w:ind w:left="420" w:hangingChars="200" w:hanging="420"/>
        <w:rPr>
          <w:rFonts w:ascii="宋体" w:eastAsia="汉仪旗黑-50S" w:hAnsi="宋体"/>
          <w:szCs w:val="21"/>
        </w:rPr>
      </w:pPr>
      <w:r w:rsidRPr="001C3C55">
        <w:rPr>
          <w:rFonts w:ascii="宋体" w:eastAsia="汉仪旗黑-50S" w:hAnsi="宋体" w:hint="eastAsia"/>
          <w:szCs w:val="21"/>
        </w:rPr>
        <w:tab/>
      </w:r>
      <w:r w:rsidRPr="001C3C55">
        <w:rPr>
          <w:rFonts w:ascii="宋体" w:eastAsia="汉仪旗黑-50S" w:hAnsi="宋体" w:hint="eastAsia"/>
          <w:szCs w:val="21"/>
        </w:rPr>
        <w:t>④</w:t>
      </w:r>
      <w:proofErr w:type="gramStart"/>
      <w:r w:rsidRPr="001C3C55">
        <w:rPr>
          <w:rFonts w:ascii="宋体" w:eastAsia="汉仪旗黑-50S" w:hAnsi="宋体" w:hint="eastAsia"/>
          <w:szCs w:val="21"/>
        </w:rPr>
        <w:t>“</w:t>
      </w:r>
      <w:proofErr w:type="gramEnd"/>
      <w:r w:rsidRPr="001C3C55">
        <w:rPr>
          <w:rFonts w:ascii="宋体" w:eastAsia="汉仪旗黑-50S" w:hAnsi="宋体" w:hint="eastAsia"/>
          <w:szCs w:val="21"/>
        </w:rPr>
        <w:t>整数</w:t>
      </w:r>
      <w:r w:rsidRPr="001C3C55">
        <w:rPr>
          <w:rFonts w:ascii="宋体" w:eastAsia="汉仪旗黑-50S" w:hAnsi="宋体" w:hint="eastAsia"/>
          <w:szCs w:val="21"/>
        </w:rPr>
        <w:t>a</w:t>
      </w:r>
      <w:r w:rsidRPr="001C3C55">
        <w:rPr>
          <w:rFonts w:ascii="宋体" w:eastAsia="汉仪旗黑-50S" w:hAnsi="宋体" w:hint="eastAsia"/>
          <w:szCs w:val="21"/>
        </w:rPr>
        <w:t>，</w:t>
      </w:r>
      <w:r w:rsidRPr="001C3C55">
        <w:rPr>
          <w:rFonts w:ascii="宋体" w:eastAsia="汉仪旗黑-50S" w:hAnsi="宋体" w:hint="eastAsia"/>
          <w:szCs w:val="21"/>
        </w:rPr>
        <w:t>b</w:t>
      </w:r>
      <w:r w:rsidRPr="001C3C55">
        <w:rPr>
          <w:rFonts w:ascii="宋体" w:eastAsia="汉仪旗黑-50S" w:hAnsi="宋体" w:hint="eastAsia"/>
          <w:szCs w:val="21"/>
        </w:rPr>
        <w:t>属于同一“类”的充要条件是“</w:t>
      </w:r>
      <w:r w:rsidRPr="001C3C55">
        <w:rPr>
          <w:rFonts w:ascii="宋体" w:eastAsia="汉仪旗黑-50S" w:hAnsi="宋体" w:hint="eastAsia"/>
          <w:szCs w:val="21"/>
        </w:rPr>
        <w:t>a-b</w:t>
      </w:r>
      <w:r w:rsidRPr="001C3C55">
        <w:rPr>
          <w:rFonts w:ascii="宋体" w:eastAsia="汉仪旗黑-50S" w:hAnsi="宋体" w:hint="eastAsia"/>
          <w:szCs w:val="21"/>
        </w:rPr>
        <w:t>∈</w:t>
      </w:r>
      <w:r w:rsidRPr="001C3C55">
        <w:rPr>
          <w:rFonts w:ascii="宋体" w:eastAsia="汉仪旗黑-50S" w:hAnsi="宋体" w:hint="eastAsia"/>
          <w:szCs w:val="21"/>
        </w:rPr>
        <w:t>[0]</w:t>
      </w:r>
      <w:r w:rsidRPr="001C3C55">
        <w:rPr>
          <w:rFonts w:ascii="宋体" w:eastAsia="汉仪旗黑-50S" w:hAnsi="宋体" w:hint="eastAsia"/>
          <w:szCs w:val="21"/>
        </w:rPr>
        <w:t>”。其中正确结论的个数是</w:t>
      </w:r>
      <w:r w:rsidRPr="001C3C55">
        <w:rPr>
          <w:rFonts w:ascii="宋体" w:eastAsia="汉仪旗黑-50S" w:hAnsi="宋体"/>
          <w:szCs w:val="21"/>
        </w:rPr>
        <w:t>(    )</w:t>
      </w:r>
      <w:r w:rsidR="00225BB0" w:rsidRPr="001C3C55">
        <w:rPr>
          <w:rFonts w:ascii="宋体" w:eastAsia="汉仪旗黑-50S" w:hAnsi="宋体" w:hint="eastAsia"/>
          <w:szCs w:val="21"/>
        </w:rPr>
        <w:t xml:space="preserve">     </w:t>
      </w:r>
      <w:r w:rsidR="00332E05" w:rsidRPr="001C3C55">
        <w:rPr>
          <w:rFonts w:ascii="宋体" w:eastAsia="汉仪旗黑-50S" w:hAnsi="宋体" w:hint="eastAsia"/>
          <w:szCs w:val="21"/>
        </w:rPr>
        <w:t xml:space="preserve">   </w:t>
      </w:r>
    </w:p>
    <w:p w:rsidR="00EC2FE0" w:rsidRPr="001C3C55" w:rsidRDefault="00225BB0" w:rsidP="001C3C55">
      <w:pPr>
        <w:tabs>
          <w:tab w:val="left" w:pos="420"/>
          <w:tab w:val="left" w:pos="2520"/>
          <w:tab w:val="left" w:pos="4620"/>
          <w:tab w:val="left" w:pos="6720"/>
          <w:tab w:val="left" w:pos="8190"/>
        </w:tabs>
        <w:spacing w:line="240" w:lineRule="exact"/>
        <w:ind w:leftChars="200" w:left="420" w:firstLineChars="2" w:firstLine="4"/>
        <w:rPr>
          <w:rFonts w:ascii="宋体" w:eastAsia="汉仪旗黑-50S" w:hAnsi="宋体"/>
          <w:szCs w:val="21"/>
        </w:rPr>
      </w:pPr>
      <w:r w:rsidRPr="001C3C55">
        <w:rPr>
          <w:rFonts w:ascii="宋体" w:eastAsia="汉仪旗黑-50S" w:hAnsi="宋体" w:hint="eastAsia"/>
          <w:szCs w:val="21"/>
        </w:rPr>
        <w:t xml:space="preserve"> </w:t>
      </w:r>
      <w:r w:rsidR="005320DA" w:rsidRPr="001C3C55">
        <w:rPr>
          <w:rFonts w:ascii="宋体" w:eastAsia="汉仪旗黑-50S" w:hAnsi="宋体" w:hint="eastAsia"/>
          <w:szCs w:val="21"/>
        </w:rPr>
        <w:t>A</w:t>
      </w:r>
      <w:r w:rsidR="005320DA" w:rsidRPr="001C3C55">
        <w:rPr>
          <w:rFonts w:ascii="宋体" w:eastAsia="汉仪旗黑-50S" w:hAnsi="宋体" w:hint="eastAsia"/>
          <w:szCs w:val="21"/>
        </w:rPr>
        <w:t>．</w:t>
      </w:r>
      <w:r w:rsidR="005320DA" w:rsidRPr="001C3C55">
        <w:rPr>
          <w:rFonts w:ascii="宋体" w:eastAsia="汉仪旗黑-50S" w:hAnsi="宋体" w:hint="eastAsia"/>
          <w:szCs w:val="21"/>
        </w:rPr>
        <w:t xml:space="preserve">1   </w:t>
      </w:r>
      <w:r w:rsidR="00136C1F" w:rsidRPr="001C3C55">
        <w:rPr>
          <w:rFonts w:ascii="宋体" w:eastAsia="汉仪旗黑-50S" w:hAnsi="宋体" w:hint="eastAsia"/>
          <w:szCs w:val="21"/>
        </w:rPr>
        <w:t xml:space="preserve"> </w:t>
      </w:r>
      <w:r w:rsidR="005303C2" w:rsidRPr="001C3C55">
        <w:rPr>
          <w:rFonts w:ascii="宋体" w:eastAsia="汉仪旗黑-50S" w:hAnsi="宋体" w:hint="eastAsia"/>
          <w:szCs w:val="21"/>
        </w:rPr>
        <w:t xml:space="preserve">  </w:t>
      </w:r>
      <w:r w:rsidR="005320DA" w:rsidRPr="001C3C55">
        <w:rPr>
          <w:rFonts w:ascii="宋体" w:eastAsia="汉仪旗黑-50S" w:hAnsi="宋体" w:hint="eastAsia"/>
          <w:szCs w:val="21"/>
        </w:rPr>
        <w:t xml:space="preserve">  B</w:t>
      </w:r>
      <w:r w:rsidR="005320DA" w:rsidRPr="001C3C55">
        <w:rPr>
          <w:rFonts w:ascii="宋体" w:eastAsia="汉仪旗黑-50S" w:hAnsi="宋体" w:hint="eastAsia"/>
          <w:szCs w:val="21"/>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005320DA" w:rsidRPr="001C3C55">
          <w:rPr>
            <w:rFonts w:ascii="宋体" w:eastAsia="汉仪旗黑-50S" w:hAnsi="宋体" w:hint="eastAsia"/>
            <w:szCs w:val="21"/>
          </w:rPr>
          <w:t xml:space="preserve">2    </w:t>
        </w:r>
        <w:r w:rsidR="005303C2" w:rsidRPr="001C3C55">
          <w:rPr>
            <w:rFonts w:ascii="宋体" w:eastAsia="汉仪旗黑-50S" w:hAnsi="宋体" w:hint="eastAsia"/>
            <w:szCs w:val="21"/>
          </w:rPr>
          <w:t xml:space="preserve">  </w:t>
        </w:r>
        <w:r w:rsidR="005320DA" w:rsidRPr="001C3C55">
          <w:rPr>
            <w:rFonts w:ascii="宋体" w:eastAsia="汉仪旗黑-50S" w:hAnsi="宋体" w:hint="eastAsia"/>
            <w:szCs w:val="21"/>
          </w:rPr>
          <w:t xml:space="preserve">  C</w:t>
        </w:r>
      </w:smartTag>
      <w:r w:rsidR="005320DA" w:rsidRPr="001C3C55">
        <w:rPr>
          <w:rFonts w:ascii="宋体" w:eastAsia="汉仪旗黑-50S" w:hAnsi="宋体" w:hint="eastAsia"/>
          <w:szCs w:val="21"/>
        </w:rPr>
        <w:t>．</w:t>
      </w:r>
      <w:r w:rsidR="005320DA" w:rsidRPr="001C3C55">
        <w:rPr>
          <w:rFonts w:ascii="宋体" w:eastAsia="汉仪旗黑-50S" w:hAnsi="宋体" w:hint="eastAsia"/>
          <w:szCs w:val="21"/>
        </w:rPr>
        <w:t xml:space="preserve">3     </w:t>
      </w:r>
      <w:r w:rsidR="005303C2" w:rsidRPr="001C3C55">
        <w:rPr>
          <w:rFonts w:ascii="宋体" w:eastAsia="汉仪旗黑-50S" w:hAnsi="宋体" w:hint="eastAsia"/>
          <w:szCs w:val="21"/>
        </w:rPr>
        <w:t xml:space="preserve">  </w:t>
      </w:r>
      <w:r w:rsidR="005320DA" w:rsidRPr="001C3C55">
        <w:rPr>
          <w:rFonts w:ascii="宋体" w:eastAsia="汉仪旗黑-50S" w:hAnsi="宋体" w:hint="eastAsia"/>
          <w:szCs w:val="21"/>
        </w:rPr>
        <w:t xml:space="preserve"> D</w:t>
      </w:r>
      <w:r w:rsidR="005320DA" w:rsidRPr="001C3C55">
        <w:rPr>
          <w:rFonts w:ascii="宋体" w:eastAsia="汉仪旗黑-50S" w:hAnsi="宋体" w:hint="eastAsia"/>
          <w:szCs w:val="21"/>
        </w:rPr>
        <w:t>．</w:t>
      </w:r>
      <w:r w:rsidR="005320DA" w:rsidRPr="001C3C55">
        <w:rPr>
          <w:rFonts w:ascii="宋体" w:eastAsia="汉仪旗黑-50S" w:hAnsi="宋体" w:hint="eastAsia"/>
          <w:szCs w:val="21"/>
        </w:rPr>
        <w:t>4</w:t>
      </w:r>
    </w:p>
    <w:p w:rsidR="00281F38" w:rsidRPr="001C3C55" w:rsidRDefault="007C3907">
      <w:pPr>
        <w:tabs>
          <w:tab w:val="left" w:pos="210"/>
          <w:tab w:val="left" w:pos="2310"/>
          <w:tab w:val="left" w:pos="4410"/>
          <w:tab w:val="left" w:pos="6510"/>
        </w:tabs>
        <w:spacing w:line="0" w:lineRule="atLeast"/>
        <w:rPr>
          <w:rFonts w:ascii="宋体" w:eastAsia="汉仪旗黑-50S" w:hAnsi="宋体"/>
          <w:b/>
          <w:szCs w:val="21"/>
        </w:rPr>
      </w:pPr>
      <w:r w:rsidRPr="001C3C55">
        <w:rPr>
          <w:rFonts w:ascii="宋体" w:eastAsia="汉仪旗黑-50S" w:hAnsi="宋体"/>
          <w:b/>
          <w:szCs w:val="21"/>
        </w:rPr>
        <w:t>二</w:t>
      </w:r>
      <w:r w:rsidR="00FA026F" w:rsidRPr="001C3C55">
        <w:rPr>
          <w:rFonts w:ascii="宋体" w:eastAsia="汉仪旗黑-50S" w:hAnsi="宋体"/>
          <w:b/>
          <w:szCs w:val="21"/>
        </w:rPr>
        <w:t>、</w:t>
      </w:r>
      <w:r w:rsidRPr="001C3C55">
        <w:rPr>
          <w:rFonts w:ascii="宋体" w:eastAsia="汉仪旗黑-50S" w:hAnsi="宋体"/>
          <w:b/>
          <w:szCs w:val="21"/>
        </w:rPr>
        <w:t>填空题（共</w:t>
      </w:r>
      <w:r w:rsidRPr="001C3C55">
        <w:rPr>
          <w:rFonts w:ascii="宋体" w:eastAsia="汉仪旗黑-50S" w:hAnsi="宋体"/>
          <w:b/>
          <w:szCs w:val="21"/>
        </w:rPr>
        <w:t>4</w:t>
      </w:r>
      <w:r w:rsidR="005F0D48" w:rsidRPr="001C3C55">
        <w:rPr>
          <w:rFonts w:ascii="宋体" w:eastAsia="汉仪旗黑-50S" w:hAnsi="宋体" w:hint="eastAsia"/>
          <w:b/>
          <w:szCs w:val="21"/>
        </w:rPr>
        <w:t>道</w:t>
      </w:r>
      <w:r w:rsidRPr="001C3C55">
        <w:rPr>
          <w:rFonts w:ascii="宋体" w:eastAsia="汉仪旗黑-50S" w:hAnsi="宋体"/>
          <w:b/>
          <w:szCs w:val="21"/>
        </w:rPr>
        <w:t>题，每题</w:t>
      </w:r>
      <w:r w:rsidRPr="001C3C55">
        <w:rPr>
          <w:rFonts w:ascii="宋体" w:eastAsia="汉仪旗黑-50S" w:hAnsi="宋体"/>
          <w:b/>
          <w:szCs w:val="21"/>
        </w:rPr>
        <w:t>5</w:t>
      </w:r>
      <w:r w:rsidRPr="001C3C55">
        <w:rPr>
          <w:rFonts w:ascii="宋体" w:eastAsia="汉仪旗黑-50S" w:hAnsi="宋体"/>
          <w:b/>
          <w:szCs w:val="21"/>
        </w:rPr>
        <w:t>分，共</w:t>
      </w:r>
      <w:r w:rsidRPr="001C3C55">
        <w:rPr>
          <w:rFonts w:ascii="宋体" w:eastAsia="汉仪旗黑-50S" w:hAnsi="宋体"/>
          <w:b/>
          <w:szCs w:val="21"/>
        </w:rPr>
        <w:t>20</w:t>
      </w:r>
      <w:r w:rsidRPr="001C3C55">
        <w:rPr>
          <w:rFonts w:ascii="宋体" w:eastAsia="汉仪旗黑-50S" w:hAnsi="宋体"/>
          <w:b/>
          <w:szCs w:val="21"/>
        </w:rPr>
        <w:t>分）</w:t>
      </w:r>
    </w:p>
    <w:p w:rsidR="00145378" w:rsidRPr="001C3C55" w:rsidRDefault="007C3907" w:rsidP="001C3C55">
      <w:pPr>
        <w:tabs>
          <w:tab w:val="left" w:pos="210"/>
          <w:tab w:val="left" w:pos="2310"/>
          <w:tab w:val="left" w:pos="4410"/>
          <w:tab w:val="left" w:pos="6510"/>
        </w:tabs>
        <w:spacing w:line="0" w:lineRule="atLeast"/>
        <w:rPr>
          <w:rFonts w:ascii="宋体" w:eastAsia="汉仪旗黑-50S" w:hAnsi="宋体"/>
          <w:szCs w:val="21"/>
        </w:rPr>
      </w:pPr>
      <w:r w:rsidRPr="001C3C55">
        <w:rPr>
          <w:rFonts w:ascii="宋体" w:eastAsia="汉仪旗黑-50S" w:hAnsi="宋体"/>
          <w:szCs w:val="21"/>
        </w:rPr>
        <w:t>13.</w:t>
      </w:r>
      <w:r w:rsidR="00145378" w:rsidRPr="001C3C55">
        <w:rPr>
          <w:rFonts w:ascii="宋体" w:eastAsia="汉仪旗黑-50S" w:hAnsi="宋体"/>
          <w:szCs w:val="21"/>
        </w:rPr>
        <w:t>计算</w:t>
      </w:r>
      <w:r w:rsidR="005C0803" w:rsidRPr="001C3C55">
        <w:rPr>
          <w:rFonts w:ascii="宋体" w:eastAsia="汉仪旗黑-50S" w:hAnsi="宋体" w:hint="eastAsia"/>
          <w:szCs w:val="21"/>
        </w:rPr>
        <w:t>：</w:t>
      </w:r>
      <w:r w:rsidR="00145378" w:rsidRPr="001C3C55">
        <w:rPr>
          <w:rFonts w:ascii="宋体" w:eastAsia="汉仪旗黑-50S" w:hAnsi="宋体" w:hint="eastAsia"/>
          <w:sz w:val="24"/>
        </w:rPr>
        <w:t>12</w:t>
      </w:r>
      <m:oMath>
        <m:r>
          <w:rPr>
            <w:rFonts w:ascii="Cambria Math" w:eastAsia="汉仪旗黑-50S" w:hAnsi="Cambria Math"/>
            <w:sz w:val="24"/>
          </w:rPr>
          <m:t>×</m:t>
        </m:r>
      </m:oMath>
      <w:r w:rsidR="00145378" w:rsidRPr="001C3C55">
        <w:rPr>
          <w:rFonts w:ascii="宋体" w:eastAsia="汉仪旗黑-50S" w:hAnsi="宋体"/>
          <w:sz w:val="24"/>
        </w:rPr>
        <w:t>|</w:t>
      </w:r>
      <w:r w:rsidR="00145378" w:rsidRPr="001C3C55">
        <w:rPr>
          <w:rFonts w:ascii="宋体" w:eastAsia="汉仪旗黑-50S" w:hAnsi="宋体" w:hint="eastAsia"/>
          <w:sz w:val="24"/>
        </w:rPr>
        <w:t>3</w:t>
      </w:r>
      <w:r w:rsidR="00145378" w:rsidRPr="001C3C55">
        <w:rPr>
          <w:rFonts w:ascii="宋体" w:eastAsia="汉仪旗黑-50S" w:hAnsi="宋体"/>
          <w:sz w:val="24"/>
        </w:rPr>
        <w:t>＋</w:t>
      </w:r>
      <w:r w:rsidR="00145378" w:rsidRPr="001C3C55">
        <w:rPr>
          <w:rFonts w:ascii="宋体" w:eastAsia="汉仪旗黑-50S" w:hAnsi="宋体" w:hint="eastAsia"/>
          <w:sz w:val="24"/>
        </w:rPr>
        <w:t>4</w:t>
      </w:r>
      <w:r w:rsidR="00145378" w:rsidRPr="001C3C55">
        <w:rPr>
          <w:rFonts w:ascii="宋体" w:eastAsia="汉仪旗黑-50S" w:hAnsi="宋体"/>
          <w:sz w:val="24"/>
        </w:rPr>
        <w:t>i|</w:t>
      </w:r>
      <w:r w:rsidR="00145378" w:rsidRPr="001C3C55">
        <w:rPr>
          <w:rFonts w:ascii="宋体" w:eastAsia="汉仪旗黑-50S" w:hAnsi="宋体"/>
          <w:sz w:val="24"/>
        </w:rPr>
        <w:t>－</w:t>
      </w:r>
      <w:r w:rsidR="005C0803" w:rsidRPr="001C3C55">
        <w:rPr>
          <w:rFonts w:ascii="宋体" w:eastAsia="汉仪旗黑-50S" w:hAnsi="宋体" w:hint="eastAsia"/>
          <w:sz w:val="24"/>
        </w:rPr>
        <w:t>10</w:t>
      </w:r>
      <m:oMath>
        <m:r>
          <w:rPr>
            <w:rFonts w:ascii="Cambria Math" w:eastAsia="汉仪旗黑-50S" w:hAnsi="宋体"/>
            <w:sz w:val="24"/>
          </w:rPr>
          <m:t>×</m:t>
        </m:r>
      </m:oMath>
      <w:r w:rsidR="00145378" w:rsidRPr="001C3C55">
        <w:rPr>
          <w:rFonts w:ascii="宋体" w:eastAsia="汉仪旗黑-50S" w:hAnsi="宋体" w:hint="eastAsia"/>
          <w:sz w:val="24"/>
        </w:rPr>
        <w:t>（</w:t>
      </w:r>
      <w:r w:rsidR="00145378" w:rsidRPr="001C3C55">
        <w:rPr>
          <w:rFonts w:ascii="宋体" w:eastAsia="汉仪旗黑-50S" w:hAnsi="宋体"/>
          <w:sz w:val="28"/>
          <w:szCs w:val="28"/>
        </w:rPr>
        <w:t>i</w:t>
      </w:r>
      <w:r w:rsidR="00145378" w:rsidRPr="001C3C55">
        <w:rPr>
          <w:rFonts w:ascii="宋体" w:eastAsia="汉仪旗黑-50S" w:hAnsi="宋体" w:hint="eastAsia"/>
          <w:sz w:val="28"/>
          <w:szCs w:val="28"/>
          <w:vertAlign w:val="superscript"/>
        </w:rPr>
        <w:t>2010</w:t>
      </w:r>
      <w:r w:rsidR="00145378" w:rsidRPr="001C3C55">
        <w:rPr>
          <w:rFonts w:ascii="宋体" w:eastAsia="汉仪旗黑-50S" w:hAnsi="宋体" w:hint="eastAsia"/>
          <w:sz w:val="24"/>
        </w:rPr>
        <w:t>+</w:t>
      </w:r>
      <w:r w:rsidR="00145378" w:rsidRPr="001C3C55">
        <w:rPr>
          <w:rFonts w:ascii="宋体" w:eastAsia="汉仪旗黑-50S" w:hAnsi="宋体"/>
          <w:sz w:val="28"/>
          <w:szCs w:val="28"/>
        </w:rPr>
        <w:t>i</w:t>
      </w:r>
      <w:r w:rsidR="00145378" w:rsidRPr="001C3C55">
        <w:rPr>
          <w:rFonts w:ascii="宋体" w:eastAsia="汉仪旗黑-50S" w:hAnsi="宋体" w:hint="eastAsia"/>
          <w:sz w:val="28"/>
          <w:szCs w:val="28"/>
          <w:vertAlign w:val="superscript"/>
        </w:rPr>
        <w:t>2011</w:t>
      </w:r>
      <w:r w:rsidR="00145378" w:rsidRPr="001C3C55">
        <w:rPr>
          <w:rFonts w:ascii="宋体" w:eastAsia="汉仪旗黑-50S" w:hAnsi="宋体" w:hint="eastAsia"/>
          <w:sz w:val="24"/>
        </w:rPr>
        <w:t>+</w:t>
      </w:r>
      <w:r w:rsidR="00145378" w:rsidRPr="001C3C55">
        <w:rPr>
          <w:rFonts w:ascii="宋体" w:eastAsia="汉仪旗黑-50S" w:hAnsi="宋体"/>
          <w:sz w:val="28"/>
          <w:szCs w:val="28"/>
        </w:rPr>
        <w:t>i</w:t>
      </w:r>
      <w:r w:rsidR="00145378" w:rsidRPr="001C3C55">
        <w:rPr>
          <w:rFonts w:ascii="宋体" w:eastAsia="汉仪旗黑-50S" w:hAnsi="宋体" w:hint="eastAsia"/>
          <w:sz w:val="28"/>
          <w:szCs w:val="28"/>
          <w:vertAlign w:val="superscript"/>
        </w:rPr>
        <w:t>2012</w:t>
      </w:r>
      <w:r w:rsidR="00145378" w:rsidRPr="001C3C55">
        <w:rPr>
          <w:rFonts w:ascii="宋体" w:eastAsia="汉仪旗黑-50S" w:hAnsi="宋体"/>
          <w:sz w:val="24"/>
        </w:rPr>
        <w:t>＋</w:t>
      </w:r>
      <w:r w:rsidR="00145378" w:rsidRPr="001C3C55">
        <w:rPr>
          <w:rFonts w:ascii="宋体" w:eastAsia="汉仪旗黑-50S" w:hAnsi="宋体"/>
          <w:sz w:val="28"/>
          <w:szCs w:val="28"/>
        </w:rPr>
        <w:t>i</w:t>
      </w:r>
      <w:r w:rsidR="00145378" w:rsidRPr="001C3C55">
        <w:rPr>
          <w:rFonts w:ascii="宋体" w:eastAsia="汉仪旗黑-50S" w:hAnsi="宋体"/>
          <w:sz w:val="28"/>
          <w:szCs w:val="28"/>
          <w:vertAlign w:val="superscript"/>
        </w:rPr>
        <w:t>2</w:t>
      </w:r>
      <w:r w:rsidR="00145378" w:rsidRPr="001C3C55">
        <w:rPr>
          <w:rFonts w:ascii="宋体" w:eastAsia="汉仪旗黑-50S" w:hAnsi="宋体" w:hint="eastAsia"/>
          <w:sz w:val="28"/>
          <w:szCs w:val="28"/>
          <w:vertAlign w:val="superscript"/>
        </w:rPr>
        <w:t>013</w:t>
      </w:r>
      <w:r w:rsidR="00145378" w:rsidRPr="001C3C55">
        <w:rPr>
          <w:rFonts w:ascii="宋体" w:eastAsia="汉仪旗黑-50S" w:hAnsi="宋体" w:hint="eastAsia"/>
          <w:sz w:val="24"/>
        </w:rPr>
        <w:t>）</w:t>
      </w:r>
      <w:r w:rsidR="00145378" w:rsidRPr="001C3C55">
        <w:rPr>
          <w:rFonts w:ascii="宋体" w:eastAsia="汉仪旗黑-50S" w:hAnsi="宋体"/>
          <w:szCs w:val="21"/>
        </w:rPr>
        <w:t>＝</w:t>
      </w:r>
      <w:r w:rsidR="00145378" w:rsidRPr="001C3C55">
        <w:rPr>
          <w:rFonts w:ascii="宋体" w:eastAsia="汉仪旗黑-50S" w:hAnsi="宋体"/>
          <w:szCs w:val="21"/>
        </w:rPr>
        <w:t>______</w:t>
      </w:r>
      <w:r w:rsidR="00145378" w:rsidRPr="001C3C55">
        <w:rPr>
          <w:rFonts w:ascii="宋体" w:eastAsia="汉仪旗黑-50S" w:hAnsi="宋体" w:hint="eastAsia"/>
          <w:szCs w:val="21"/>
          <w:u w:val="single"/>
        </w:rPr>
        <w:t xml:space="preserve">  </w:t>
      </w:r>
      <w:r w:rsidR="00145378" w:rsidRPr="001C3C55">
        <w:rPr>
          <w:rFonts w:ascii="宋体" w:eastAsia="汉仪旗黑-50S" w:hAnsi="宋体" w:hint="eastAsia"/>
          <w:szCs w:val="21"/>
        </w:rPr>
        <w:t xml:space="preserve"> </w:t>
      </w:r>
      <w:r w:rsidR="00363A91" w:rsidRPr="001C3C55">
        <w:rPr>
          <w:rFonts w:ascii="宋体" w:eastAsia="汉仪旗黑-50S" w:hAnsi="宋体" w:hint="eastAsia"/>
          <w:szCs w:val="21"/>
        </w:rPr>
        <w:t xml:space="preserve">. </w:t>
      </w:r>
      <w:r w:rsidR="00363A91" w:rsidRPr="001C3C55">
        <w:rPr>
          <w:rFonts w:ascii="宋体" w:eastAsia="汉仪旗黑-50S" w:hAnsi="宋体" w:hint="eastAsia"/>
          <w:szCs w:val="21"/>
        </w:rPr>
        <w:t>（其中</w:t>
      </w:r>
      <w:proofErr w:type="spellStart"/>
      <w:r w:rsidR="00363A91" w:rsidRPr="001C3C55">
        <w:rPr>
          <w:rFonts w:ascii="宋体" w:eastAsia="汉仪旗黑-50S" w:hAnsi="宋体" w:hint="eastAsia"/>
          <w:szCs w:val="21"/>
        </w:rPr>
        <w:t>i</w:t>
      </w:r>
      <w:proofErr w:type="spellEnd"/>
      <w:r w:rsidR="00363A91" w:rsidRPr="001C3C55">
        <w:rPr>
          <w:rFonts w:ascii="宋体" w:eastAsia="汉仪旗黑-50S" w:hAnsi="宋体"/>
          <w:szCs w:val="21"/>
        </w:rPr>
        <w:t>为虚数单位</w:t>
      </w:r>
      <w:r w:rsidR="00363A91" w:rsidRPr="001C3C55">
        <w:rPr>
          <w:rFonts w:ascii="宋体" w:eastAsia="汉仪旗黑-50S" w:hAnsi="宋体" w:hint="eastAsia"/>
          <w:szCs w:val="21"/>
        </w:rPr>
        <w:t>）</w:t>
      </w:r>
    </w:p>
    <w:p w:rsidR="007C3907" w:rsidRPr="001C3C55" w:rsidRDefault="007C3907" w:rsidP="001C3C55">
      <w:pPr>
        <w:tabs>
          <w:tab w:val="left" w:pos="210"/>
          <w:tab w:val="left" w:pos="2310"/>
          <w:tab w:val="left" w:pos="4410"/>
          <w:tab w:val="left" w:pos="6510"/>
        </w:tabs>
        <w:spacing w:line="0" w:lineRule="atLeast"/>
        <w:rPr>
          <w:rFonts w:ascii="宋体" w:eastAsia="汉仪旗黑-50S" w:hAnsi="宋体"/>
          <w:color w:val="000000"/>
          <w:kern w:val="0"/>
          <w:szCs w:val="21"/>
        </w:rPr>
      </w:pPr>
      <w:r w:rsidRPr="001C3C55">
        <w:rPr>
          <w:rFonts w:ascii="宋体" w:eastAsia="汉仪旗黑-50S" w:hAnsi="宋体"/>
          <w:szCs w:val="21"/>
        </w:rPr>
        <w:t>14</w:t>
      </w:r>
      <w:r w:rsidRPr="001C3C55">
        <w:rPr>
          <w:rFonts w:ascii="宋体" w:eastAsia="汉仪旗黑-50S" w:hAnsi="宋体"/>
          <w:szCs w:val="21"/>
        </w:rPr>
        <w:t>．</w:t>
      </w:r>
      <w:r w:rsidRPr="001C3C55">
        <w:rPr>
          <w:rFonts w:ascii="宋体" w:eastAsia="汉仪旗黑-50S" w:hAnsi="宋体"/>
          <w:color w:val="000000"/>
          <w:kern w:val="0"/>
          <w:szCs w:val="21"/>
        </w:rPr>
        <w:t>曲线</w:t>
      </w:r>
      <w:r w:rsidR="00DD398D" w:rsidRPr="001C3C55">
        <w:rPr>
          <w:rFonts w:ascii="宋体" w:eastAsia="汉仪旗黑-50S" w:hAnsi="宋体" w:hint="eastAsia"/>
          <w:color w:val="000000"/>
          <w:kern w:val="0"/>
          <w:szCs w:val="21"/>
        </w:rPr>
        <w:t xml:space="preserve"> </w:t>
      </w:r>
      <m:oMath>
        <m:r>
          <w:rPr>
            <w:rFonts w:ascii="Cambria Math" w:eastAsia="汉仪旗黑-50S" w:hAnsi="Cambria Math"/>
            <w:color w:val="000000"/>
            <w:kern w:val="0"/>
            <w:sz w:val="24"/>
            <w:szCs w:val="21"/>
          </w:rPr>
          <m:t>6</m:t>
        </m:r>
        <m:sSup>
          <m:sSupPr>
            <m:ctrlPr>
              <w:rPr>
                <w:rFonts w:ascii="Cambria Math" w:eastAsia="汉仪旗黑-50S" w:hAnsi="Cambria Math"/>
                <w:i/>
                <w:color w:val="000000"/>
                <w:kern w:val="0"/>
                <w:sz w:val="24"/>
                <w:szCs w:val="21"/>
              </w:rPr>
            </m:ctrlPr>
          </m:sSupPr>
          <m:e>
            <m:r>
              <w:rPr>
                <w:rFonts w:ascii="Cambria Math" w:eastAsia="汉仪旗黑-50S" w:hAnsi="Cambria Math"/>
                <w:color w:val="000000"/>
                <w:kern w:val="0"/>
                <w:sz w:val="24"/>
                <w:szCs w:val="21"/>
              </w:rPr>
              <m:t>ρ</m:t>
            </m:r>
          </m:e>
          <m:sup>
            <m:r>
              <w:rPr>
                <w:rFonts w:ascii="Cambria Math" w:eastAsia="汉仪旗黑-50S" w:hAnsi="Cambria Math"/>
                <w:color w:val="000000"/>
                <w:kern w:val="0"/>
                <w:sz w:val="24"/>
                <w:szCs w:val="21"/>
              </w:rPr>
              <m:t>2</m:t>
            </m:r>
          </m:sup>
        </m:sSup>
        <m:r>
          <m:rPr>
            <m:nor/>
          </m:rPr>
          <w:rPr>
            <w:rFonts w:ascii="Cambria Math" w:eastAsia="汉仪旗黑-50S" w:hAnsi="Cambria Math"/>
            <w:color w:val="000000"/>
            <w:kern w:val="0"/>
            <w:sz w:val="24"/>
            <w:szCs w:val="21"/>
          </w:rPr>
          <m:t>si</m:t>
        </m:r>
        <m:sSup>
          <m:sSupPr>
            <m:ctrlPr>
              <w:rPr>
                <w:rFonts w:ascii="Cambria Math" w:eastAsia="汉仪旗黑-50S" w:hAnsi="Cambria Math"/>
                <w:color w:val="000000"/>
                <w:kern w:val="0"/>
                <w:sz w:val="24"/>
                <w:szCs w:val="21"/>
              </w:rPr>
            </m:ctrlPr>
          </m:sSupPr>
          <m:e>
            <m:r>
              <m:rPr>
                <m:nor/>
              </m:rPr>
              <w:rPr>
                <w:rFonts w:ascii="Cambria Math" w:eastAsia="汉仪旗黑-50S" w:hAnsi="Cambria Math"/>
                <w:color w:val="000000"/>
                <w:kern w:val="0"/>
                <w:sz w:val="24"/>
                <w:szCs w:val="21"/>
              </w:rPr>
              <m:t>n</m:t>
            </m:r>
          </m:e>
          <m:sup>
            <m:r>
              <w:rPr>
                <w:rFonts w:ascii="Cambria Math" w:eastAsia="汉仪旗黑-50S" w:hAnsi="Cambria Math"/>
                <w:color w:val="000000"/>
                <w:kern w:val="0"/>
                <w:sz w:val="24"/>
                <w:szCs w:val="21"/>
              </w:rPr>
              <m:t>2</m:t>
            </m:r>
            <m:ctrlPr>
              <w:rPr>
                <w:rFonts w:ascii="Cambria Math" w:eastAsia="汉仪旗黑-50S" w:hAnsi="Cambria Math"/>
                <w:i/>
                <w:color w:val="000000"/>
                <w:kern w:val="0"/>
                <w:sz w:val="24"/>
                <w:szCs w:val="21"/>
              </w:rPr>
            </m:ctrlPr>
          </m:sup>
        </m:sSup>
        <m:r>
          <w:rPr>
            <w:rFonts w:ascii="Cambria Math" w:eastAsia="汉仪旗黑-50S" w:hAnsi="Cambria Math"/>
            <w:color w:val="000000"/>
            <w:kern w:val="0"/>
            <w:sz w:val="24"/>
            <w:szCs w:val="21"/>
          </w:rPr>
          <m:t>θ-7</m:t>
        </m:r>
        <m:sSup>
          <m:sSupPr>
            <m:ctrlPr>
              <w:rPr>
                <w:rFonts w:ascii="Cambria Math" w:eastAsia="汉仪旗黑-50S" w:hAnsi="Cambria Math"/>
                <w:i/>
                <w:color w:val="000000"/>
                <w:kern w:val="0"/>
                <w:sz w:val="24"/>
                <w:szCs w:val="21"/>
              </w:rPr>
            </m:ctrlPr>
          </m:sSupPr>
          <m:e>
            <m:r>
              <w:rPr>
                <w:rFonts w:ascii="Cambria Math" w:eastAsia="汉仪旗黑-50S" w:hAnsi="Cambria Math"/>
                <w:color w:val="000000"/>
                <w:kern w:val="0"/>
                <w:sz w:val="24"/>
                <w:szCs w:val="21"/>
              </w:rPr>
              <m:t>ρ</m:t>
            </m:r>
          </m:e>
          <m:sup>
            <m:r>
              <w:rPr>
                <w:rFonts w:ascii="Cambria Math" w:eastAsia="汉仪旗黑-50S" w:hAnsi="Cambria Math"/>
                <w:color w:val="000000"/>
                <w:kern w:val="0"/>
                <w:sz w:val="24"/>
                <w:szCs w:val="21"/>
              </w:rPr>
              <m:t>2</m:t>
            </m:r>
          </m:sup>
        </m:sSup>
        <m:r>
          <m:rPr>
            <m:nor/>
          </m:rPr>
          <w:rPr>
            <w:rFonts w:ascii="Cambria Math" w:eastAsia="汉仪旗黑-50S" w:hAnsi="Cambria Math"/>
            <w:color w:val="000000"/>
            <w:kern w:val="0"/>
            <w:sz w:val="24"/>
            <w:szCs w:val="21"/>
          </w:rPr>
          <m:t>co</m:t>
        </m:r>
        <m:sSup>
          <m:sSupPr>
            <m:ctrlPr>
              <w:rPr>
                <w:rFonts w:ascii="Cambria Math" w:eastAsia="汉仪旗黑-50S" w:hAnsi="Cambria Math"/>
                <w:color w:val="000000"/>
                <w:kern w:val="0"/>
                <w:sz w:val="24"/>
                <w:szCs w:val="21"/>
              </w:rPr>
            </m:ctrlPr>
          </m:sSupPr>
          <m:e>
            <m:r>
              <m:rPr>
                <m:nor/>
              </m:rPr>
              <w:rPr>
                <w:rFonts w:ascii="Cambria Math" w:eastAsia="汉仪旗黑-50S" w:hAnsi="Cambria Math"/>
                <w:color w:val="000000"/>
                <w:kern w:val="0"/>
                <w:sz w:val="24"/>
                <w:szCs w:val="21"/>
              </w:rPr>
              <m:t>s</m:t>
            </m:r>
          </m:e>
          <m:sup>
            <m:r>
              <w:rPr>
                <w:rFonts w:ascii="Cambria Math" w:eastAsia="汉仪旗黑-50S" w:hAnsi="Cambria Math"/>
                <w:color w:val="000000"/>
                <w:kern w:val="0"/>
                <w:sz w:val="24"/>
                <w:szCs w:val="21"/>
              </w:rPr>
              <m:t>2</m:t>
            </m:r>
            <m:ctrlPr>
              <w:rPr>
                <w:rFonts w:ascii="Cambria Math" w:eastAsia="汉仪旗黑-50S" w:hAnsi="Cambria Math"/>
                <w:i/>
                <w:color w:val="000000"/>
                <w:kern w:val="0"/>
                <w:sz w:val="24"/>
                <w:szCs w:val="21"/>
              </w:rPr>
            </m:ctrlPr>
          </m:sup>
        </m:sSup>
        <m:r>
          <w:rPr>
            <w:rFonts w:ascii="Cambria Math" w:eastAsia="汉仪旗黑-50S" w:hAnsi="Cambria Math"/>
            <w:color w:val="000000"/>
            <w:kern w:val="0"/>
            <w:sz w:val="24"/>
            <w:szCs w:val="21"/>
          </w:rPr>
          <m:t>θ=8</m:t>
        </m:r>
      </m:oMath>
      <w:r w:rsidR="00DD398D" w:rsidRPr="001C3C55">
        <w:rPr>
          <w:rFonts w:ascii="宋体" w:eastAsia="汉仪旗黑-50S" w:hAnsi="宋体" w:hint="eastAsia"/>
          <w:color w:val="000000"/>
          <w:kern w:val="0"/>
          <w:szCs w:val="21"/>
        </w:rPr>
        <w:t xml:space="preserve"> </w:t>
      </w:r>
      <w:r w:rsidRPr="001C3C55">
        <w:rPr>
          <w:rFonts w:ascii="宋体" w:eastAsia="汉仪旗黑-50S" w:hAnsi="宋体"/>
          <w:color w:val="000000"/>
          <w:kern w:val="0"/>
          <w:szCs w:val="21"/>
        </w:rPr>
        <w:t>关于直线</w:t>
      </w:r>
      <m:oMath>
        <m:r>
          <w:rPr>
            <w:rFonts w:ascii="Cambria Math" w:eastAsia="汉仪旗黑-50S" w:hAnsi="宋体"/>
            <w:color w:val="000000"/>
            <w:kern w:val="0"/>
            <w:sz w:val="28"/>
            <w:szCs w:val="21"/>
          </w:rPr>
          <m:t>θ=</m:t>
        </m:r>
        <m:f>
          <m:fPr>
            <m:ctrlPr>
              <w:rPr>
                <w:rFonts w:ascii="Cambria Math" w:eastAsia="汉仪旗黑-50S" w:hAnsi="宋体"/>
                <w:i/>
                <w:color w:val="000000"/>
                <w:kern w:val="0"/>
                <w:sz w:val="28"/>
                <w:szCs w:val="21"/>
              </w:rPr>
            </m:ctrlPr>
          </m:fPr>
          <m:num>
            <m:r>
              <w:rPr>
                <w:rFonts w:ascii="Cambria Math" w:eastAsia="汉仪旗黑-50S" w:hAnsi="宋体"/>
                <w:color w:val="000000"/>
                <w:kern w:val="0"/>
                <w:sz w:val="28"/>
                <w:szCs w:val="21"/>
              </w:rPr>
              <m:t>π</m:t>
            </m:r>
          </m:num>
          <m:den>
            <m:r>
              <w:rPr>
                <w:rFonts w:ascii="Cambria Math" w:eastAsia="汉仪旗黑-50S" w:hAnsi="宋体"/>
                <w:color w:val="000000"/>
                <w:kern w:val="0"/>
                <w:sz w:val="28"/>
                <w:szCs w:val="21"/>
              </w:rPr>
              <m:t>4</m:t>
            </m:r>
          </m:den>
        </m:f>
      </m:oMath>
      <w:r w:rsidRPr="001C3C55">
        <w:rPr>
          <w:rFonts w:ascii="宋体" w:eastAsia="汉仪旗黑-50S" w:hAnsi="宋体"/>
          <w:color w:val="000000"/>
          <w:kern w:val="0"/>
          <w:szCs w:val="21"/>
        </w:rPr>
        <w:t>对称的曲线的极坐标方程是</w:t>
      </w:r>
      <w:r w:rsidRPr="001C3C55">
        <w:rPr>
          <w:rFonts w:ascii="宋体" w:eastAsia="汉仪旗黑-50S" w:hAnsi="宋体"/>
          <w:color w:val="000000"/>
          <w:kern w:val="0"/>
          <w:szCs w:val="21"/>
          <w:u w:val="single"/>
        </w:rPr>
        <w:t xml:space="preserve"> </w:t>
      </w:r>
      <w:r w:rsidR="00D9311C" w:rsidRPr="001C3C55">
        <w:rPr>
          <w:rFonts w:ascii="宋体" w:eastAsia="汉仪旗黑-50S" w:hAnsi="宋体" w:hint="eastAsia"/>
          <w:color w:val="000000"/>
          <w:kern w:val="0"/>
          <w:szCs w:val="21"/>
          <w:u w:val="single"/>
        </w:rPr>
        <w:t xml:space="preserve">     </w:t>
      </w:r>
      <w:r w:rsidRPr="001C3C55">
        <w:rPr>
          <w:rFonts w:ascii="宋体" w:eastAsia="汉仪旗黑-50S" w:hAnsi="宋体"/>
          <w:color w:val="000000"/>
          <w:kern w:val="0"/>
          <w:szCs w:val="21"/>
          <w:u w:val="single"/>
        </w:rPr>
        <w:t xml:space="preserve">     </w:t>
      </w:r>
      <w:r w:rsidR="00C12EA4" w:rsidRPr="001C3C55">
        <w:rPr>
          <w:rFonts w:ascii="宋体" w:eastAsia="汉仪旗黑-50S" w:hAnsi="宋体" w:hint="eastAsia"/>
          <w:color w:val="000000"/>
          <w:kern w:val="0"/>
          <w:szCs w:val="21"/>
          <w:u w:val="single"/>
        </w:rPr>
        <w:t xml:space="preserve">   </w:t>
      </w:r>
      <w:r w:rsidRPr="001C3C55">
        <w:rPr>
          <w:rFonts w:ascii="宋体" w:eastAsia="汉仪旗黑-50S" w:hAnsi="宋体"/>
          <w:color w:val="000000"/>
          <w:kern w:val="0"/>
          <w:szCs w:val="21"/>
        </w:rPr>
        <w:t>.</w:t>
      </w:r>
    </w:p>
    <w:p w:rsidR="007C3907" w:rsidRPr="001C3C55" w:rsidRDefault="007C3907" w:rsidP="001C3C55">
      <w:pPr>
        <w:rPr>
          <w:rFonts w:ascii="宋体" w:eastAsia="汉仪旗黑-50S" w:hAnsi="宋体"/>
          <w:szCs w:val="21"/>
        </w:rPr>
      </w:pPr>
      <w:r w:rsidRPr="001C3C55">
        <w:rPr>
          <w:rFonts w:ascii="宋体" w:eastAsia="汉仪旗黑-50S" w:hAnsi="宋体"/>
          <w:szCs w:val="21"/>
        </w:rPr>
        <w:t>15</w:t>
      </w:r>
      <w:r w:rsidRPr="001C3C55">
        <w:rPr>
          <w:rFonts w:ascii="宋体" w:eastAsia="汉仪旗黑-50S" w:hAnsi="宋体"/>
          <w:szCs w:val="21"/>
        </w:rPr>
        <w:t>．圆锥曲线</w:t>
      </w:r>
      <m:oMath>
        <m:d>
          <m:dPr>
            <m:begChr m:val="{"/>
            <m:endChr m:val=""/>
            <m:ctrlPr>
              <w:rPr>
                <w:rFonts w:ascii="Cambria Math" w:eastAsia="汉仪旗黑-50S" w:hAnsi="宋体"/>
                <w:i/>
                <w:sz w:val="24"/>
                <w:szCs w:val="21"/>
              </w:rPr>
            </m:ctrlPr>
          </m:dPr>
          <m:e>
            <m:m>
              <m:mPr>
                <m:mcs>
                  <m:mc>
                    <m:mcPr>
                      <m:count m:val="1"/>
                      <m:mcJc m:val="center"/>
                    </m:mcPr>
                  </m:mc>
                </m:mcs>
                <m:ctrlPr>
                  <w:rPr>
                    <w:rFonts w:ascii="Cambria Math" w:eastAsia="汉仪旗黑-50S" w:hAnsi="宋体"/>
                    <w:i/>
                    <w:sz w:val="24"/>
                    <w:szCs w:val="21"/>
                  </w:rPr>
                </m:ctrlPr>
              </m:mPr>
              <m:mr>
                <m:e>
                  <m:r>
                    <w:rPr>
                      <w:rFonts w:ascii="Cambria Math" w:eastAsia="汉仪旗黑-50S" w:hAnsi="宋体"/>
                      <w:sz w:val="24"/>
                      <w:szCs w:val="21"/>
                    </w:rPr>
                    <m:t>x=3</m:t>
                  </m:r>
                  <m:func>
                    <m:funcPr>
                      <m:ctrlPr>
                        <w:rPr>
                          <w:rFonts w:ascii="Cambria Math" w:eastAsia="汉仪旗黑-50S" w:hAnsi="宋体"/>
                          <w:i/>
                          <w:sz w:val="24"/>
                          <w:szCs w:val="21"/>
                        </w:rPr>
                      </m:ctrlPr>
                    </m:funcPr>
                    <m:fName>
                      <m:r>
                        <w:rPr>
                          <w:rFonts w:ascii="Cambria Math" w:eastAsia="汉仪旗黑-50S" w:hAnsi="宋体"/>
                          <w:sz w:val="24"/>
                          <w:szCs w:val="21"/>
                        </w:rPr>
                        <m:t>sec</m:t>
                      </m:r>
                    </m:fName>
                    <m:e>
                      <m:r>
                        <w:rPr>
                          <w:rFonts w:ascii="Cambria Math" w:eastAsia="汉仪旗黑-50S" w:hAnsi="宋体"/>
                          <w:sz w:val="24"/>
                          <w:szCs w:val="21"/>
                        </w:rPr>
                        <m:t>θ</m:t>
                      </m:r>
                    </m:e>
                  </m:func>
                </m:e>
              </m:mr>
              <m:mr>
                <m:e>
                  <m:r>
                    <w:rPr>
                      <w:rFonts w:ascii="Cambria Math" w:eastAsia="汉仪旗黑-50S" w:hAnsi="宋体"/>
                      <w:sz w:val="24"/>
                      <w:szCs w:val="21"/>
                    </w:rPr>
                    <m:t>y=4</m:t>
                  </m:r>
                  <m:func>
                    <m:funcPr>
                      <m:ctrlPr>
                        <w:rPr>
                          <w:rFonts w:ascii="Cambria Math" w:eastAsia="汉仪旗黑-50S" w:hAnsi="宋体"/>
                          <w:i/>
                          <w:sz w:val="24"/>
                          <w:szCs w:val="21"/>
                        </w:rPr>
                      </m:ctrlPr>
                    </m:funcPr>
                    <m:fName>
                      <m:r>
                        <w:rPr>
                          <w:rFonts w:ascii="Cambria Math" w:eastAsia="汉仪旗黑-50S" w:hAnsi="宋体"/>
                          <w:sz w:val="24"/>
                          <w:szCs w:val="21"/>
                        </w:rPr>
                        <m:t>tan</m:t>
                      </m:r>
                    </m:fName>
                    <m:e>
                      <m:r>
                        <w:rPr>
                          <w:rFonts w:ascii="Cambria Math" w:eastAsia="汉仪旗黑-50S" w:hAnsi="宋体"/>
                          <w:sz w:val="24"/>
                          <w:szCs w:val="21"/>
                        </w:rPr>
                        <m:t>θ</m:t>
                      </m:r>
                    </m:e>
                  </m:func>
                  <m:ctrlPr>
                    <w:rPr>
                      <w:rFonts w:ascii="Cambria Math" w:eastAsia="汉仪旗黑-50S" w:hAnsi="Cambria Math"/>
                      <w:i/>
                      <w:sz w:val="24"/>
                      <w:szCs w:val="21"/>
                    </w:rPr>
                  </m:ctrlPr>
                </m:e>
              </m:mr>
            </m:m>
            <m:ctrlPr>
              <w:rPr>
                <w:rFonts w:ascii="Cambria Math" w:eastAsia="汉仪旗黑-50S" w:hAnsi="Cambria Math"/>
                <w:i/>
                <w:sz w:val="24"/>
                <w:szCs w:val="21"/>
              </w:rPr>
            </m:ctrlPr>
          </m:e>
        </m:d>
        <m:d>
          <m:dPr>
            <m:ctrlPr>
              <w:rPr>
                <w:rFonts w:ascii="Cambria Math" w:eastAsia="汉仪旗黑-50S" w:hAnsi="宋体"/>
                <w:i/>
                <w:sz w:val="24"/>
                <w:szCs w:val="21"/>
              </w:rPr>
            </m:ctrlPr>
          </m:dPr>
          <m:e>
            <m:r>
              <w:rPr>
                <w:rFonts w:ascii="Cambria Math" w:eastAsia="汉仪旗黑-50S" w:hAnsi="宋体"/>
                <w:sz w:val="24"/>
                <w:szCs w:val="21"/>
              </w:rPr>
              <m:t>θ</m:t>
            </m:r>
            <m:r>
              <w:rPr>
                <w:rFonts w:ascii="Cambria Math" w:eastAsia="汉仪旗黑-50S" w:hAnsi="宋体"/>
                <w:sz w:val="24"/>
                <w:szCs w:val="21"/>
              </w:rPr>
              <m:t>为参数</m:t>
            </m:r>
            <m:ctrlPr>
              <w:rPr>
                <w:rFonts w:ascii="Cambria Math" w:eastAsia="汉仪旗黑-50S" w:hAnsi="Cambria Math"/>
                <w:i/>
                <w:sz w:val="24"/>
                <w:szCs w:val="21"/>
              </w:rPr>
            </m:ctrlPr>
          </m:e>
        </m:d>
      </m:oMath>
      <w:r w:rsidRPr="001C3C55">
        <w:rPr>
          <w:rFonts w:ascii="宋体" w:eastAsia="汉仪旗黑-50S" w:hAnsi="宋体"/>
          <w:szCs w:val="21"/>
        </w:rPr>
        <w:t>的</w:t>
      </w:r>
      <w:r w:rsidR="00C8528B" w:rsidRPr="001C3C55">
        <w:rPr>
          <w:rFonts w:ascii="宋体" w:eastAsia="汉仪旗黑-50S" w:hAnsi="宋体" w:hint="eastAsia"/>
          <w:szCs w:val="21"/>
        </w:rPr>
        <w:t>离心率</w:t>
      </w:r>
      <w:r w:rsidRPr="001C3C55">
        <w:rPr>
          <w:rFonts w:ascii="宋体" w:eastAsia="汉仪旗黑-50S" w:hAnsi="宋体"/>
          <w:szCs w:val="21"/>
        </w:rPr>
        <w:t>是</w:t>
      </w:r>
      <w:r w:rsidRPr="001C3C55">
        <w:rPr>
          <w:rFonts w:ascii="宋体" w:eastAsia="汉仪旗黑-50S" w:hAnsi="宋体"/>
          <w:szCs w:val="21"/>
          <w:u w:val="single"/>
        </w:rPr>
        <w:t xml:space="preserve">                  </w:t>
      </w:r>
      <w:r w:rsidRPr="001C3C55">
        <w:rPr>
          <w:rFonts w:ascii="宋体" w:eastAsia="汉仪旗黑-50S" w:hAnsi="宋体"/>
          <w:szCs w:val="21"/>
        </w:rPr>
        <w:t>.</w:t>
      </w:r>
    </w:p>
    <w:p w:rsidR="00EC2FE0" w:rsidRPr="001C3C55" w:rsidRDefault="007C3907" w:rsidP="001C3C55">
      <w:pPr>
        <w:ind w:left="315" w:hangingChars="150" w:hanging="315"/>
        <w:rPr>
          <w:rFonts w:ascii="宋体" w:eastAsia="汉仪旗黑-50S" w:hAnsi="宋体"/>
          <w:szCs w:val="21"/>
          <w:u w:val="single"/>
        </w:rPr>
      </w:pPr>
      <w:r w:rsidRPr="001C3C55">
        <w:rPr>
          <w:rFonts w:ascii="宋体" w:eastAsia="汉仪旗黑-50S" w:hAnsi="宋体"/>
          <w:szCs w:val="21"/>
        </w:rPr>
        <w:t xml:space="preserve">16. </w:t>
      </w:r>
      <w:r w:rsidRPr="001C3C55">
        <w:rPr>
          <w:rFonts w:ascii="宋体" w:eastAsia="汉仪旗黑-50S" w:hAnsi="宋体"/>
          <w:szCs w:val="21"/>
        </w:rPr>
        <w:t>半径为</w:t>
      </w:r>
      <w:r w:rsidRPr="001C3C55">
        <w:rPr>
          <w:rFonts w:ascii="宋体" w:eastAsia="汉仪旗黑-50S" w:hAnsi="宋体"/>
          <w:i/>
          <w:szCs w:val="21"/>
        </w:rPr>
        <w:t>r</w:t>
      </w:r>
      <w:r w:rsidRPr="001C3C55">
        <w:rPr>
          <w:rFonts w:ascii="宋体" w:eastAsia="汉仪旗黑-50S" w:hAnsi="宋体"/>
          <w:szCs w:val="21"/>
        </w:rPr>
        <w:t>的圆的面积</w:t>
      </w:r>
      <m:oMath>
        <m:r>
          <w:rPr>
            <w:rFonts w:ascii="Cambria Math" w:eastAsia="汉仪旗黑-50S" w:hAnsi="Cambria Math"/>
            <w:sz w:val="28"/>
            <w:szCs w:val="21"/>
          </w:rPr>
          <m:t>S(r)=π</m:t>
        </m:r>
        <m:sSup>
          <m:sSupPr>
            <m:ctrlPr>
              <w:rPr>
                <w:rFonts w:ascii="Cambria Math" w:eastAsia="汉仪旗黑-50S" w:hAnsi="Cambria Math"/>
                <w:i/>
                <w:sz w:val="28"/>
                <w:szCs w:val="21"/>
              </w:rPr>
            </m:ctrlPr>
          </m:sSupPr>
          <m:e>
            <m:r>
              <w:rPr>
                <w:rFonts w:ascii="Cambria Math" w:eastAsia="汉仪旗黑-50S" w:hAnsi="Cambria Math"/>
                <w:sz w:val="28"/>
                <w:szCs w:val="21"/>
              </w:rPr>
              <m:t>r</m:t>
            </m:r>
          </m:e>
          <m:sup>
            <m:r>
              <w:rPr>
                <w:rFonts w:ascii="Cambria Math" w:eastAsia="汉仪旗黑-50S" w:hAnsi="Cambria Math"/>
                <w:sz w:val="28"/>
                <w:szCs w:val="21"/>
              </w:rPr>
              <m:t>2</m:t>
            </m:r>
          </m:sup>
        </m:sSup>
      </m:oMath>
      <w:r w:rsidRPr="001C3C55">
        <w:rPr>
          <w:rFonts w:ascii="宋体" w:eastAsia="汉仪旗黑-50S" w:hAnsi="宋体"/>
          <w:szCs w:val="21"/>
        </w:rPr>
        <w:t xml:space="preserve">, </w:t>
      </w:r>
      <w:r w:rsidRPr="001C3C55">
        <w:rPr>
          <w:rFonts w:ascii="宋体" w:eastAsia="汉仪旗黑-50S" w:hAnsi="宋体"/>
          <w:szCs w:val="21"/>
        </w:rPr>
        <w:t>周长</w:t>
      </w:r>
      <m:oMath>
        <m:r>
          <w:rPr>
            <w:rFonts w:ascii="Cambria Math" w:eastAsia="汉仪旗黑-50S" w:hAnsi="Cambria Math"/>
            <w:sz w:val="28"/>
            <w:szCs w:val="21"/>
          </w:rPr>
          <m:t>C(r)=2πr</m:t>
        </m:r>
      </m:oMath>
      <w:r w:rsidRPr="001C3C55">
        <w:rPr>
          <w:rFonts w:ascii="宋体" w:eastAsia="汉仪旗黑-50S" w:hAnsi="宋体"/>
          <w:szCs w:val="21"/>
        </w:rPr>
        <w:t>，若将</w:t>
      </w:r>
      <w:r w:rsidRPr="001C3C55">
        <w:rPr>
          <w:rFonts w:ascii="宋体" w:eastAsia="汉仪旗黑-50S" w:hAnsi="宋体"/>
          <w:i/>
          <w:szCs w:val="21"/>
        </w:rPr>
        <w:t>r</w:t>
      </w:r>
      <w:r w:rsidRPr="001C3C55">
        <w:rPr>
          <w:rFonts w:ascii="宋体" w:eastAsia="汉仪旗黑-50S" w:hAnsi="宋体"/>
          <w:szCs w:val="21"/>
        </w:rPr>
        <w:t>看作</w:t>
      </w:r>
      <w:r w:rsidRPr="001C3C55">
        <w:rPr>
          <w:rFonts w:ascii="宋体" w:eastAsia="汉仪旗黑-50S" w:hAnsi="宋体"/>
          <w:szCs w:val="21"/>
        </w:rPr>
        <w:t>(0,</w:t>
      </w:r>
      <w:r w:rsidRPr="001C3C55">
        <w:rPr>
          <w:rFonts w:ascii="宋体" w:eastAsia="汉仪旗黑-50S" w:hAnsi="宋体"/>
          <w:szCs w:val="21"/>
        </w:rPr>
        <w:t>＋</w:t>
      </w:r>
      <w:r w:rsidRPr="001C3C55">
        <w:rPr>
          <w:rFonts w:ascii="宋体" w:eastAsia="汉仪旗黑-50S" w:hAnsi="宋体"/>
          <w:szCs w:val="21"/>
        </w:rPr>
        <w:t>∞)</w:t>
      </w:r>
      <w:r w:rsidRPr="001C3C55">
        <w:rPr>
          <w:rFonts w:ascii="宋体" w:eastAsia="汉仪旗黑-50S" w:hAnsi="宋体"/>
          <w:szCs w:val="21"/>
        </w:rPr>
        <w:t>上的变量，则有</w:t>
      </w:r>
      <w:r w:rsidR="001C3C55">
        <w:rPr>
          <w:rFonts w:ascii="宋体" w:eastAsia="汉仪旗黑-50S" w:hAnsi="宋体"/>
          <w:szCs w:val="21"/>
        </w:rPr>
        <w:br/>
      </w:r>
      <w:r w:rsidR="00281F38" w:rsidRPr="001C3C55">
        <w:rPr>
          <w:rFonts w:ascii="宋体" w:eastAsia="汉仪旗黑-50S" w:hAnsi="宋体"/>
          <w:szCs w:val="21"/>
        </w:rPr>
        <w:fldChar w:fldCharType="begin"/>
      </w:r>
      <w:r w:rsidR="00281F38" w:rsidRPr="001C3C55">
        <w:rPr>
          <w:rFonts w:ascii="宋体" w:eastAsia="汉仪旗黑-50S" w:hAnsi="宋体"/>
          <w:szCs w:val="21"/>
        </w:rPr>
        <w:instrText xml:space="preserve"> </w:instrText>
      </w:r>
      <w:r w:rsidR="00281F38" w:rsidRPr="001C3C55">
        <w:rPr>
          <w:rFonts w:ascii="宋体" w:eastAsia="汉仪旗黑-50S" w:hAnsi="宋体" w:hint="eastAsia"/>
          <w:szCs w:val="21"/>
        </w:rPr>
        <w:instrText>eq \o\ac(</w:instrText>
      </w:r>
      <w:r w:rsidR="00281F38" w:rsidRPr="001C3C55">
        <w:rPr>
          <w:rFonts w:ascii="宋体" w:eastAsia="汉仪旗黑-50S" w:hAnsi="宋体" w:hint="eastAsia"/>
          <w:position w:val="-4"/>
          <w:szCs w:val="21"/>
        </w:rPr>
        <w:instrText>○</w:instrText>
      </w:r>
      <w:r w:rsidR="00281F38" w:rsidRPr="001C3C55">
        <w:rPr>
          <w:rFonts w:ascii="宋体" w:eastAsia="汉仪旗黑-50S" w:hAnsi="宋体" w:hint="eastAsia"/>
          <w:szCs w:val="21"/>
        </w:rPr>
        <w:instrText>,1)</w:instrText>
      </w:r>
      <w:r w:rsidR="00281F38" w:rsidRPr="001C3C55">
        <w:rPr>
          <w:rFonts w:ascii="宋体" w:eastAsia="汉仪旗黑-50S" w:hAnsi="宋体"/>
          <w:szCs w:val="21"/>
        </w:rPr>
        <w:fldChar w:fldCharType="end"/>
      </w:r>
      <w:r w:rsidRPr="001C3C55">
        <w:rPr>
          <w:rFonts w:ascii="宋体" w:eastAsia="汉仪旗黑-50S" w:hAnsi="宋体"/>
          <w:szCs w:val="21"/>
        </w:rPr>
        <w:t>:</w:t>
      </w:r>
      <m:oMath>
        <m:r>
          <w:rPr>
            <w:rFonts w:ascii="Cambria Math" w:eastAsia="汉仪旗黑-50S" w:hAnsi="宋体"/>
            <w:sz w:val="28"/>
            <w:szCs w:val="21"/>
          </w:rPr>
          <m:t>(π</m:t>
        </m:r>
        <m:sSup>
          <m:sSupPr>
            <m:ctrlPr>
              <w:rPr>
                <w:rFonts w:ascii="Cambria Math" w:eastAsia="汉仪旗黑-50S" w:hAnsi="宋体"/>
                <w:i/>
                <w:sz w:val="28"/>
                <w:szCs w:val="21"/>
              </w:rPr>
            </m:ctrlPr>
          </m:sSupPr>
          <m:e>
            <m:r>
              <w:rPr>
                <w:rFonts w:ascii="Cambria Math" w:eastAsia="汉仪旗黑-50S" w:hAnsi="宋体"/>
                <w:sz w:val="28"/>
                <w:szCs w:val="21"/>
              </w:rPr>
              <m:t>r</m:t>
            </m:r>
          </m:e>
          <m:sup>
            <m:r>
              <w:rPr>
                <w:rFonts w:ascii="Cambria Math" w:eastAsia="汉仪旗黑-50S" w:hAnsi="宋体"/>
                <w:sz w:val="28"/>
                <w:szCs w:val="21"/>
              </w:rPr>
              <m:t>2</m:t>
            </m:r>
          </m:sup>
        </m:sSup>
        <m:sSup>
          <m:sSupPr>
            <m:ctrlPr>
              <w:rPr>
                <w:rFonts w:ascii="Cambria Math" w:eastAsia="汉仪旗黑-50S" w:hAnsi="宋体"/>
                <w:i/>
                <w:sz w:val="28"/>
                <w:szCs w:val="21"/>
              </w:rPr>
            </m:ctrlPr>
          </m:sSupPr>
          <m:e>
            <m:r>
              <w:rPr>
                <w:rFonts w:ascii="Cambria Math" w:eastAsia="汉仪旗黑-50S" w:hAnsi="宋体"/>
                <w:sz w:val="28"/>
                <w:szCs w:val="21"/>
              </w:rPr>
              <m:t>)</m:t>
            </m:r>
          </m:e>
          <m:sup>
            <m:r>
              <w:rPr>
                <w:rFonts w:ascii="Cambria Math" w:eastAsia="汉仪旗黑-50S" w:hAnsi="宋体"/>
                <w:sz w:val="28"/>
                <w:szCs w:val="21"/>
              </w:rPr>
              <m:t>'</m:t>
            </m:r>
            <m:ctrlPr>
              <w:rPr>
                <w:rFonts w:ascii="Cambria Math" w:eastAsia="汉仪旗黑-50S" w:hAnsi="Cambria Math"/>
                <w:i/>
                <w:sz w:val="28"/>
                <w:szCs w:val="21"/>
              </w:rPr>
            </m:ctrlPr>
          </m:sup>
        </m:sSup>
        <m:r>
          <w:rPr>
            <w:rFonts w:ascii="Cambria Math" w:eastAsia="汉仪旗黑-50S" w:hAnsi="宋体"/>
            <w:sz w:val="28"/>
            <w:szCs w:val="21"/>
          </w:rPr>
          <m:t>=2πr</m:t>
        </m:r>
      </m:oMath>
      <w:r w:rsidRPr="001C3C55">
        <w:rPr>
          <w:rFonts w:ascii="宋体" w:eastAsia="汉仪旗黑-50S" w:hAnsi="宋体"/>
          <w:szCs w:val="21"/>
        </w:rPr>
        <w:t xml:space="preserve"> </w:t>
      </w:r>
      <w:r w:rsidRPr="001C3C55">
        <w:rPr>
          <w:rFonts w:ascii="宋体" w:eastAsia="汉仪旗黑-50S" w:hAnsi="宋体"/>
          <w:szCs w:val="21"/>
        </w:rPr>
        <w:t>，</w:t>
      </w:r>
      <w:r w:rsidR="00281F38" w:rsidRPr="001C3C55">
        <w:rPr>
          <w:rFonts w:ascii="宋体" w:eastAsia="汉仪旗黑-50S" w:hAnsi="宋体"/>
          <w:szCs w:val="21"/>
        </w:rPr>
        <w:fldChar w:fldCharType="begin"/>
      </w:r>
      <w:r w:rsidR="00281F38" w:rsidRPr="001C3C55">
        <w:rPr>
          <w:rFonts w:ascii="宋体" w:eastAsia="汉仪旗黑-50S" w:hAnsi="宋体"/>
          <w:szCs w:val="21"/>
        </w:rPr>
        <w:instrText xml:space="preserve"> </w:instrText>
      </w:r>
      <w:r w:rsidR="00281F38" w:rsidRPr="001C3C55">
        <w:rPr>
          <w:rFonts w:ascii="宋体" w:eastAsia="汉仪旗黑-50S" w:hAnsi="宋体" w:hint="eastAsia"/>
          <w:szCs w:val="21"/>
        </w:rPr>
        <w:instrText>eq \o\ac(</w:instrText>
      </w:r>
      <w:r w:rsidR="00281F38" w:rsidRPr="001C3C55">
        <w:rPr>
          <w:rFonts w:ascii="宋体" w:eastAsia="汉仪旗黑-50S" w:hAnsi="宋体" w:hint="eastAsia"/>
          <w:position w:val="-4"/>
          <w:szCs w:val="21"/>
        </w:rPr>
        <w:instrText>○</w:instrText>
      </w:r>
      <w:r w:rsidR="00281F38" w:rsidRPr="001C3C55">
        <w:rPr>
          <w:rFonts w:ascii="宋体" w:eastAsia="汉仪旗黑-50S" w:hAnsi="宋体" w:hint="eastAsia"/>
          <w:szCs w:val="21"/>
        </w:rPr>
        <w:instrText>,1)</w:instrText>
      </w:r>
      <w:r w:rsidR="00281F38" w:rsidRPr="001C3C55">
        <w:rPr>
          <w:rFonts w:ascii="宋体" w:eastAsia="汉仪旗黑-50S" w:hAnsi="宋体"/>
          <w:szCs w:val="21"/>
        </w:rPr>
        <w:fldChar w:fldCharType="end"/>
      </w:r>
      <w:r w:rsidRPr="001C3C55">
        <w:rPr>
          <w:rFonts w:ascii="宋体" w:eastAsia="汉仪旗黑-50S" w:hAnsi="宋体"/>
          <w:szCs w:val="21"/>
        </w:rPr>
        <w:t>式可以用语言叙述为：圆的面积函数的导数等于圆的周长函数。对于半径为</w:t>
      </w:r>
      <w:r w:rsidRPr="001C3C55">
        <w:rPr>
          <w:rFonts w:ascii="宋体" w:eastAsia="汉仪旗黑-50S" w:hAnsi="宋体"/>
          <w:szCs w:val="21"/>
        </w:rPr>
        <w:t>R</w:t>
      </w:r>
      <w:r w:rsidRPr="001C3C55">
        <w:rPr>
          <w:rFonts w:ascii="宋体" w:eastAsia="汉仪旗黑-50S" w:hAnsi="宋体"/>
          <w:szCs w:val="21"/>
        </w:rPr>
        <w:t>的球，若将</w:t>
      </w:r>
      <w:r w:rsidRPr="001C3C55">
        <w:rPr>
          <w:rFonts w:ascii="宋体" w:eastAsia="汉仪旗黑-50S" w:hAnsi="宋体"/>
          <w:i/>
          <w:szCs w:val="21"/>
        </w:rPr>
        <w:t>R</w:t>
      </w:r>
      <w:r w:rsidRPr="001C3C55">
        <w:rPr>
          <w:rFonts w:ascii="宋体" w:eastAsia="汉仪旗黑-50S" w:hAnsi="宋体"/>
          <w:szCs w:val="21"/>
        </w:rPr>
        <w:t>看作</w:t>
      </w:r>
      <w:r w:rsidRPr="001C3C55">
        <w:rPr>
          <w:rFonts w:ascii="宋体" w:eastAsia="汉仪旗黑-50S" w:hAnsi="宋体"/>
          <w:szCs w:val="21"/>
        </w:rPr>
        <w:t>(0</w:t>
      </w:r>
      <w:r w:rsidRPr="001C3C55">
        <w:rPr>
          <w:rFonts w:ascii="宋体" w:eastAsia="汉仪旗黑-50S" w:hAnsi="宋体"/>
          <w:szCs w:val="21"/>
        </w:rPr>
        <w:t>，＋</w:t>
      </w:r>
      <w:r w:rsidRPr="001C3C55">
        <w:rPr>
          <w:rFonts w:ascii="宋体" w:eastAsia="汉仪旗黑-50S" w:hAnsi="宋体"/>
          <w:szCs w:val="21"/>
        </w:rPr>
        <w:t>∞)</w:t>
      </w:r>
      <w:r w:rsidRPr="001C3C55">
        <w:rPr>
          <w:rFonts w:ascii="宋体" w:eastAsia="汉仪旗黑-50S" w:hAnsi="宋体"/>
          <w:szCs w:val="21"/>
        </w:rPr>
        <w:t>上的变量，请你写出类似于</w:t>
      </w:r>
      <w:r w:rsidR="00281F38" w:rsidRPr="001C3C55">
        <w:rPr>
          <w:rFonts w:ascii="宋体" w:eastAsia="汉仪旗黑-50S" w:hAnsi="宋体"/>
          <w:szCs w:val="21"/>
        </w:rPr>
        <w:fldChar w:fldCharType="begin"/>
      </w:r>
      <w:r w:rsidR="00281F38" w:rsidRPr="001C3C55">
        <w:rPr>
          <w:rFonts w:ascii="宋体" w:eastAsia="汉仪旗黑-50S" w:hAnsi="宋体"/>
          <w:szCs w:val="21"/>
        </w:rPr>
        <w:instrText xml:space="preserve"> </w:instrText>
      </w:r>
      <w:r w:rsidR="00281F38" w:rsidRPr="001C3C55">
        <w:rPr>
          <w:rFonts w:ascii="宋体" w:eastAsia="汉仪旗黑-50S" w:hAnsi="宋体" w:hint="eastAsia"/>
          <w:szCs w:val="21"/>
        </w:rPr>
        <w:instrText>eq \o\ac(</w:instrText>
      </w:r>
      <w:r w:rsidR="00281F38" w:rsidRPr="001C3C55">
        <w:rPr>
          <w:rFonts w:ascii="宋体" w:eastAsia="汉仪旗黑-50S" w:hAnsi="宋体" w:hint="eastAsia"/>
          <w:position w:val="-4"/>
          <w:szCs w:val="21"/>
        </w:rPr>
        <w:instrText>○</w:instrText>
      </w:r>
      <w:r w:rsidR="00281F38" w:rsidRPr="001C3C55">
        <w:rPr>
          <w:rFonts w:ascii="宋体" w:eastAsia="汉仪旗黑-50S" w:hAnsi="宋体" w:hint="eastAsia"/>
          <w:szCs w:val="21"/>
        </w:rPr>
        <w:instrText>,1)</w:instrText>
      </w:r>
      <w:r w:rsidR="00281F38" w:rsidRPr="001C3C55">
        <w:rPr>
          <w:rFonts w:ascii="宋体" w:eastAsia="汉仪旗黑-50S" w:hAnsi="宋体"/>
          <w:szCs w:val="21"/>
        </w:rPr>
        <w:fldChar w:fldCharType="end"/>
      </w:r>
      <w:r w:rsidRPr="001C3C55">
        <w:rPr>
          <w:rFonts w:ascii="宋体" w:eastAsia="汉仪旗黑-50S" w:hAnsi="宋体"/>
          <w:szCs w:val="21"/>
        </w:rPr>
        <w:t>的式子</w:t>
      </w:r>
      <w:r w:rsidR="00827E33" w:rsidRPr="001C3C55">
        <w:rPr>
          <w:rFonts w:ascii="宋体" w:eastAsia="汉仪旗黑-50S" w:hAnsi="宋体" w:hint="eastAsia"/>
          <w:szCs w:val="21"/>
        </w:rPr>
        <w:t>：</w:t>
      </w:r>
      <w:r w:rsidRPr="001C3C55">
        <w:rPr>
          <w:rFonts w:ascii="宋体" w:eastAsia="汉仪旗黑-50S" w:hAnsi="宋体"/>
          <w:szCs w:val="21"/>
        </w:rPr>
        <w:t xml:space="preserve"> </w:t>
      </w:r>
      <w:r w:rsidR="00BC48F8" w:rsidRPr="001C3C55">
        <w:rPr>
          <w:rFonts w:ascii="宋体" w:eastAsia="汉仪旗黑-50S" w:hAnsi="宋体" w:hint="eastAsia"/>
          <w:szCs w:val="21"/>
        </w:rPr>
        <w:t xml:space="preserve">  </w:t>
      </w:r>
      <w:r w:rsidR="00827E33" w:rsidRPr="001C3C55">
        <w:rPr>
          <w:rFonts w:ascii="宋体" w:eastAsia="汉仪旗黑-50S" w:hAnsi="宋体" w:hint="eastAsia"/>
          <w:szCs w:val="21"/>
        </w:rPr>
        <w:t xml:space="preserve"> </w:t>
      </w:r>
      <w:r w:rsidR="00640E54" w:rsidRPr="001C3C55">
        <w:rPr>
          <w:rFonts w:ascii="宋体" w:eastAsia="汉仪旗黑-50S" w:hAnsi="宋体"/>
          <w:szCs w:val="21"/>
        </w:rPr>
        <w:t xml:space="preserve"> </w:t>
      </w:r>
      <w:r w:rsidRPr="001C3C55">
        <w:rPr>
          <w:rFonts w:ascii="宋体" w:eastAsia="汉仪旗黑-50S" w:hAnsi="宋体"/>
          <w:szCs w:val="21"/>
          <w:u w:val="single"/>
        </w:rPr>
        <w:t xml:space="preserve">                         </w:t>
      </w:r>
      <w:r w:rsidR="00281F38" w:rsidRPr="001C3C55">
        <w:rPr>
          <w:rFonts w:ascii="宋体" w:eastAsia="汉仪旗黑-50S" w:hAnsi="宋体" w:hint="eastAsia"/>
          <w:szCs w:val="21"/>
          <w:u w:val="single"/>
        </w:rPr>
        <w:t xml:space="preserve">  </w:t>
      </w:r>
      <w:r w:rsidR="00225BB0" w:rsidRPr="001C3C55">
        <w:rPr>
          <w:rFonts w:ascii="宋体" w:eastAsia="汉仪旗黑-50S" w:hAnsi="宋体" w:hint="eastAsia"/>
          <w:szCs w:val="21"/>
          <w:u w:val="single"/>
        </w:rPr>
        <w:t xml:space="preserve">              </w:t>
      </w:r>
    </w:p>
    <w:p w:rsidR="00D07217" w:rsidRPr="001C3C55" w:rsidRDefault="00281F38" w:rsidP="001C3C55">
      <w:pPr>
        <w:ind w:left="315" w:hangingChars="150" w:hanging="315"/>
        <w:rPr>
          <w:rFonts w:ascii="宋体" w:eastAsia="汉仪旗黑-50S" w:hAnsi="宋体"/>
          <w:szCs w:val="21"/>
        </w:rPr>
      </w:pPr>
      <w:r w:rsidRPr="001C3C55">
        <w:rPr>
          <w:rFonts w:ascii="宋体" w:eastAsia="汉仪旗黑-50S" w:hAnsi="宋体" w:hint="eastAsia"/>
          <w:szCs w:val="21"/>
        </w:rPr>
        <w:t>（已知</w:t>
      </w:r>
      <w:r w:rsidRPr="001C3C55">
        <w:rPr>
          <w:rFonts w:ascii="宋体" w:eastAsia="汉仪旗黑-50S" w:hAnsi="宋体"/>
          <w:szCs w:val="21"/>
        </w:rPr>
        <w:t>球的体积公式为：</w:t>
      </w:r>
      <w:r w:rsidRPr="001C3C55">
        <w:rPr>
          <w:rFonts w:ascii="宋体" w:eastAsia="汉仪旗黑-50S" w:hAnsi="宋体"/>
          <w:szCs w:val="21"/>
        </w:rPr>
        <w:t xml:space="preserve"> </w:t>
      </w:r>
      <m:oMath>
        <m:sSub>
          <m:sSubPr>
            <m:ctrlPr>
              <w:rPr>
                <w:rFonts w:ascii="Cambria Math" w:eastAsia="汉仪旗黑-50S" w:hAnsi="宋体"/>
                <w:i/>
                <w:sz w:val="28"/>
                <w:szCs w:val="21"/>
              </w:rPr>
            </m:ctrlPr>
          </m:sSubPr>
          <m:e>
            <m:r>
              <w:rPr>
                <w:rFonts w:ascii="Cambria Math" w:eastAsia="汉仪旗黑-50S" w:hAnsi="宋体"/>
                <w:sz w:val="28"/>
                <w:szCs w:val="21"/>
              </w:rPr>
              <m:t>V</m:t>
            </m:r>
          </m:e>
          <m:sub>
            <m:r>
              <w:rPr>
                <w:rFonts w:ascii="Cambria Math" w:eastAsia="汉仪旗黑-50S" w:hAnsi="宋体"/>
                <w:sz w:val="28"/>
                <w:szCs w:val="21"/>
              </w:rPr>
              <m:t>球</m:t>
            </m:r>
            <m:ctrlPr>
              <w:rPr>
                <w:rFonts w:ascii="Cambria Math" w:eastAsia="汉仪旗黑-50S" w:hAnsi="Cambria Math"/>
                <w:i/>
                <w:sz w:val="28"/>
                <w:szCs w:val="21"/>
              </w:rPr>
            </m:ctrlPr>
          </m:sub>
        </m:sSub>
        <m:r>
          <w:rPr>
            <w:rFonts w:ascii="Cambria Math" w:eastAsia="汉仪旗黑-50S" w:hAnsi="宋体"/>
            <w:sz w:val="28"/>
            <w:szCs w:val="21"/>
          </w:rPr>
          <m:t>=</m:t>
        </m:r>
        <m:f>
          <m:fPr>
            <m:ctrlPr>
              <w:rPr>
                <w:rFonts w:ascii="Cambria Math" w:eastAsia="汉仪旗黑-50S" w:hAnsi="宋体"/>
                <w:i/>
                <w:sz w:val="28"/>
                <w:szCs w:val="21"/>
              </w:rPr>
            </m:ctrlPr>
          </m:fPr>
          <m:num>
            <m:r>
              <w:rPr>
                <w:rFonts w:ascii="Cambria Math" w:eastAsia="汉仪旗黑-50S" w:hAnsi="宋体"/>
                <w:sz w:val="28"/>
                <w:szCs w:val="21"/>
              </w:rPr>
              <m:t>4</m:t>
            </m:r>
          </m:num>
          <m:den>
            <m:r>
              <w:rPr>
                <w:rFonts w:ascii="Cambria Math" w:eastAsia="汉仪旗黑-50S" w:hAnsi="宋体"/>
                <w:sz w:val="28"/>
                <w:szCs w:val="21"/>
              </w:rPr>
              <m:t>3</m:t>
            </m:r>
          </m:den>
        </m:f>
        <m:r>
          <w:rPr>
            <w:rFonts w:ascii="Cambria Math" w:eastAsia="汉仪旗黑-50S" w:hAnsi="宋体"/>
            <w:sz w:val="28"/>
            <w:szCs w:val="21"/>
          </w:rPr>
          <m:t>π</m:t>
        </m:r>
        <m:sSup>
          <m:sSupPr>
            <m:ctrlPr>
              <w:rPr>
                <w:rFonts w:ascii="Cambria Math" w:eastAsia="汉仪旗黑-50S" w:hAnsi="宋体"/>
                <w:i/>
                <w:sz w:val="28"/>
                <w:szCs w:val="21"/>
              </w:rPr>
            </m:ctrlPr>
          </m:sSupPr>
          <m:e>
            <m:r>
              <w:rPr>
                <w:rFonts w:ascii="Cambria Math" w:eastAsia="汉仪旗黑-50S" w:hAnsi="宋体"/>
                <w:sz w:val="28"/>
                <w:szCs w:val="21"/>
              </w:rPr>
              <m:t>R</m:t>
            </m:r>
          </m:e>
          <m:sup>
            <m:r>
              <w:rPr>
                <w:rFonts w:ascii="Cambria Math" w:eastAsia="汉仪旗黑-50S" w:hAnsi="宋体"/>
                <w:sz w:val="28"/>
                <w:szCs w:val="21"/>
              </w:rPr>
              <m:t>3</m:t>
            </m:r>
          </m:sup>
        </m:sSup>
      </m:oMath>
      <w:r w:rsidRPr="001C3C55">
        <w:rPr>
          <w:rFonts w:ascii="宋体" w:eastAsia="汉仪旗黑-50S" w:hAnsi="宋体" w:hint="eastAsia"/>
          <w:szCs w:val="21"/>
        </w:rPr>
        <w:t>）</w:t>
      </w:r>
    </w:p>
    <w:p w:rsidR="00693B6F" w:rsidRPr="001C3C55" w:rsidRDefault="007C3907" w:rsidP="005F1A27">
      <w:pPr>
        <w:rPr>
          <w:rFonts w:ascii="宋体" w:eastAsia="汉仪旗黑-50S" w:hAnsi="宋体"/>
          <w:b/>
          <w:szCs w:val="21"/>
        </w:rPr>
      </w:pPr>
      <w:r w:rsidRPr="001C3C55">
        <w:rPr>
          <w:rFonts w:ascii="宋体" w:eastAsia="汉仪旗黑-50S" w:hAnsi="宋体"/>
          <w:b/>
          <w:szCs w:val="21"/>
        </w:rPr>
        <w:t>三</w:t>
      </w:r>
      <w:r w:rsidR="00FA026F" w:rsidRPr="001C3C55">
        <w:rPr>
          <w:rFonts w:ascii="宋体" w:eastAsia="汉仪旗黑-50S" w:hAnsi="宋体"/>
          <w:b/>
          <w:szCs w:val="21"/>
        </w:rPr>
        <w:t>、</w:t>
      </w:r>
      <w:r w:rsidR="008A3C65" w:rsidRPr="001C3C55">
        <w:rPr>
          <w:rFonts w:ascii="宋体" w:eastAsia="汉仪旗黑-50S" w:hAnsi="宋体" w:hint="eastAsia"/>
          <w:b/>
          <w:szCs w:val="21"/>
        </w:rPr>
        <w:t xml:space="preserve"> </w:t>
      </w:r>
      <w:r w:rsidRPr="001C3C55">
        <w:rPr>
          <w:rFonts w:ascii="宋体" w:eastAsia="汉仪旗黑-50S" w:hAnsi="宋体"/>
          <w:b/>
          <w:szCs w:val="21"/>
        </w:rPr>
        <w:t>解答题（</w:t>
      </w:r>
      <w:r w:rsidR="00482150" w:rsidRPr="001C3C55">
        <w:rPr>
          <w:rFonts w:ascii="宋体" w:eastAsia="汉仪旗黑-50S" w:hAnsi="宋体" w:hint="eastAsia"/>
          <w:b/>
          <w:szCs w:val="21"/>
        </w:rPr>
        <w:t>共</w:t>
      </w:r>
      <w:r w:rsidRPr="001C3C55">
        <w:rPr>
          <w:rFonts w:ascii="宋体" w:eastAsia="汉仪旗黑-50S" w:hAnsi="宋体"/>
          <w:b/>
          <w:szCs w:val="21"/>
        </w:rPr>
        <w:t>6</w:t>
      </w:r>
      <w:r w:rsidR="005F0D48" w:rsidRPr="001C3C55">
        <w:rPr>
          <w:rFonts w:ascii="宋体" w:eastAsia="汉仪旗黑-50S" w:hAnsi="宋体" w:hint="eastAsia"/>
          <w:b/>
          <w:szCs w:val="21"/>
        </w:rPr>
        <w:t>道</w:t>
      </w:r>
      <w:r w:rsidRPr="001C3C55">
        <w:rPr>
          <w:rFonts w:ascii="宋体" w:eastAsia="汉仪旗黑-50S" w:hAnsi="宋体"/>
          <w:b/>
          <w:szCs w:val="21"/>
        </w:rPr>
        <w:t>题，共</w:t>
      </w:r>
      <w:r w:rsidRPr="001C3C55">
        <w:rPr>
          <w:rFonts w:ascii="宋体" w:eastAsia="汉仪旗黑-50S" w:hAnsi="宋体"/>
          <w:b/>
          <w:szCs w:val="21"/>
        </w:rPr>
        <w:t>70</w:t>
      </w:r>
      <w:r w:rsidRPr="001C3C55">
        <w:rPr>
          <w:rFonts w:ascii="宋体" w:eastAsia="汉仪旗黑-50S" w:hAnsi="宋体"/>
          <w:b/>
          <w:szCs w:val="21"/>
        </w:rPr>
        <w:t>分）</w:t>
      </w:r>
    </w:p>
    <w:p w:rsidR="003E0605" w:rsidRPr="001C3C55" w:rsidRDefault="00445FDA" w:rsidP="005F1A27">
      <w:pPr>
        <w:rPr>
          <w:rFonts w:ascii="宋体" w:eastAsia="汉仪旗黑-50S" w:hAnsi="宋体"/>
          <w:szCs w:val="21"/>
        </w:rPr>
      </w:pPr>
      <w:r w:rsidRPr="001C3C55">
        <w:rPr>
          <w:rFonts w:ascii="宋体" w:eastAsia="汉仪旗黑-50S" w:hAnsi="宋体" w:hint="eastAsia"/>
          <w:szCs w:val="21"/>
        </w:rPr>
        <w:t>17.</w:t>
      </w:r>
      <w:r w:rsidR="003B5446" w:rsidRPr="001C3C55">
        <w:rPr>
          <w:rFonts w:ascii="宋体" w:eastAsia="汉仪旗黑-50S" w:hAnsi="宋体"/>
          <w:szCs w:val="21"/>
        </w:rPr>
        <w:t>（本题</w:t>
      </w:r>
      <w:r w:rsidR="003B5446" w:rsidRPr="001C3C55">
        <w:rPr>
          <w:rFonts w:ascii="宋体" w:eastAsia="汉仪旗黑-50S" w:hAnsi="宋体" w:hint="eastAsia"/>
          <w:szCs w:val="21"/>
        </w:rPr>
        <w:t>满分</w:t>
      </w:r>
      <w:r w:rsidR="003B5446" w:rsidRPr="001C3C55">
        <w:rPr>
          <w:rFonts w:ascii="宋体" w:eastAsia="汉仪旗黑-50S" w:hAnsi="宋体"/>
          <w:szCs w:val="21"/>
        </w:rPr>
        <w:t>12</w:t>
      </w:r>
      <w:r w:rsidR="003B5446" w:rsidRPr="001C3C55">
        <w:rPr>
          <w:rFonts w:ascii="宋体" w:eastAsia="汉仪旗黑-50S" w:hAnsi="宋体"/>
          <w:szCs w:val="21"/>
        </w:rPr>
        <w:t>分）</w:t>
      </w:r>
    </w:p>
    <w:p w:rsidR="00CA0CC3" w:rsidRPr="001C3C55" w:rsidRDefault="003E0605" w:rsidP="005F1A27">
      <w:pPr>
        <w:rPr>
          <w:rFonts w:ascii="宋体" w:eastAsia="汉仪旗黑-50S" w:hAnsi="宋体"/>
          <w:szCs w:val="21"/>
        </w:rPr>
      </w:pPr>
      <w:r w:rsidRPr="001C3C55">
        <w:rPr>
          <w:rFonts w:ascii="宋体" w:eastAsia="汉仪旗黑-50S" w:hAnsi="宋体" w:hint="eastAsia"/>
          <w:szCs w:val="21"/>
        </w:rPr>
        <w:t>（</w:t>
      </w:r>
      <w:r w:rsidRPr="001C3C55">
        <w:rPr>
          <w:rFonts w:ascii="宋体" w:eastAsia="汉仪旗黑-50S" w:hAnsi="宋体" w:hint="eastAsia"/>
          <w:szCs w:val="21"/>
        </w:rPr>
        <w:t>1</w:t>
      </w:r>
      <w:r w:rsidRPr="001C3C55">
        <w:rPr>
          <w:rFonts w:ascii="宋体" w:eastAsia="汉仪旗黑-50S" w:hAnsi="宋体" w:hint="eastAsia"/>
          <w:szCs w:val="21"/>
        </w:rPr>
        <w:t>）把下列的极坐标方程化为</w:t>
      </w:r>
      <w:r w:rsidR="00782A05" w:rsidRPr="001C3C55">
        <w:rPr>
          <w:rFonts w:ascii="宋体" w:eastAsia="汉仪旗黑-50S" w:hAnsi="宋体" w:hint="eastAsia"/>
          <w:szCs w:val="21"/>
        </w:rPr>
        <w:t>直角坐标</w:t>
      </w:r>
      <w:r w:rsidRPr="001C3C55">
        <w:rPr>
          <w:rFonts w:ascii="宋体" w:eastAsia="汉仪旗黑-50S" w:hAnsi="宋体" w:hint="eastAsia"/>
          <w:szCs w:val="21"/>
        </w:rPr>
        <w:t>方程</w:t>
      </w:r>
      <w:r w:rsidR="00782A05" w:rsidRPr="001C3C55">
        <w:rPr>
          <w:rFonts w:ascii="宋体" w:eastAsia="汉仪旗黑-50S" w:hAnsi="宋体" w:hint="eastAsia"/>
          <w:szCs w:val="21"/>
        </w:rPr>
        <w:t>(</w:t>
      </w:r>
      <w:r w:rsidR="00782A05" w:rsidRPr="001C3C55">
        <w:rPr>
          <w:rFonts w:ascii="宋体" w:eastAsia="汉仪旗黑-50S" w:hAnsi="宋体" w:hint="eastAsia"/>
          <w:szCs w:val="21"/>
        </w:rPr>
        <w:t>并说明对应的曲线</w:t>
      </w:r>
      <w:r w:rsidR="00782A05" w:rsidRPr="001C3C55">
        <w:rPr>
          <w:rFonts w:ascii="宋体" w:eastAsia="汉仪旗黑-50S" w:hAnsi="宋体" w:hint="eastAsia"/>
          <w:szCs w:val="21"/>
        </w:rPr>
        <w:t>)</w:t>
      </w:r>
      <w:r w:rsidRPr="001C3C55">
        <w:rPr>
          <w:rFonts w:ascii="宋体" w:eastAsia="汉仪旗黑-50S" w:hAnsi="宋体" w:hint="eastAsia"/>
          <w:szCs w:val="21"/>
        </w:rPr>
        <w:t>：</w:t>
      </w:r>
    </w:p>
    <w:p w:rsidR="00B07692" w:rsidRPr="001C3C55" w:rsidRDefault="00B07692" w:rsidP="001C3C55">
      <w:pPr>
        <w:spacing w:line="960" w:lineRule="exact"/>
        <w:rPr>
          <w:rFonts w:ascii="宋体" w:eastAsia="汉仪旗黑-50S" w:hAnsi="宋体"/>
          <w:szCs w:val="21"/>
        </w:rPr>
      </w:pPr>
      <w:r w:rsidRPr="001C3C55">
        <w:rPr>
          <w:rFonts w:ascii="宋体" w:eastAsia="汉仪旗黑-50S" w:hAnsi="宋体" w:hint="eastAsia"/>
          <w:szCs w:val="21"/>
        </w:rPr>
        <w:t xml:space="preserve">     </w:t>
      </w:r>
      <w:r w:rsidR="00782A05" w:rsidRPr="001C3C55">
        <w:rPr>
          <w:rFonts w:ascii="宋体" w:eastAsia="汉仪旗黑-50S" w:hAnsi="宋体"/>
          <w:szCs w:val="21"/>
        </w:rPr>
        <w:fldChar w:fldCharType="begin"/>
      </w:r>
      <w:r w:rsidR="00782A05" w:rsidRPr="001C3C55">
        <w:rPr>
          <w:rFonts w:ascii="宋体" w:eastAsia="汉仪旗黑-50S" w:hAnsi="宋体"/>
          <w:szCs w:val="21"/>
        </w:rPr>
        <w:instrText xml:space="preserve"> </w:instrText>
      </w:r>
      <w:r w:rsidR="00782A05" w:rsidRPr="001C3C55">
        <w:rPr>
          <w:rFonts w:ascii="宋体" w:eastAsia="汉仪旗黑-50S" w:hAnsi="宋体" w:hint="eastAsia"/>
          <w:szCs w:val="21"/>
        </w:rPr>
        <w:instrText>eq \o\ac(</w:instrText>
      </w:r>
      <w:r w:rsidR="00782A05" w:rsidRPr="001C3C55">
        <w:rPr>
          <w:rFonts w:ascii="宋体" w:eastAsia="汉仪旗黑-50S" w:hAnsi="宋体" w:hint="eastAsia"/>
          <w:szCs w:val="21"/>
        </w:rPr>
        <w:instrText>○</w:instrText>
      </w:r>
      <w:r w:rsidR="00782A05" w:rsidRPr="001C3C55">
        <w:rPr>
          <w:rFonts w:ascii="宋体" w:eastAsia="汉仪旗黑-50S" w:hAnsi="宋体" w:hint="eastAsia"/>
          <w:szCs w:val="21"/>
        </w:rPr>
        <w:instrText>,1)</w:instrText>
      </w:r>
      <w:r w:rsidR="00782A05" w:rsidRPr="001C3C55">
        <w:rPr>
          <w:rFonts w:ascii="宋体" w:eastAsia="汉仪旗黑-50S" w:hAnsi="宋体"/>
          <w:szCs w:val="21"/>
        </w:rPr>
        <w:fldChar w:fldCharType="end"/>
      </w:r>
      <w:r w:rsidR="001C3C55" w:rsidRPr="001C3C55">
        <w:rPr>
          <w:rFonts w:ascii="宋体" w:eastAsia="汉仪旗黑-50S" w:hAnsi="宋体"/>
          <w:noProof/>
          <w:szCs w:val="21"/>
        </w:rPr>
        <w:drawing>
          <wp:inline distT="0" distB="0" distL="0" distR="0">
            <wp:extent cx="1266825" cy="2000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825" cy="200025"/>
                    </a:xfrm>
                    <a:prstGeom prst="rect">
                      <a:avLst/>
                    </a:prstGeom>
                    <a:noFill/>
                    <a:ln>
                      <a:noFill/>
                    </a:ln>
                  </pic:spPr>
                </pic:pic>
              </a:graphicData>
            </a:graphic>
          </wp:inline>
        </w:drawing>
      </w:r>
      <w:r w:rsidR="00782A05" w:rsidRPr="001C3C55">
        <w:rPr>
          <w:rFonts w:ascii="宋体" w:eastAsia="汉仪旗黑-50S" w:hAnsi="宋体" w:hint="eastAsia"/>
          <w:szCs w:val="21"/>
        </w:rPr>
        <w:t xml:space="preserve">  </w:t>
      </w:r>
      <w:r w:rsidR="007D1222" w:rsidRPr="001C3C55">
        <w:rPr>
          <w:rFonts w:ascii="宋体" w:eastAsia="汉仪旗黑-50S" w:hAnsi="宋体" w:hint="eastAsia"/>
          <w:szCs w:val="21"/>
        </w:rPr>
        <w:t xml:space="preserve">   </w:t>
      </w:r>
      <w:r w:rsidR="001A29DC" w:rsidRPr="001C3C55">
        <w:rPr>
          <w:rFonts w:ascii="宋体" w:eastAsia="汉仪旗黑-50S" w:hAnsi="宋体" w:hint="eastAsia"/>
          <w:szCs w:val="21"/>
        </w:rPr>
        <w:t xml:space="preserve">   </w:t>
      </w:r>
      <w:r w:rsidR="00332E05" w:rsidRPr="001C3C55">
        <w:rPr>
          <w:rFonts w:ascii="宋体" w:eastAsia="汉仪旗黑-50S" w:hAnsi="宋体" w:hint="eastAsia"/>
          <w:szCs w:val="21"/>
        </w:rPr>
        <w:t xml:space="preserve">     </w:t>
      </w:r>
      <w:r w:rsidR="001A29DC" w:rsidRPr="001C3C55">
        <w:rPr>
          <w:rFonts w:ascii="宋体" w:eastAsia="汉仪旗黑-50S" w:hAnsi="宋体" w:hint="eastAsia"/>
          <w:szCs w:val="21"/>
        </w:rPr>
        <w:t xml:space="preserve"> </w:t>
      </w:r>
      <w:r w:rsidR="007D1222" w:rsidRPr="001C3C55">
        <w:rPr>
          <w:rFonts w:ascii="宋体" w:eastAsia="汉仪旗黑-50S" w:hAnsi="宋体" w:hint="eastAsia"/>
          <w:szCs w:val="21"/>
        </w:rPr>
        <w:t xml:space="preserve">  </w:t>
      </w:r>
      <w:r w:rsidR="00782A05" w:rsidRPr="001C3C55">
        <w:rPr>
          <w:rFonts w:ascii="宋体" w:eastAsia="汉仪旗黑-50S" w:hAnsi="宋体"/>
          <w:szCs w:val="21"/>
        </w:rPr>
        <w:fldChar w:fldCharType="begin"/>
      </w:r>
      <w:r w:rsidR="00782A05" w:rsidRPr="001C3C55">
        <w:rPr>
          <w:rFonts w:ascii="宋体" w:eastAsia="汉仪旗黑-50S" w:hAnsi="宋体"/>
          <w:szCs w:val="21"/>
        </w:rPr>
        <w:instrText xml:space="preserve"> </w:instrText>
      </w:r>
      <w:r w:rsidR="00782A05" w:rsidRPr="001C3C55">
        <w:rPr>
          <w:rFonts w:ascii="宋体" w:eastAsia="汉仪旗黑-50S" w:hAnsi="宋体" w:hint="eastAsia"/>
          <w:szCs w:val="21"/>
        </w:rPr>
        <w:instrText>eq \o\ac(</w:instrText>
      </w:r>
      <w:r w:rsidR="00782A05" w:rsidRPr="001C3C55">
        <w:rPr>
          <w:rFonts w:ascii="宋体" w:eastAsia="汉仪旗黑-50S" w:hAnsi="宋体" w:hint="eastAsia"/>
          <w:szCs w:val="21"/>
        </w:rPr>
        <w:instrText>○</w:instrText>
      </w:r>
      <w:r w:rsidR="00782A05" w:rsidRPr="001C3C55">
        <w:rPr>
          <w:rFonts w:ascii="宋体" w:eastAsia="汉仪旗黑-50S" w:hAnsi="宋体" w:hint="eastAsia"/>
          <w:szCs w:val="21"/>
        </w:rPr>
        <w:instrText>,2)</w:instrText>
      </w:r>
      <w:r w:rsidR="00782A05" w:rsidRPr="001C3C55">
        <w:rPr>
          <w:rFonts w:ascii="宋体" w:eastAsia="汉仪旗黑-50S" w:hAnsi="宋体"/>
          <w:szCs w:val="21"/>
        </w:rPr>
        <w:fldChar w:fldCharType="end"/>
      </w:r>
      <w:r w:rsidR="001C3C55" w:rsidRPr="001C3C55">
        <w:rPr>
          <w:rFonts w:ascii="宋体" w:eastAsia="汉仪旗黑-50S" w:hAnsi="宋体"/>
          <w:noProof/>
          <w:szCs w:val="21"/>
        </w:rPr>
        <w:drawing>
          <wp:inline distT="0" distB="0" distL="0" distR="0">
            <wp:extent cx="1285875"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rsidR="00225BB0" w:rsidRPr="001C3C55" w:rsidRDefault="00225BB0"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3E0605" w:rsidRPr="001C3C55" w:rsidRDefault="00F84176" w:rsidP="005F1A27">
      <w:pPr>
        <w:rPr>
          <w:rFonts w:ascii="宋体" w:eastAsia="汉仪旗黑-50S" w:hAnsi="宋体"/>
          <w:szCs w:val="21"/>
        </w:rPr>
      </w:pPr>
      <w:r>
        <w:rPr>
          <w:rFonts w:ascii="宋体" w:hAnsi="宋体" w:cs="宋体"/>
          <w:noProof/>
          <w:kern w:val="0"/>
          <w:sz w:val="24"/>
        </w:rPr>
        <mc:AlternateContent>
          <mc:Choice Requires="wps">
            <w:drawing>
              <wp:anchor distT="0" distB="0" distL="114300" distR="114300" simplePos="0" relativeHeight="251671552" behindDoc="1" locked="0" layoutInCell="1" allowOverlap="1" wp14:anchorId="22BE4802" wp14:editId="78DD2CEB">
                <wp:simplePos x="0" y="0"/>
                <wp:positionH relativeFrom="margin">
                  <wp:align>right</wp:align>
                </wp:positionH>
                <wp:positionV relativeFrom="paragraph">
                  <wp:posOffset>95250</wp:posOffset>
                </wp:positionV>
                <wp:extent cx="4105275" cy="22669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4802" id="文本框 12" o:spid="_x0000_s1028" type="#_x0000_t202" style="position:absolute;left:0;text-align:left;margin-left:272.05pt;margin-top:7.5pt;width:323.25pt;height:178.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" filled="f" stroked="f" strokeweight=".5pt">
                <v:textbo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v:shape>
            </w:pict>
          </mc:Fallback>
        </mc:AlternateContent>
      </w:r>
      <w:r w:rsidR="003E0605" w:rsidRPr="001C3C55">
        <w:rPr>
          <w:rFonts w:ascii="宋体" w:eastAsia="汉仪旗黑-50S" w:hAnsi="宋体" w:hint="eastAsia"/>
          <w:szCs w:val="21"/>
        </w:rPr>
        <w:t>（</w:t>
      </w:r>
      <w:r w:rsidR="003E0605" w:rsidRPr="001C3C55">
        <w:rPr>
          <w:rFonts w:ascii="宋体" w:eastAsia="汉仪旗黑-50S" w:hAnsi="宋体" w:hint="eastAsia"/>
          <w:szCs w:val="21"/>
        </w:rPr>
        <w:t>2</w:t>
      </w:r>
      <w:r w:rsidR="003E0605" w:rsidRPr="001C3C55">
        <w:rPr>
          <w:rFonts w:ascii="宋体" w:eastAsia="汉仪旗黑-50S" w:hAnsi="宋体" w:hint="eastAsia"/>
          <w:szCs w:val="21"/>
        </w:rPr>
        <w:t>）把下列的参数方程化为普通方程</w:t>
      </w:r>
      <w:r w:rsidR="00782A05" w:rsidRPr="001C3C55">
        <w:rPr>
          <w:rFonts w:ascii="宋体" w:eastAsia="汉仪旗黑-50S" w:hAnsi="宋体" w:hint="eastAsia"/>
          <w:szCs w:val="21"/>
        </w:rPr>
        <w:t>（并说明对应的曲线）</w:t>
      </w:r>
      <w:r w:rsidR="003E0605" w:rsidRPr="001C3C55">
        <w:rPr>
          <w:rFonts w:ascii="宋体" w:eastAsia="汉仪旗黑-50S" w:hAnsi="宋体" w:hint="eastAsia"/>
          <w:szCs w:val="21"/>
        </w:rPr>
        <w:t>：</w:t>
      </w:r>
    </w:p>
    <w:p w:rsidR="00693B6F" w:rsidRPr="001C3C55" w:rsidRDefault="00782A05" w:rsidP="005F1A27">
      <w:pPr>
        <w:rPr>
          <w:rFonts w:ascii="宋体" w:eastAsia="汉仪旗黑-50S" w:hAnsi="宋体"/>
          <w:szCs w:val="21"/>
        </w:rPr>
      </w:pPr>
      <w:r w:rsidRPr="001C3C55">
        <w:rPr>
          <w:rFonts w:ascii="宋体" w:eastAsia="汉仪旗黑-50S" w:hAnsi="宋体" w:hint="eastAsia"/>
          <w:szCs w:val="21"/>
        </w:rPr>
        <w:t xml:space="preserve">     </w:t>
      </w:r>
      <w:r w:rsidRPr="001C3C55">
        <w:rPr>
          <w:rFonts w:ascii="宋体" w:eastAsia="汉仪旗黑-50S" w:hAnsi="宋体"/>
          <w:szCs w:val="21"/>
        </w:rPr>
        <w:fldChar w:fldCharType="begin"/>
      </w:r>
      <w:r w:rsidRPr="001C3C55">
        <w:rPr>
          <w:rFonts w:ascii="宋体" w:eastAsia="汉仪旗黑-50S" w:hAnsi="宋体"/>
          <w:szCs w:val="21"/>
        </w:rPr>
        <w:instrText xml:space="preserve"> </w:instrText>
      </w:r>
      <w:r w:rsidRPr="001C3C55">
        <w:rPr>
          <w:rFonts w:ascii="宋体" w:eastAsia="汉仪旗黑-50S" w:hAnsi="宋体" w:hint="eastAsia"/>
          <w:szCs w:val="21"/>
        </w:rPr>
        <w:instrText>eq \o\ac(</w:instrText>
      </w:r>
      <w:r w:rsidRPr="001C3C55">
        <w:rPr>
          <w:rFonts w:ascii="宋体" w:eastAsia="汉仪旗黑-50S" w:hAnsi="宋体" w:hint="eastAsia"/>
          <w:szCs w:val="21"/>
        </w:rPr>
        <w:instrText>○</w:instrText>
      </w:r>
      <w:r w:rsidRPr="001C3C55">
        <w:rPr>
          <w:rFonts w:ascii="宋体" w:eastAsia="汉仪旗黑-50S" w:hAnsi="宋体" w:hint="eastAsia"/>
          <w:szCs w:val="21"/>
        </w:rPr>
        <w:instrText>,3)</w:instrText>
      </w:r>
      <w:r w:rsidRPr="001C3C55">
        <w:rPr>
          <w:rFonts w:ascii="宋体" w:eastAsia="汉仪旗黑-50S" w:hAnsi="宋体"/>
          <w:szCs w:val="21"/>
        </w:rPr>
        <w:fldChar w:fldCharType="end"/>
      </w:r>
      <w:r w:rsidR="001C3C55" w:rsidRPr="001C3C55">
        <w:rPr>
          <w:rFonts w:ascii="宋体" w:eastAsia="汉仪旗黑-50S" w:hAnsi="宋体"/>
          <w:noProof/>
          <w:szCs w:val="21"/>
        </w:rPr>
        <w:drawing>
          <wp:inline distT="0" distB="0" distL="0" distR="0">
            <wp:extent cx="1438275" cy="457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8275" cy="457200"/>
                    </a:xfrm>
                    <a:prstGeom prst="rect">
                      <a:avLst/>
                    </a:prstGeom>
                    <a:noFill/>
                    <a:ln>
                      <a:noFill/>
                    </a:ln>
                  </pic:spPr>
                </pic:pic>
              </a:graphicData>
            </a:graphic>
          </wp:inline>
        </w:drawing>
      </w:r>
      <w:r w:rsidR="007D1222" w:rsidRPr="001C3C55">
        <w:rPr>
          <w:rFonts w:ascii="宋体" w:eastAsia="汉仪旗黑-50S" w:hAnsi="宋体" w:hint="eastAsia"/>
          <w:szCs w:val="21"/>
        </w:rPr>
        <w:t xml:space="preserve">  </w:t>
      </w:r>
      <w:r w:rsidR="006D5A59" w:rsidRPr="001C3C55">
        <w:rPr>
          <w:rFonts w:ascii="宋体" w:eastAsia="汉仪旗黑-50S" w:hAnsi="宋体" w:hint="eastAsia"/>
          <w:szCs w:val="21"/>
        </w:rPr>
        <w:t xml:space="preserve"> </w:t>
      </w:r>
      <w:r w:rsidR="001A29DC" w:rsidRPr="001C3C55">
        <w:rPr>
          <w:rFonts w:ascii="宋体" w:eastAsia="汉仪旗黑-50S" w:hAnsi="宋体" w:hint="eastAsia"/>
          <w:szCs w:val="21"/>
        </w:rPr>
        <w:t xml:space="preserve">     </w:t>
      </w:r>
      <w:r w:rsidR="007D1222" w:rsidRPr="001C3C55">
        <w:rPr>
          <w:rFonts w:ascii="宋体" w:eastAsia="汉仪旗黑-50S" w:hAnsi="宋体" w:hint="eastAsia"/>
          <w:szCs w:val="21"/>
        </w:rPr>
        <w:t xml:space="preserve"> </w:t>
      </w:r>
      <w:r w:rsidR="007D1222" w:rsidRPr="001C3C55">
        <w:rPr>
          <w:rFonts w:ascii="宋体" w:eastAsia="汉仪旗黑-50S" w:hAnsi="宋体"/>
          <w:szCs w:val="21"/>
        </w:rPr>
        <w:fldChar w:fldCharType="begin"/>
      </w:r>
      <w:r w:rsidR="007D1222" w:rsidRPr="001C3C55">
        <w:rPr>
          <w:rFonts w:ascii="宋体" w:eastAsia="汉仪旗黑-50S" w:hAnsi="宋体"/>
          <w:szCs w:val="21"/>
        </w:rPr>
        <w:instrText xml:space="preserve"> </w:instrText>
      </w:r>
      <w:r w:rsidR="007D1222" w:rsidRPr="001C3C55">
        <w:rPr>
          <w:rFonts w:ascii="宋体" w:eastAsia="汉仪旗黑-50S" w:hAnsi="宋体" w:hint="eastAsia"/>
          <w:szCs w:val="21"/>
        </w:rPr>
        <w:instrText>eq \o\ac(</w:instrText>
      </w:r>
      <w:r w:rsidR="007D1222" w:rsidRPr="001C3C55">
        <w:rPr>
          <w:rFonts w:ascii="宋体" w:eastAsia="汉仪旗黑-50S" w:hAnsi="宋体" w:hint="eastAsia"/>
          <w:szCs w:val="21"/>
        </w:rPr>
        <w:instrText>○</w:instrText>
      </w:r>
      <w:r w:rsidR="007D1222" w:rsidRPr="001C3C55">
        <w:rPr>
          <w:rFonts w:ascii="宋体" w:eastAsia="汉仪旗黑-50S" w:hAnsi="宋体" w:hint="eastAsia"/>
          <w:szCs w:val="21"/>
        </w:rPr>
        <w:instrText>,4)</w:instrText>
      </w:r>
      <w:r w:rsidR="007D1222" w:rsidRPr="001C3C55">
        <w:rPr>
          <w:rFonts w:ascii="宋体" w:eastAsia="汉仪旗黑-50S" w:hAnsi="宋体"/>
          <w:szCs w:val="21"/>
        </w:rPr>
        <w:fldChar w:fldCharType="end"/>
      </w:r>
      <w:r w:rsidR="001C3C55" w:rsidRPr="001C3C55">
        <w:rPr>
          <w:rFonts w:ascii="宋体" w:eastAsia="汉仪旗黑-50S" w:hAnsi="宋体"/>
          <w:noProof/>
          <w:szCs w:val="21"/>
        </w:rPr>
        <w:drawing>
          <wp:inline distT="0" distB="0" distL="0" distR="0">
            <wp:extent cx="1590675" cy="457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0675" cy="457200"/>
                    </a:xfrm>
                    <a:prstGeom prst="rect">
                      <a:avLst/>
                    </a:prstGeom>
                    <a:noFill/>
                    <a:ln>
                      <a:noFill/>
                    </a:ln>
                  </pic:spPr>
                </pic:pic>
              </a:graphicData>
            </a:graphic>
          </wp:inline>
        </w:drawing>
      </w:r>
    </w:p>
    <w:p w:rsidR="00332E05" w:rsidRPr="001C3C55" w:rsidRDefault="00332E05"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EC2FE0" w:rsidP="005F1A27">
      <w:pPr>
        <w:rPr>
          <w:rFonts w:ascii="宋体" w:eastAsia="汉仪旗黑-50S" w:hAnsi="宋体"/>
          <w:szCs w:val="21"/>
        </w:rPr>
      </w:pPr>
    </w:p>
    <w:p w:rsidR="00EC2FE0" w:rsidRPr="001C3C55" w:rsidRDefault="00F84176" w:rsidP="005F1A27">
      <w:pPr>
        <w:rPr>
          <w:rFonts w:ascii="宋体" w:eastAsia="汉仪旗黑-50S" w:hAnsi="宋体"/>
          <w:szCs w:val="21"/>
        </w:rPr>
      </w:pPr>
      <w:r>
        <w:rPr>
          <w:rFonts w:ascii="宋体" w:eastAsia="汉仪旗黑-50S" w:hAnsi="宋体"/>
          <w:noProof/>
          <w:szCs w:val="21"/>
        </w:rPr>
        <mc:AlternateContent>
          <mc:Choice Requires="wps">
            <w:drawing>
              <wp:anchor distT="0" distB="0" distL="114300" distR="114300" simplePos="0" relativeHeight="251663360" behindDoc="0" locked="0" layoutInCell="1" allowOverlap="1" wp14:anchorId="47881878" wp14:editId="4B1F7BE6">
                <wp:simplePos x="0" y="0"/>
                <wp:positionH relativeFrom="margin">
                  <wp:align>right</wp:align>
                </wp:positionH>
                <wp:positionV relativeFrom="paragraph">
                  <wp:posOffset>19050</wp:posOffset>
                </wp:positionV>
                <wp:extent cx="1304925" cy="342900"/>
                <wp:effectExtent l="0" t="0" r="28575" b="19050"/>
                <wp:wrapNone/>
                <wp:docPr id="8" name="矩形 8"/>
                <wp:cNvGraphicFramePr/>
                <a:graphic xmlns:a="http://schemas.openxmlformats.org/drawingml/2006/main">
                  <a:graphicData uri="http://schemas.microsoft.com/office/word/2010/wordprocessingShape">
                    <wps:wsp>
                      <wps:cNvSpPr/>
                      <wps:spPr>
                        <a:xfrm>
                          <a:off x="0" y="0"/>
                          <a:ext cx="130492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2</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81878" id="矩形 8" o:spid="_x0000_s1029" style="position:absolute;left:0;text-align:left;margin-left:51.55pt;margin-top:1.5pt;width:102.75pt;height:27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" fillcolor="black [3200]" strokecolor="black [1600]" strokeweight="1pt">
                <v:textbo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2</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v:textbox>
                <w10:wrap anchorx="margin"/>
              </v:rect>
            </w:pict>
          </mc:Fallback>
        </mc:AlternateContent>
      </w:r>
    </w:p>
    <w:p w:rsidR="00044929" w:rsidRPr="001C3C55" w:rsidRDefault="00044929" w:rsidP="005F1A27">
      <w:pPr>
        <w:rPr>
          <w:rFonts w:ascii="宋体" w:eastAsia="汉仪旗黑-50S" w:hAnsi="宋体"/>
          <w:szCs w:val="21"/>
        </w:rPr>
      </w:pPr>
    </w:p>
    <w:p w:rsidR="003B5446" w:rsidRPr="001C3C55" w:rsidRDefault="006C5FA1" w:rsidP="007624D1">
      <w:pPr>
        <w:spacing w:line="340" w:lineRule="exact"/>
        <w:rPr>
          <w:rFonts w:ascii="宋体" w:eastAsia="汉仪旗黑-50S" w:hAnsi="宋体"/>
          <w:szCs w:val="21"/>
        </w:rPr>
      </w:pPr>
      <w:r w:rsidRPr="001C3C55">
        <w:rPr>
          <w:rFonts w:ascii="宋体" w:eastAsia="汉仪旗黑-50S" w:hAnsi="宋体" w:hint="eastAsia"/>
          <w:szCs w:val="21"/>
        </w:rPr>
        <w:lastRenderedPageBreak/>
        <w:t>18.</w:t>
      </w:r>
      <w:r w:rsidR="003B5446" w:rsidRPr="001C3C55">
        <w:rPr>
          <w:rFonts w:ascii="宋体" w:eastAsia="汉仪旗黑-50S" w:hAnsi="宋体"/>
          <w:szCs w:val="21"/>
        </w:rPr>
        <w:t>（本题</w:t>
      </w:r>
      <w:r w:rsidR="003B5446" w:rsidRPr="001C3C55">
        <w:rPr>
          <w:rFonts w:ascii="宋体" w:eastAsia="汉仪旗黑-50S" w:hAnsi="宋体" w:hint="eastAsia"/>
          <w:szCs w:val="21"/>
        </w:rPr>
        <w:t>满分</w:t>
      </w:r>
      <w:r w:rsidR="007D1222" w:rsidRPr="001C3C55">
        <w:rPr>
          <w:rFonts w:ascii="宋体" w:eastAsia="汉仪旗黑-50S" w:hAnsi="宋体" w:hint="eastAsia"/>
          <w:szCs w:val="21"/>
        </w:rPr>
        <w:t>12</w:t>
      </w:r>
      <w:r w:rsidR="003B5446" w:rsidRPr="001C3C55">
        <w:rPr>
          <w:rFonts w:ascii="宋体" w:eastAsia="汉仪旗黑-50S" w:hAnsi="宋体"/>
          <w:szCs w:val="21"/>
        </w:rPr>
        <w:t>分）</w:t>
      </w:r>
    </w:p>
    <w:p w:rsidR="003B5446" w:rsidRPr="001C3C55" w:rsidRDefault="003B5446" w:rsidP="007624D1">
      <w:pPr>
        <w:spacing w:line="340" w:lineRule="exact"/>
        <w:rPr>
          <w:rFonts w:ascii="宋体" w:eastAsia="汉仪旗黑-50S" w:hAnsi="宋体"/>
          <w:szCs w:val="21"/>
        </w:rPr>
      </w:pPr>
      <w:r w:rsidRPr="001C3C55">
        <w:rPr>
          <w:rFonts w:ascii="宋体" w:eastAsia="汉仪旗黑-50S" w:hAnsi="宋体" w:hint="eastAsia"/>
          <w:szCs w:val="21"/>
        </w:rPr>
        <w:t xml:space="preserve">    </w:t>
      </w:r>
      <w:r w:rsidRPr="001C3C55">
        <w:rPr>
          <w:rFonts w:ascii="宋体" w:eastAsia="汉仪旗黑-50S" w:hAnsi="宋体"/>
          <w:szCs w:val="21"/>
        </w:rPr>
        <w:t>某农科所对冬季昼夜温差大小与某反季节大豆新品种发芽多少之间的关系进行分析研究，他们分别记录了</w:t>
      </w:r>
      <w:smartTag w:uri="urn:schemas-microsoft-com:office:smarttags" w:element="chsdate">
        <w:smartTagPr>
          <w:attr w:name="IsROCDate" w:val="False"/>
          <w:attr w:name="IsLunarDate" w:val="False"/>
          <w:attr w:name="Day" w:val="1"/>
          <w:attr w:name="Month" w:val="12"/>
          <w:attr w:name="Year" w:val="2012"/>
        </w:smartTagPr>
        <w:r w:rsidRPr="001C3C55">
          <w:rPr>
            <w:rFonts w:ascii="宋体" w:eastAsia="汉仪旗黑-50S" w:hAnsi="宋体"/>
            <w:szCs w:val="21"/>
          </w:rPr>
          <w:t>12</w:t>
        </w:r>
        <w:r w:rsidRPr="001C3C55">
          <w:rPr>
            <w:rFonts w:ascii="宋体" w:eastAsia="汉仪旗黑-50S" w:hAnsi="宋体"/>
            <w:szCs w:val="21"/>
          </w:rPr>
          <w:t>月</w:t>
        </w:r>
        <w:r w:rsidRPr="001C3C55">
          <w:rPr>
            <w:rFonts w:ascii="宋体" w:eastAsia="汉仪旗黑-50S" w:hAnsi="宋体"/>
            <w:szCs w:val="21"/>
          </w:rPr>
          <w:t>1</w:t>
        </w:r>
        <w:r w:rsidRPr="001C3C55">
          <w:rPr>
            <w:rFonts w:ascii="宋体" w:eastAsia="汉仪旗黑-50S" w:hAnsi="宋体"/>
            <w:szCs w:val="21"/>
          </w:rPr>
          <w:t>日</w:t>
        </w:r>
      </w:smartTag>
      <w:r w:rsidRPr="001C3C55">
        <w:rPr>
          <w:rFonts w:ascii="宋体" w:eastAsia="汉仪旗黑-50S" w:hAnsi="宋体"/>
          <w:szCs w:val="21"/>
        </w:rPr>
        <w:t>至</w:t>
      </w:r>
      <w:smartTag w:uri="urn:schemas-microsoft-com:office:smarttags" w:element="chsdate">
        <w:smartTagPr>
          <w:attr w:name="IsROCDate" w:val="False"/>
          <w:attr w:name="IsLunarDate" w:val="False"/>
          <w:attr w:name="Day" w:val="5"/>
          <w:attr w:name="Month" w:val="12"/>
          <w:attr w:name="Year" w:val="2012"/>
        </w:smartTagPr>
        <w:r w:rsidRPr="001C3C55">
          <w:rPr>
            <w:rFonts w:ascii="宋体" w:eastAsia="汉仪旗黑-50S" w:hAnsi="宋体"/>
            <w:szCs w:val="21"/>
          </w:rPr>
          <w:t>12</w:t>
        </w:r>
        <w:r w:rsidRPr="001C3C55">
          <w:rPr>
            <w:rFonts w:ascii="宋体" w:eastAsia="汉仪旗黑-50S" w:hAnsi="宋体"/>
            <w:szCs w:val="21"/>
          </w:rPr>
          <w:t>月</w:t>
        </w:r>
        <w:r w:rsidRPr="001C3C55">
          <w:rPr>
            <w:rFonts w:ascii="宋体" w:eastAsia="汉仪旗黑-50S" w:hAnsi="宋体"/>
            <w:szCs w:val="21"/>
          </w:rPr>
          <w:t>5</w:t>
        </w:r>
        <w:r w:rsidRPr="001C3C55">
          <w:rPr>
            <w:rFonts w:ascii="宋体" w:eastAsia="汉仪旗黑-50S" w:hAnsi="宋体"/>
            <w:szCs w:val="21"/>
          </w:rPr>
          <w:t>日</w:t>
        </w:r>
      </w:smartTag>
      <w:r w:rsidRPr="001C3C55">
        <w:rPr>
          <w:rFonts w:ascii="宋体" w:eastAsia="汉仪旗黑-50S" w:hAnsi="宋体"/>
          <w:szCs w:val="21"/>
        </w:rPr>
        <w:t>的每天昼夜温差与实验室每天每</w:t>
      </w:r>
      <w:r w:rsidRPr="001C3C55">
        <w:rPr>
          <w:rFonts w:ascii="宋体" w:eastAsia="汉仪旗黑-50S" w:hAnsi="宋体"/>
          <w:szCs w:val="21"/>
        </w:rPr>
        <w:t>100</w:t>
      </w:r>
      <w:r w:rsidRPr="001C3C55">
        <w:rPr>
          <w:rFonts w:ascii="宋体" w:eastAsia="汉仪旗黑-50S" w:hAnsi="宋体"/>
          <w:szCs w:val="21"/>
        </w:rPr>
        <w:t>棵种子中的发芽数，得到如下资料：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111"/>
        <w:gridCol w:w="1276"/>
        <w:gridCol w:w="1275"/>
        <w:gridCol w:w="1276"/>
        <w:gridCol w:w="1418"/>
      </w:tblGrid>
      <w:tr w:rsidR="003B5446" w:rsidRPr="001C3C55" w:rsidTr="007624D1">
        <w:trPr>
          <w:trHeight w:val="669"/>
          <w:jc w:val="center"/>
        </w:trPr>
        <w:tc>
          <w:tcPr>
            <w:tcW w:w="1436" w:type="dxa"/>
            <w:shd w:val="clear" w:color="auto" w:fill="auto"/>
            <w:vAlign w:val="center"/>
          </w:tcPr>
          <w:p w:rsidR="003B5446" w:rsidRPr="001C3C55" w:rsidRDefault="003B5446" w:rsidP="007624D1">
            <w:pPr>
              <w:spacing w:line="240" w:lineRule="exact"/>
              <w:jc w:val="center"/>
              <w:rPr>
                <w:rFonts w:ascii="宋体" w:eastAsia="汉仪旗黑-50S" w:hAnsi="宋体"/>
                <w:szCs w:val="21"/>
              </w:rPr>
            </w:pPr>
            <w:r w:rsidRPr="001C3C55">
              <w:rPr>
                <w:rFonts w:ascii="宋体" w:eastAsia="汉仪旗黑-50S" w:hAnsi="宋体"/>
                <w:szCs w:val="21"/>
              </w:rPr>
              <w:t>日期</w:t>
            </w:r>
          </w:p>
        </w:tc>
        <w:tc>
          <w:tcPr>
            <w:tcW w:w="1111"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12月</w:t>
            </w:r>
          </w:p>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1日</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12月</w:t>
            </w:r>
          </w:p>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2日</w:t>
            </w:r>
          </w:p>
        </w:tc>
        <w:tc>
          <w:tcPr>
            <w:tcW w:w="1275"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12月</w:t>
            </w:r>
          </w:p>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3日</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12月</w:t>
            </w:r>
          </w:p>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4日</w:t>
            </w:r>
          </w:p>
        </w:tc>
        <w:tc>
          <w:tcPr>
            <w:tcW w:w="1418"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12月</w:t>
            </w:r>
          </w:p>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5日</w:t>
            </w:r>
          </w:p>
        </w:tc>
      </w:tr>
      <w:tr w:rsidR="003B5446" w:rsidRPr="001C3C55" w:rsidTr="007624D1">
        <w:trPr>
          <w:trHeight w:val="543"/>
          <w:jc w:val="center"/>
        </w:trPr>
        <w:tc>
          <w:tcPr>
            <w:tcW w:w="1436" w:type="dxa"/>
            <w:shd w:val="clear" w:color="auto" w:fill="auto"/>
            <w:vAlign w:val="center"/>
          </w:tcPr>
          <w:p w:rsidR="003B5446" w:rsidRPr="001C3C55" w:rsidRDefault="003B5446" w:rsidP="007624D1">
            <w:pPr>
              <w:spacing w:line="240" w:lineRule="exact"/>
              <w:jc w:val="center"/>
              <w:rPr>
                <w:rFonts w:ascii="宋体" w:eastAsia="汉仪旗黑-50S" w:hAnsi="宋体"/>
                <w:szCs w:val="21"/>
              </w:rPr>
            </w:pPr>
            <w:r w:rsidRPr="001C3C55">
              <w:rPr>
                <w:rFonts w:ascii="宋体" w:eastAsia="汉仪旗黑-50S" w:hAnsi="宋体"/>
                <w:szCs w:val="21"/>
              </w:rPr>
              <w:t>温差</w:t>
            </w:r>
            <w:r w:rsidRPr="001C3C55">
              <w:rPr>
                <w:rFonts w:ascii="宋体" w:eastAsia="汉仪旗黑-50S" w:hAnsi="宋体"/>
                <w:szCs w:val="21"/>
              </w:rPr>
              <w:t>x(</w:t>
            </w:r>
            <w:r w:rsidRPr="001C3C55">
              <w:rPr>
                <w:rFonts w:ascii="宋体" w:eastAsia="汉仪旗黑-50S" w:hAnsi="宋体" w:cs="宋体" w:hint="eastAsia"/>
                <w:szCs w:val="21"/>
              </w:rPr>
              <w:t>℃</w:t>
            </w:r>
            <w:r w:rsidRPr="001C3C55">
              <w:rPr>
                <w:rFonts w:ascii="宋体" w:eastAsia="汉仪旗黑-50S" w:hAnsi="宋体"/>
                <w:szCs w:val="21"/>
              </w:rPr>
              <w:t>)</w:t>
            </w:r>
          </w:p>
        </w:tc>
        <w:tc>
          <w:tcPr>
            <w:tcW w:w="1111"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10</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11</w:t>
            </w:r>
          </w:p>
        </w:tc>
        <w:tc>
          <w:tcPr>
            <w:tcW w:w="1275"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13</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12</w:t>
            </w:r>
          </w:p>
        </w:tc>
        <w:tc>
          <w:tcPr>
            <w:tcW w:w="1418"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8</w:t>
            </w:r>
          </w:p>
        </w:tc>
      </w:tr>
      <w:tr w:rsidR="003B5446" w:rsidRPr="001C3C55" w:rsidTr="007624D1">
        <w:trPr>
          <w:trHeight w:val="407"/>
          <w:jc w:val="center"/>
        </w:trPr>
        <w:tc>
          <w:tcPr>
            <w:tcW w:w="1436" w:type="dxa"/>
            <w:shd w:val="clear" w:color="auto" w:fill="auto"/>
            <w:vAlign w:val="center"/>
          </w:tcPr>
          <w:p w:rsidR="003B5446" w:rsidRPr="001C3C55" w:rsidRDefault="003B5446" w:rsidP="007624D1">
            <w:pPr>
              <w:spacing w:line="240" w:lineRule="exact"/>
              <w:jc w:val="center"/>
              <w:rPr>
                <w:rFonts w:ascii="宋体" w:eastAsia="汉仪旗黑-50S" w:hAnsi="宋体"/>
                <w:szCs w:val="21"/>
              </w:rPr>
            </w:pPr>
            <w:r w:rsidRPr="001C3C55">
              <w:rPr>
                <w:rFonts w:ascii="宋体" w:eastAsia="汉仪旗黑-50S" w:hAnsi="宋体"/>
                <w:szCs w:val="21"/>
              </w:rPr>
              <w:t>发芽</w:t>
            </w:r>
            <w:r w:rsidRPr="001C3C55">
              <w:rPr>
                <w:rFonts w:ascii="宋体" w:eastAsia="汉仪旗黑-50S" w:hAnsi="宋体"/>
                <w:szCs w:val="21"/>
              </w:rPr>
              <w:t>y(</w:t>
            </w:r>
            <w:r w:rsidRPr="001C3C55">
              <w:rPr>
                <w:rFonts w:ascii="宋体" w:eastAsia="汉仪旗黑-50S" w:hAnsi="宋体"/>
                <w:szCs w:val="21"/>
              </w:rPr>
              <w:t>颗</w:t>
            </w:r>
            <w:r w:rsidRPr="001C3C55">
              <w:rPr>
                <w:rFonts w:ascii="宋体" w:eastAsia="汉仪旗黑-50S" w:hAnsi="宋体"/>
                <w:szCs w:val="21"/>
              </w:rPr>
              <w:t>)</w:t>
            </w:r>
          </w:p>
        </w:tc>
        <w:tc>
          <w:tcPr>
            <w:tcW w:w="1111"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23</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25</w:t>
            </w:r>
          </w:p>
        </w:tc>
        <w:tc>
          <w:tcPr>
            <w:tcW w:w="1275"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30</w:t>
            </w:r>
          </w:p>
        </w:tc>
        <w:tc>
          <w:tcPr>
            <w:tcW w:w="1276" w:type="dxa"/>
            <w:shd w:val="clear" w:color="auto" w:fill="auto"/>
            <w:vAlign w:val="center"/>
          </w:tcPr>
          <w:p w:rsidR="003B5446" w:rsidRPr="007624D1" w:rsidRDefault="003B5446" w:rsidP="007624D1">
            <w:pPr>
              <w:spacing w:line="240" w:lineRule="exact"/>
              <w:jc w:val="center"/>
              <w:rPr>
                <w:rFonts w:ascii="汉仪旗黑-50S" w:eastAsia="汉仪旗黑-50S" w:hAnsi="汉仪旗黑-50S"/>
                <w:b/>
                <w:szCs w:val="21"/>
              </w:rPr>
            </w:pPr>
            <w:r w:rsidRPr="007624D1">
              <w:rPr>
                <w:rFonts w:ascii="汉仪旗黑-50S" w:eastAsia="汉仪旗黑-50S" w:hAnsi="汉仪旗黑-50S"/>
                <w:b/>
                <w:szCs w:val="21"/>
              </w:rPr>
              <w:t>26</w:t>
            </w:r>
          </w:p>
        </w:tc>
        <w:tc>
          <w:tcPr>
            <w:tcW w:w="1418" w:type="dxa"/>
            <w:shd w:val="clear" w:color="auto" w:fill="auto"/>
            <w:vAlign w:val="center"/>
          </w:tcPr>
          <w:p w:rsidR="003B5446" w:rsidRPr="007624D1" w:rsidRDefault="003B5446" w:rsidP="007624D1">
            <w:pPr>
              <w:spacing w:line="240" w:lineRule="exact"/>
              <w:jc w:val="center"/>
              <w:rPr>
                <w:rFonts w:ascii="汉仪旗黑-50S" w:eastAsia="汉仪旗黑-50S" w:hAnsi="汉仪旗黑-50S"/>
                <w:szCs w:val="21"/>
              </w:rPr>
            </w:pPr>
            <w:r w:rsidRPr="007624D1">
              <w:rPr>
                <w:rFonts w:ascii="汉仪旗黑-50S" w:eastAsia="汉仪旗黑-50S" w:hAnsi="汉仪旗黑-50S"/>
                <w:szCs w:val="21"/>
              </w:rPr>
              <w:t>16</w:t>
            </w:r>
          </w:p>
        </w:tc>
      </w:tr>
    </w:tbl>
    <w:p w:rsidR="00C3370D" w:rsidRPr="001C3C55" w:rsidRDefault="003B5446" w:rsidP="007624D1">
      <w:pPr>
        <w:spacing w:line="320" w:lineRule="exact"/>
        <w:rPr>
          <w:rFonts w:ascii="宋体" w:eastAsia="汉仪旗黑-50S" w:hAnsi="宋体"/>
          <w:szCs w:val="21"/>
        </w:rPr>
      </w:pPr>
      <w:r w:rsidRPr="001C3C55">
        <w:rPr>
          <w:rFonts w:ascii="宋体" w:eastAsia="汉仪旗黑-50S" w:hAnsi="宋体"/>
          <w:szCs w:val="21"/>
        </w:rPr>
        <w:t>该农科所确定的研究方案是：先从这</w:t>
      </w:r>
      <w:r w:rsidRPr="001C3C55">
        <w:rPr>
          <w:rFonts w:ascii="宋体" w:eastAsia="汉仪旗黑-50S" w:hAnsi="宋体"/>
          <w:szCs w:val="21"/>
        </w:rPr>
        <w:t>5</w:t>
      </w:r>
      <w:r w:rsidRPr="001C3C55">
        <w:rPr>
          <w:rFonts w:ascii="宋体" w:eastAsia="汉仪旗黑-50S" w:hAnsi="宋体"/>
          <w:szCs w:val="21"/>
        </w:rPr>
        <w:t>组数据中选取</w:t>
      </w:r>
      <w:r w:rsidRPr="001C3C55">
        <w:rPr>
          <w:rFonts w:ascii="宋体" w:eastAsia="汉仪旗黑-50S" w:hAnsi="宋体"/>
          <w:szCs w:val="21"/>
        </w:rPr>
        <w:t>3</w:t>
      </w:r>
      <w:r w:rsidRPr="001C3C55">
        <w:rPr>
          <w:rFonts w:ascii="宋体" w:eastAsia="汉仪旗黑-50S" w:hAnsi="宋体"/>
          <w:szCs w:val="21"/>
        </w:rPr>
        <w:t>组数据求线性回归方程，</w:t>
      </w:r>
    </w:p>
    <w:p w:rsidR="00C3370D" w:rsidRPr="001C3C55" w:rsidRDefault="00C3370D" w:rsidP="007624D1">
      <w:pPr>
        <w:spacing w:line="320" w:lineRule="exact"/>
        <w:ind w:firstLineChars="200" w:firstLine="420"/>
        <w:rPr>
          <w:rFonts w:ascii="宋体" w:eastAsia="汉仪旗黑-50S" w:hAnsi="宋体"/>
          <w:szCs w:val="21"/>
        </w:rPr>
      </w:pPr>
      <w:r w:rsidRPr="001C3C55">
        <w:rPr>
          <w:rFonts w:ascii="宋体" w:eastAsia="汉仪旗黑-50S" w:hAnsi="宋体" w:hint="eastAsia"/>
          <w:szCs w:val="21"/>
        </w:rPr>
        <w:t>剩下的</w:t>
      </w:r>
      <w:r w:rsidR="003B5446" w:rsidRPr="001C3C55">
        <w:rPr>
          <w:rFonts w:ascii="宋体" w:eastAsia="汉仪旗黑-50S" w:hAnsi="宋体"/>
          <w:szCs w:val="21"/>
        </w:rPr>
        <w:t>2</w:t>
      </w:r>
      <w:r w:rsidR="003B5446" w:rsidRPr="001C3C55">
        <w:rPr>
          <w:rFonts w:ascii="宋体" w:eastAsia="汉仪旗黑-50S" w:hAnsi="宋体"/>
          <w:szCs w:val="21"/>
        </w:rPr>
        <w:t>组数据</w:t>
      </w:r>
      <w:r w:rsidR="00F975FC" w:rsidRPr="001C3C55">
        <w:rPr>
          <w:rFonts w:ascii="宋体" w:eastAsia="汉仪旗黑-50S" w:hAnsi="宋体" w:hint="eastAsia"/>
          <w:szCs w:val="21"/>
        </w:rPr>
        <w:t>用于</w:t>
      </w:r>
      <w:r w:rsidR="00205A14" w:rsidRPr="001C3C55">
        <w:rPr>
          <w:rFonts w:ascii="宋体" w:eastAsia="汉仪旗黑-50S" w:hAnsi="宋体"/>
          <w:szCs w:val="21"/>
        </w:rPr>
        <w:t>回归方程</w:t>
      </w:r>
      <w:r w:rsidR="003B5446" w:rsidRPr="001C3C55">
        <w:rPr>
          <w:rFonts w:ascii="宋体" w:eastAsia="汉仪旗黑-50S" w:hAnsi="宋体"/>
          <w:szCs w:val="21"/>
        </w:rPr>
        <w:t>检验．</w:t>
      </w:r>
    </w:p>
    <w:p w:rsidR="003B5446" w:rsidRPr="001C3C55" w:rsidRDefault="00C3370D" w:rsidP="005F1A27">
      <w:pPr>
        <w:rPr>
          <w:rFonts w:ascii="宋体" w:eastAsia="汉仪旗黑-50S" w:hAnsi="宋体"/>
          <w:szCs w:val="21"/>
        </w:rPr>
      </w:pPr>
      <w:r w:rsidRPr="001C3C55">
        <w:rPr>
          <w:rFonts w:ascii="宋体" w:eastAsia="汉仪旗黑-50S" w:hAnsi="宋体"/>
          <w:szCs w:val="21"/>
        </w:rPr>
        <w:t>回归直线方程</w:t>
      </w:r>
      <w:r w:rsidRPr="001C3C55">
        <w:rPr>
          <w:rFonts w:ascii="宋体" w:eastAsia="汉仪旗黑-50S" w:hAnsi="宋体" w:hint="eastAsia"/>
          <w:szCs w:val="21"/>
        </w:rPr>
        <w:t>参考公式：</w:t>
      </w:r>
      <w:r w:rsidR="001C3C55" w:rsidRPr="001C3C55">
        <w:rPr>
          <w:rFonts w:ascii="宋体" w:eastAsia="汉仪旗黑-50S" w:hAnsi="宋体"/>
          <w:noProof/>
          <w:szCs w:val="21"/>
        </w:rPr>
        <w:drawing>
          <wp:inline distT="0" distB="0" distL="0" distR="0">
            <wp:extent cx="114300" cy="21907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sidR="001C3C55" w:rsidRPr="001C3C55">
        <w:rPr>
          <w:rFonts w:ascii="宋体" w:eastAsia="汉仪旗黑-50S" w:hAnsi="宋体"/>
          <w:noProof/>
          <w:szCs w:val="21"/>
        </w:rPr>
        <w:drawing>
          <wp:inline distT="0" distB="0" distL="0" distR="0">
            <wp:extent cx="1552575" cy="794341"/>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6059" cy="806356"/>
                    </a:xfrm>
                    <a:prstGeom prst="rect">
                      <a:avLst/>
                    </a:prstGeom>
                    <a:noFill/>
                    <a:ln>
                      <a:noFill/>
                    </a:ln>
                  </pic:spPr>
                </pic:pic>
              </a:graphicData>
            </a:graphic>
          </wp:inline>
        </w:drawing>
      </w:r>
      <w:r w:rsidRPr="001C3C55">
        <w:rPr>
          <w:rFonts w:ascii="宋体" w:eastAsia="汉仪旗黑-50S" w:hAnsi="宋体"/>
          <w:szCs w:val="21"/>
        </w:rPr>
        <w:t>,</w:t>
      </w:r>
      <w:r w:rsidR="00C00AD6" w:rsidRPr="001C3C55">
        <w:rPr>
          <w:rFonts w:ascii="宋体" w:eastAsia="汉仪旗黑-50S" w:hAnsi="宋体" w:hint="eastAsia"/>
          <w:szCs w:val="21"/>
        </w:rPr>
        <w:t xml:space="preserve">    </w:t>
      </w:r>
      <w:r w:rsidR="001C3C55" w:rsidRPr="001C3C55">
        <w:rPr>
          <w:rFonts w:ascii="宋体" w:eastAsia="汉仪旗黑-50S" w:hAnsi="宋体"/>
          <w:noProof/>
          <w:szCs w:val="21"/>
        </w:rPr>
        <w:drawing>
          <wp:inline distT="0" distB="0" distL="0" distR="0">
            <wp:extent cx="114300" cy="2190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 cy="219075"/>
                    </a:xfrm>
                    <a:prstGeom prst="rect">
                      <a:avLst/>
                    </a:prstGeom>
                    <a:noFill/>
                    <a:ln>
                      <a:noFill/>
                    </a:ln>
                  </pic:spPr>
                </pic:pic>
              </a:graphicData>
            </a:graphic>
          </wp:inline>
        </w:drawing>
      </w:r>
      <w:r w:rsidR="001C3C55" w:rsidRPr="001C3C55">
        <w:rPr>
          <w:rFonts w:ascii="宋体" w:eastAsia="汉仪旗黑-50S" w:hAnsi="宋体"/>
          <w:noProof/>
          <w:szCs w:val="21"/>
        </w:rPr>
        <w:drawing>
          <wp:inline distT="0" distB="0" distL="0" distR="0">
            <wp:extent cx="790575" cy="3143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0575" cy="314325"/>
                    </a:xfrm>
                    <a:prstGeom prst="rect">
                      <a:avLst/>
                    </a:prstGeom>
                    <a:noFill/>
                    <a:ln>
                      <a:noFill/>
                    </a:ln>
                  </pic:spPr>
                </pic:pic>
              </a:graphicData>
            </a:graphic>
          </wp:inline>
        </w:drawing>
      </w:r>
    </w:p>
    <w:p w:rsidR="003B5446" w:rsidRPr="001C3C55" w:rsidRDefault="00E44747" w:rsidP="007624D1">
      <w:pPr>
        <w:spacing w:line="340" w:lineRule="exact"/>
        <w:ind w:leftChars="-50" w:left="-105"/>
        <w:rPr>
          <w:rFonts w:ascii="宋体" w:eastAsia="汉仪旗黑-50S" w:hAnsi="宋体"/>
          <w:szCs w:val="21"/>
        </w:rPr>
      </w:pPr>
      <w:r w:rsidRPr="001C3C55">
        <w:rPr>
          <w:rFonts w:ascii="宋体" w:eastAsia="汉仪旗黑-50S" w:hAnsi="宋体" w:hint="eastAsia"/>
          <w:szCs w:val="21"/>
        </w:rPr>
        <w:t>（</w:t>
      </w:r>
      <w:r w:rsidR="003B5446" w:rsidRPr="001C3C55">
        <w:rPr>
          <w:rFonts w:ascii="宋体" w:eastAsia="汉仪旗黑-50S" w:hAnsi="宋体" w:hint="eastAsia"/>
          <w:szCs w:val="21"/>
        </w:rPr>
        <w:t>1</w:t>
      </w:r>
      <w:r w:rsidRPr="001C3C55">
        <w:rPr>
          <w:rFonts w:ascii="宋体" w:eastAsia="汉仪旗黑-50S" w:hAnsi="宋体" w:hint="eastAsia"/>
          <w:szCs w:val="21"/>
        </w:rPr>
        <w:t>）</w:t>
      </w:r>
      <w:r w:rsidR="003B5446" w:rsidRPr="001C3C55">
        <w:rPr>
          <w:rFonts w:ascii="宋体" w:eastAsia="汉仪旗黑-50S" w:hAnsi="宋体"/>
          <w:szCs w:val="21"/>
        </w:rPr>
        <w:t>若</w:t>
      </w:r>
      <w:r w:rsidR="005D4F27" w:rsidRPr="001C3C55">
        <w:rPr>
          <w:rFonts w:ascii="宋体" w:eastAsia="汉仪旗黑-50S" w:hAnsi="宋体" w:hint="eastAsia"/>
          <w:szCs w:val="21"/>
        </w:rPr>
        <w:t>选取</w:t>
      </w:r>
      <w:r w:rsidR="00136C1F" w:rsidRPr="001C3C55">
        <w:rPr>
          <w:rFonts w:ascii="宋体" w:eastAsia="汉仪旗黑-50S" w:hAnsi="宋体" w:hint="eastAsia"/>
          <w:szCs w:val="21"/>
        </w:rPr>
        <w:t>的</w:t>
      </w:r>
      <w:r w:rsidR="003B5446" w:rsidRPr="001C3C55">
        <w:rPr>
          <w:rFonts w:ascii="宋体" w:eastAsia="汉仪旗黑-50S" w:hAnsi="宋体"/>
          <w:szCs w:val="21"/>
        </w:rPr>
        <w:t>是</w:t>
      </w:r>
      <w:smartTag w:uri="urn:schemas-microsoft-com:office:smarttags" w:element="chsdate">
        <w:smartTagPr>
          <w:attr w:name="Year" w:val="2012"/>
          <w:attr w:name="Month" w:val="12"/>
          <w:attr w:name="Day" w:val="1"/>
          <w:attr w:name="IsLunarDate" w:val="False"/>
          <w:attr w:name="IsROCDate" w:val="False"/>
        </w:smartTagPr>
        <w:r w:rsidR="003B5446" w:rsidRPr="001C3C55">
          <w:rPr>
            <w:rFonts w:ascii="宋体" w:eastAsia="汉仪旗黑-50S" w:hAnsi="宋体"/>
            <w:szCs w:val="21"/>
          </w:rPr>
          <w:t>12</w:t>
        </w:r>
        <w:r w:rsidR="003B5446" w:rsidRPr="001C3C55">
          <w:rPr>
            <w:rFonts w:ascii="宋体" w:eastAsia="汉仪旗黑-50S" w:hAnsi="宋体"/>
            <w:szCs w:val="21"/>
          </w:rPr>
          <w:t>月</w:t>
        </w:r>
        <w:r w:rsidR="003B5446" w:rsidRPr="001C3C55">
          <w:rPr>
            <w:rFonts w:ascii="宋体" w:eastAsia="汉仪旗黑-50S" w:hAnsi="宋体"/>
            <w:szCs w:val="21"/>
          </w:rPr>
          <w:t>1</w:t>
        </w:r>
        <w:r w:rsidR="003B5446" w:rsidRPr="001C3C55">
          <w:rPr>
            <w:rFonts w:ascii="宋体" w:eastAsia="汉仪旗黑-50S" w:hAnsi="宋体"/>
            <w:szCs w:val="21"/>
          </w:rPr>
          <w:t>日</w:t>
        </w:r>
      </w:smartTag>
      <w:r w:rsidR="00BA28F1" w:rsidRPr="001C3C55">
        <w:rPr>
          <w:rFonts w:ascii="宋体" w:eastAsia="汉仪旗黑-50S" w:hAnsi="宋体" w:hint="eastAsia"/>
          <w:szCs w:val="21"/>
        </w:rPr>
        <w:t>和</w:t>
      </w:r>
      <w:smartTag w:uri="urn:schemas-microsoft-com:office:smarttags" w:element="chsdate">
        <w:smartTagPr>
          <w:attr w:name="Year" w:val="2012"/>
          <w:attr w:name="Month" w:val="12"/>
          <w:attr w:name="Day" w:val="5"/>
          <w:attr w:name="IsLunarDate" w:val="False"/>
          <w:attr w:name="IsROCDate" w:val="False"/>
        </w:smartTagPr>
        <w:r w:rsidR="003B5446" w:rsidRPr="001C3C55">
          <w:rPr>
            <w:rFonts w:ascii="宋体" w:eastAsia="汉仪旗黑-50S" w:hAnsi="宋体"/>
            <w:szCs w:val="21"/>
          </w:rPr>
          <w:t>12</w:t>
        </w:r>
        <w:r w:rsidR="003B5446" w:rsidRPr="001C3C55">
          <w:rPr>
            <w:rFonts w:ascii="宋体" w:eastAsia="汉仪旗黑-50S" w:hAnsi="宋体"/>
            <w:szCs w:val="21"/>
          </w:rPr>
          <w:t>月</w:t>
        </w:r>
        <w:r w:rsidR="003B5446" w:rsidRPr="001C3C55">
          <w:rPr>
            <w:rFonts w:ascii="宋体" w:eastAsia="汉仪旗黑-50S" w:hAnsi="宋体"/>
            <w:szCs w:val="21"/>
          </w:rPr>
          <w:t>5</w:t>
        </w:r>
        <w:r w:rsidR="003B5446" w:rsidRPr="001C3C55">
          <w:rPr>
            <w:rFonts w:ascii="宋体" w:eastAsia="汉仪旗黑-50S" w:hAnsi="宋体"/>
            <w:szCs w:val="21"/>
          </w:rPr>
          <w:t>日</w:t>
        </w:r>
      </w:smartTag>
      <w:r w:rsidR="00BA28F1" w:rsidRPr="001C3C55">
        <w:rPr>
          <w:rFonts w:ascii="宋体" w:eastAsia="汉仪旗黑-50S" w:hAnsi="宋体" w:hint="eastAsia"/>
          <w:szCs w:val="21"/>
        </w:rPr>
        <w:t>这两日的</w:t>
      </w:r>
      <w:r w:rsidR="003B5446" w:rsidRPr="001C3C55">
        <w:rPr>
          <w:rFonts w:ascii="宋体" w:eastAsia="汉仪旗黑-50S" w:hAnsi="宋体"/>
          <w:szCs w:val="21"/>
        </w:rPr>
        <w:t>数据，</w:t>
      </w:r>
    </w:p>
    <w:p w:rsidR="00BA28F1" w:rsidRPr="001C3C55" w:rsidRDefault="003B5446" w:rsidP="007624D1">
      <w:pPr>
        <w:spacing w:line="340" w:lineRule="exact"/>
        <w:ind w:firstLineChars="147" w:firstLine="353"/>
        <w:rPr>
          <w:rFonts w:ascii="宋体" w:eastAsia="汉仪旗黑-50S" w:hAnsi="宋体"/>
          <w:szCs w:val="21"/>
        </w:rPr>
      </w:pPr>
      <w:r w:rsidRPr="001C3C55">
        <w:rPr>
          <w:rFonts w:ascii="宋体" w:eastAsia="汉仪旗黑-50S" w:hAnsi="宋体"/>
          <w:b/>
          <w:sz w:val="24"/>
        </w:rPr>
        <w:t>请根据</w:t>
      </w:r>
      <w:smartTag w:uri="urn:schemas-microsoft-com:office:smarttags" w:element="chsdate">
        <w:smartTagPr>
          <w:attr w:name="Year" w:val="2012"/>
          <w:attr w:name="Month" w:val="12"/>
          <w:attr w:name="Day" w:val="2"/>
          <w:attr w:name="IsLunarDate" w:val="False"/>
          <w:attr w:name="IsROCDate" w:val="False"/>
        </w:smartTagPr>
        <w:r w:rsidRPr="001C3C55">
          <w:rPr>
            <w:rFonts w:ascii="宋体" w:eastAsia="汉仪旗黑-50S" w:hAnsi="宋体"/>
            <w:b/>
            <w:sz w:val="24"/>
          </w:rPr>
          <w:t>12</w:t>
        </w:r>
        <w:r w:rsidRPr="001C3C55">
          <w:rPr>
            <w:rFonts w:ascii="宋体" w:eastAsia="汉仪旗黑-50S" w:hAnsi="宋体"/>
            <w:b/>
            <w:sz w:val="24"/>
          </w:rPr>
          <w:t>月</w:t>
        </w:r>
        <w:r w:rsidRPr="001C3C55">
          <w:rPr>
            <w:rFonts w:ascii="宋体" w:eastAsia="汉仪旗黑-50S" w:hAnsi="宋体"/>
            <w:b/>
            <w:sz w:val="24"/>
          </w:rPr>
          <w:t>2</w:t>
        </w:r>
        <w:r w:rsidRPr="001C3C55">
          <w:rPr>
            <w:rFonts w:ascii="宋体" w:eastAsia="汉仪旗黑-50S" w:hAnsi="宋体"/>
            <w:b/>
            <w:sz w:val="24"/>
          </w:rPr>
          <w:t>日</w:t>
        </w:r>
      </w:smartTag>
      <w:r w:rsidRPr="001C3C55">
        <w:rPr>
          <w:rFonts w:ascii="宋体" w:eastAsia="汉仪旗黑-50S" w:hAnsi="宋体"/>
          <w:b/>
          <w:sz w:val="24"/>
        </w:rPr>
        <w:t>至</w:t>
      </w:r>
      <w:smartTag w:uri="urn:schemas-microsoft-com:office:smarttags" w:element="chsdate">
        <w:smartTagPr>
          <w:attr w:name="Year" w:val="2012"/>
          <w:attr w:name="Month" w:val="12"/>
          <w:attr w:name="Day" w:val="4"/>
          <w:attr w:name="IsLunarDate" w:val="False"/>
          <w:attr w:name="IsROCDate" w:val="False"/>
        </w:smartTagPr>
        <w:r w:rsidRPr="001C3C55">
          <w:rPr>
            <w:rFonts w:ascii="宋体" w:eastAsia="汉仪旗黑-50S" w:hAnsi="宋体"/>
            <w:b/>
            <w:sz w:val="24"/>
          </w:rPr>
          <w:t>12</w:t>
        </w:r>
        <w:r w:rsidRPr="001C3C55">
          <w:rPr>
            <w:rFonts w:ascii="宋体" w:eastAsia="汉仪旗黑-50S" w:hAnsi="宋体"/>
            <w:b/>
            <w:sz w:val="24"/>
          </w:rPr>
          <w:t>月</w:t>
        </w:r>
        <w:r w:rsidRPr="001C3C55">
          <w:rPr>
            <w:rFonts w:ascii="宋体" w:eastAsia="汉仪旗黑-50S" w:hAnsi="宋体"/>
            <w:b/>
            <w:sz w:val="24"/>
          </w:rPr>
          <w:t>4</w:t>
        </w:r>
        <w:r w:rsidRPr="001C3C55">
          <w:rPr>
            <w:rFonts w:ascii="宋体" w:eastAsia="汉仪旗黑-50S" w:hAnsi="宋体"/>
            <w:b/>
            <w:sz w:val="24"/>
          </w:rPr>
          <w:t>日</w:t>
        </w:r>
      </w:smartTag>
      <w:r w:rsidRPr="001C3C55">
        <w:rPr>
          <w:rFonts w:ascii="宋体" w:eastAsia="汉仪旗黑-50S" w:hAnsi="宋体"/>
          <w:b/>
          <w:sz w:val="24"/>
        </w:rPr>
        <w:t>的数据</w:t>
      </w:r>
      <w:r w:rsidRPr="001C3C55">
        <w:rPr>
          <w:rFonts w:ascii="宋体" w:eastAsia="汉仪旗黑-50S" w:hAnsi="宋体"/>
          <w:sz w:val="24"/>
        </w:rPr>
        <w:t>，求出</w:t>
      </w:r>
      <w:r w:rsidRPr="001C3C55">
        <w:rPr>
          <w:rFonts w:ascii="宋体" w:eastAsia="汉仪旗黑-50S" w:hAnsi="宋体"/>
          <w:sz w:val="24"/>
        </w:rPr>
        <w:t>y</w:t>
      </w:r>
      <w:r w:rsidRPr="001C3C55">
        <w:rPr>
          <w:rFonts w:ascii="宋体" w:eastAsia="汉仪旗黑-50S" w:hAnsi="宋体"/>
          <w:sz w:val="24"/>
        </w:rPr>
        <w:t>关于</w:t>
      </w:r>
      <w:r w:rsidRPr="001C3C55">
        <w:rPr>
          <w:rFonts w:ascii="宋体" w:eastAsia="汉仪旗黑-50S" w:hAnsi="宋体"/>
          <w:sz w:val="24"/>
        </w:rPr>
        <w:t>x</w:t>
      </w:r>
      <w:r w:rsidRPr="001C3C55">
        <w:rPr>
          <w:rFonts w:ascii="宋体" w:eastAsia="汉仪旗黑-50S" w:hAnsi="宋体"/>
          <w:sz w:val="24"/>
        </w:rPr>
        <w:t>的线性回归方程</w:t>
      </w:r>
      <m:oMath>
        <m:limUpp>
          <m:limUppPr>
            <m:ctrlPr>
              <w:rPr>
                <w:rFonts w:ascii="Cambria Math" w:eastAsia="汉仪旗黑-50S" w:hAnsi="宋体"/>
                <w:i/>
                <w:szCs w:val="21"/>
              </w:rPr>
            </m:ctrlPr>
          </m:limUppPr>
          <m:e>
            <m:r>
              <w:rPr>
                <w:rFonts w:ascii="Cambria Math" w:eastAsia="汉仪旗黑-50S" w:hAnsi="宋体"/>
                <w:szCs w:val="21"/>
              </w:rPr>
              <m:t>y</m:t>
            </m:r>
          </m:e>
          <m:lim>
            <m:r>
              <w:rPr>
                <w:rFonts w:ascii="Cambria Math" w:eastAsia="汉仪旗黑-50S" w:hAnsi="宋体"/>
                <w:szCs w:val="21"/>
              </w:rPr>
              <m:t>∧</m:t>
            </m:r>
            <m:ctrlPr>
              <w:rPr>
                <w:rFonts w:ascii="Cambria Math" w:eastAsia="汉仪旗黑-50S" w:hAnsi="Cambria Math"/>
                <w:i/>
                <w:szCs w:val="21"/>
              </w:rPr>
            </m:ctrlPr>
          </m:lim>
        </m:limUpp>
        <m:r>
          <w:rPr>
            <w:rFonts w:ascii="Cambria Math" w:eastAsia="汉仪旗黑-50S" w:hAnsi="宋体"/>
            <w:szCs w:val="21"/>
          </w:rPr>
          <m:t>=</m:t>
        </m:r>
        <m:limUpp>
          <m:limUppPr>
            <m:ctrlPr>
              <w:rPr>
                <w:rFonts w:ascii="Cambria Math" w:eastAsia="汉仪旗黑-50S" w:hAnsi="宋体"/>
                <w:i/>
                <w:szCs w:val="21"/>
              </w:rPr>
            </m:ctrlPr>
          </m:limUppPr>
          <m:e>
            <m:r>
              <w:rPr>
                <w:rFonts w:ascii="Cambria Math" w:eastAsia="汉仪旗黑-50S" w:hAnsi="宋体"/>
                <w:szCs w:val="21"/>
              </w:rPr>
              <m:t>b</m:t>
            </m:r>
          </m:e>
          <m:lim>
            <m:r>
              <w:rPr>
                <w:rFonts w:ascii="Cambria Math" w:eastAsia="汉仪旗黑-50S" w:hAnsi="宋体"/>
                <w:szCs w:val="21"/>
              </w:rPr>
              <m:t>∧</m:t>
            </m:r>
            <m:ctrlPr>
              <w:rPr>
                <w:rFonts w:ascii="Cambria Math" w:eastAsia="汉仪旗黑-50S" w:hAnsi="Cambria Math"/>
                <w:i/>
                <w:szCs w:val="21"/>
              </w:rPr>
            </m:ctrlPr>
          </m:lim>
        </m:limUpp>
        <m:r>
          <w:rPr>
            <w:rFonts w:ascii="Cambria Math" w:eastAsia="汉仪旗黑-50S" w:hAnsi="宋体"/>
            <w:szCs w:val="21"/>
          </w:rPr>
          <m:t>x+</m:t>
        </m:r>
        <m:limUpp>
          <m:limUppPr>
            <m:ctrlPr>
              <w:rPr>
                <w:rFonts w:ascii="Cambria Math" w:eastAsia="汉仪旗黑-50S" w:hAnsi="宋体"/>
                <w:i/>
                <w:szCs w:val="21"/>
              </w:rPr>
            </m:ctrlPr>
          </m:limUppPr>
          <m:e>
            <m:r>
              <w:rPr>
                <w:rFonts w:ascii="Cambria Math" w:eastAsia="汉仪旗黑-50S" w:hAnsi="宋体"/>
                <w:szCs w:val="21"/>
              </w:rPr>
              <m:t>a</m:t>
            </m:r>
          </m:e>
          <m:lim>
            <m:r>
              <w:rPr>
                <w:rFonts w:ascii="Cambria Math" w:eastAsia="汉仪旗黑-50S" w:hAnsi="宋体"/>
                <w:szCs w:val="21"/>
              </w:rPr>
              <m:t>∧</m:t>
            </m:r>
            <m:ctrlPr>
              <w:rPr>
                <w:rFonts w:ascii="Cambria Math" w:eastAsia="汉仪旗黑-50S" w:hAnsi="Cambria Math"/>
                <w:i/>
                <w:szCs w:val="21"/>
              </w:rPr>
            </m:ctrlPr>
          </m:lim>
        </m:limUpp>
      </m:oMath>
      <w:r w:rsidRPr="001C3C55">
        <w:rPr>
          <w:rFonts w:ascii="宋体" w:eastAsia="汉仪旗黑-50S" w:hAnsi="宋体"/>
          <w:b/>
          <w:szCs w:val="21"/>
        </w:rPr>
        <w:t>；</w:t>
      </w:r>
    </w:p>
    <w:p w:rsidR="00FE7330" w:rsidRPr="001C3C55" w:rsidRDefault="003B5446" w:rsidP="007624D1">
      <w:pPr>
        <w:spacing w:line="340" w:lineRule="exact"/>
        <w:ind w:firstLineChars="50" w:firstLine="105"/>
        <w:rPr>
          <w:rFonts w:ascii="宋体" w:eastAsia="汉仪旗黑-50S" w:hAnsi="宋体"/>
          <w:sz w:val="24"/>
        </w:rPr>
      </w:pPr>
      <w:r w:rsidRPr="001C3C55">
        <w:rPr>
          <w:rFonts w:ascii="宋体" w:eastAsia="汉仪旗黑-50S" w:hAnsi="宋体"/>
          <w:szCs w:val="21"/>
        </w:rPr>
        <w:t>(</w:t>
      </w:r>
      <w:r w:rsidRPr="001C3C55">
        <w:rPr>
          <w:rFonts w:ascii="宋体" w:eastAsia="汉仪旗黑-50S" w:hAnsi="宋体" w:hint="eastAsia"/>
          <w:szCs w:val="21"/>
        </w:rPr>
        <w:t>2</w:t>
      </w:r>
      <w:r w:rsidRPr="001C3C55">
        <w:rPr>
          <w:rFonts w:ascii="宋体" w:eastAsia="汉仪旗黑-50S" w:hAnsi="宋体"/>
          <w:szCs w:val="21"/>
        </w:rPr>
        <w:t>)</w:t>
      </w:r>
      <w:r w:rsidRPr="001C3C55">
        <w:rPr>
          <w:rFonts w:ascii="宋体" w:eastAsia="汉仪旗黑-50S" w:hAnsi="宋体"/>
          <w:sz w:val="24"/>
        </w:rPr>
        <w:t>若由线性回归方程得到的估计数据与所选出的检验数据的误差均不超过</w:t>
      </w:r>
      <w:r w:rsidRPr="001C3C55">
        <w:rPr>
          <w:rFonts w:ascii="宋体" w:eastAsia="汉仪旗黑-50S" w:hAnsi="宋体"/>
          <w:sz w:val="24"/>
        </w:rPr>
        <w:t>2</w:t>
      </w:r>
      <w:r w:rsidRPr="001C3C55">
        <w:rPr>
          <w:rFonts w:ascii="宋体" w:eastAsia="汉仪旗黑-50S" w:hAnsi="宋体"/>
          <w:sz w:val="24"/>
        </w:rPr>
        <w:t>颗，则认为得到的线性回归方程是可靠的，试问</w:t>
      </w:r>
      <w:r w:rsidRPr="001C3C55">
        <w:rPr>
          <w:rFonts w:ascii="宋体" w:eastAsia="汉仪旗黑-50S" w:hAnsi="宋体"/>
          <w:sz w:val="24"/>
        </w:rPr>
        <w:t>(</w:t>
      </w:r>
      <w:r w:rsidR="00FF0DB6" w:rsidRPr="001C3C55">
        <w:rPr>
          <w:rFonts w:ascii="宋体" w:eastAsia="汉仪旗黑-50S" w:hAnsi="宋体" w:hint="eastAsia"/>
          <w:sz w:val="24"/>
        </w:rPr>
        <w:t>1</w:t>
      </w:r>
      <w:r w:rsidRPr="001C3C55">
        <w:rPr>
          <w:rFonts w:ascii="宋体" w:eastAsia="汉仪旗黑-50S" w:hAnsi="宋体"/>
          <w:sz w:val="24"/>
        </w:rPr>
        <w:t>)</w:t>
      </w:r>
      <w:r w:rsidRPr="001C3C55">
        <w:rPr>
          <w:rFonts w:ascii="宋体" w:eastAsia="汉仪旗黑-50S" w:hAnsi="宋体"/>
          <w:sz w:val="24"/>
        </w:rPr>
        <w:t>中所得的线性回归方程是否可靠？</w:t>
      </w:r>
    </w:p>
    <w:p w:rsidR="004E14FF" w:rsidRPr="001C3C55" w:rsidRDefault="003B5446" w:rsidP="007624D1">
      <w:pPr>
        <w:spacing w:line="340" w:lineRule="exact"/>
        <w:rPr>
          <w:rFonts w:ascii="宋体" w:eastAsia="汉仪旗黑-50S" w:hAnsi="宋体"/>
          <w:sz w:val="24"/>
        </w:rPr>
      </w:pPr>
      <w:r w:rsidRPr="001C3C55">
        <w:rPr>
          <w:rFonts w:ascii="宋体" w:eastAsia="汉仪旗黑-50S" w:hAnsi="宋体" w:hint="eastAsia"/>
          <w:sz w:val="24"/>
        </w:rPr>
        <w:t>（</w:t>
      </w:r>
      <w:r w:rsidRPr="001C3C55">
        <w:rPr>
          <w:rFonts w:ascii="宋体" w:eastAsia="汉仪旗黑-50S" w:hAnsi="宋体" w:hint="eastAsia"/>
          <w:sz w:val="24"/>
        </w:rPr>
        <w:t>3</w:t>
      </w:r>
      <w:r w:rsidRPr="001C3C55">
        <w:rPr>
          <w:rFonts w:ascii="宋体" w:eastAsia="汉仪旗黑-50S" w:hAnsi="宋体" w:hint="eastAsia"/>
          <w:sz w:val="24"/>
        </w:rPr>
        <w:t>）请预测温差为</w:t>
      </w:r>
      <w:smartTag w:uri="urn:schemas-microsoft-com:office:smarttags" w:element="chmetcnv">
        <w:smartTagPr>
          <w:attr w:name="UnitName" w:val="℃"/>
          <w:attr w:name="SourceValue" w:val="14"/>
          <w:attr w:name="HasSpace" w:val="False"/>
          <w:attr w:name="Negative" w:val="False"/>
          <w:attr w:name="NumberType" w:val="1"/>
          <w:attr w:name="TCSC" w:val="0"/>
        </w:smartTagPr>
        <w:r w:rsidRPr="001C3C55">
          <w:rPr>
            <w:rFonts w:ascii="宋体" w:eastAsia="汉仪旗黑-50S" w:hAnsi="宋体" w:hint="eastAsia"/>
            <w:sz w:val="24"/>
          </w:rPr>
          <w:t>14</w:t>
        </w:r>
        <w:r w:rsidRPr="001C3C55">
          <w:rPr>
            <w:rFonts w:ascii="宋体" w:eastAsia="汉仪旗黑-50S" w:hAnsi="宋体" w:cs="宋体" w:hint="eastAsia"/>
            <w:sz w:val="24"/>
          </w:rPr>
          <w:t>℃</w:t>
        </w:r>
      </w:smartTag>
      <w:r w:rsidRPr="001C3C55">
        <w:rPr>
          <w:rFonts w:ascii="宋体" w:eastAsia="汉仪旗黑-50S" w:hAnsi="宋体" w:hint="eastAsia"/>
          <w:sz w:val="24"/>
        </w:rPr>
        <w:t>的发芽数。</w:t>
      </w:r>
    </w:p>
    <w:p w:rsidR="00332E05" w:rsidRPr="001C3C55" w:rsidRDefault="00332E05" w:rsidP="005F1A27">
      <w:pPr>
        <w:rPr>
          <w:rFonts w:ascii="宋体" w:eastAsia="汉仪旗黑-50S" w:hAnsi="宋体"/>
          <w:sz w:val="24"/>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405307" w:rsidRPr="001C3C55" w:rsidRDefault="005D4F27" w:rsidP="005F1A27">
      <w:pPr>
        <w:rPr>
          <w:rFonts w:ascii="宋体" w:eastAsia="汉仪旗黑-50S" w:hAnsi="宋体"/>
          <w:szCs w:val="21"/>
        </w:rPr>
      </w:pPr>
      <w:r w:rsidRPr="001C3C55">
        <w:rPr>
          <w:rFonts w:ascii="宋体" w:eastAsia="汉仪旗黑-50S" w:hAnsi="宋体" w:hint="eastAsia"/>
          <w:szCs w:val="21"/>
        </w:rPr>
        <w:t>19.</w:t>
      </w:r>
      <w:r w:rsidRPr="001C3C55">
        <w:rPr>
          <w:rFonts w:ascii="宋体" w:eastAsia="汉仪旗黑-50S" w:hAnsi="宋体"/>
          <w:szCs w:val="21"/>
        </w:rPr>
        <w:t xml:space="preserve"> </w:t>
      </w:r>
      <w:r w:rsidRPr="001C3C55">
        <w:rPr>
          <w:rFonts w:ascii="宋体" w:eastAsia="汉仪旗黑-50S" w:hAnsi="宋体"/>
          <w:szCs w:val="21"/>
        </w:rPr>
        <w:t>（本题</w:t>
      </w:r>
      <w:r w:rsidRPr="001C3C55">
        <w:rPr>
          <w:rFonts w:ascii="宋体" w:eastAsia="汉仪旗黑-50S" w:hAnsi="宋体" w:hint="eastAsia"/>
          <w:szCs w:val="21"/>
        </w:rPr>
        <w:t>满分</w:t>
      </w:r>
      <w:r w:rsidRPr="001C3C55">
        <w:rPr>
          <w:rFonts w:ascii="宋体" w:eastAsia="汉仪旗黑-50S" w:hAnsi="宋体"/>
          <w:szCs w:val="21"/>
        </w:rPr>
        <w:t>12</w:t>
      </w:r>
      <w:r w:rsidRPr="001C3C55">
        <w:rPr>
          <w:rFonts w:ascii="宋体" w:eastAsia="汉仪旗黑-50S" w:hAnsi="宋体"/>
          <w:szCs w:val="21"/>
        </w:rPr>
        <w:t>分）</w:t>
      </w:r>
      <w:r w:rsidR="00405307" w:rsidRPr="001C3C55">
        <w:rPr>
          <w:rFonts w:eastAsia="汉仪旗黑-50S" w:hAnsi="宋体"/>
          <w:szCs w:val="21"/>
        </w:rPr>
        <w:t>（</w:t>
      </w:r>
      <w:r w:rsidR="00405307" w:rsidRPr="001C3C55">
        <w:rPr>
          <w:rFonts w:eastAsia="汉仪旗黑-50S"/>
          <w:szCs w:val="21"/>
        </w:rPr>
        <w:t>1</w:t>
      </w:r>
      <w:r w:rsidR="00405307" w:rsidRPr="001C3C55">
        <w:rPr>
          <w:rFonts w:eastAsia="汉仪旗黑-50S" w:hAnsi="宋体"/>
          <w:szCs w:val="21"/>
        </w:rPr>
        <w:t>）已知：实数</w:t>
      </w:r>
      <w:r w:rsidR="00405307" w:rsidRPr="001C3C55">
        <w:rPr>
          <w:rFonts w:eastAsia="汉仪旗黑-50S"/>
          <w:i/>
          <w:szCs w:val="21"/>
        </w:rPr>
        <w:t>a</w:t>
      </w:r>
      <w:r w:rsidR="00405307" w:rsidRPr="001C3C55">
        <w:rPr>
          <w:rFonts w:eastAsia="汉仪旗黑-50S" w:hAnsi="宋体"/>
          <w:i/>
          <w:szCs w:val="21"/>
        </w:rPr>
        <w:t>、</w:t>
      </w:r>
      <w:r w:rsidR="00405307" w:rsidRPr="001C3C55">
        <w:rPr>
          <w:rFonts w:eastAsia="汉仪旗黑-50S"/>
          <w:i/>
          <w:szCs w:val="21"/>
        </w:rPr>
        <w:t>b</w:t>
      </w:r>
      <w:r w:rsidR="00405307" w:rsidRPr="001C3C55">
        <w:rPr>
          <w:rFonts w:eastAsia="汉仪旗黑-50S" w:hAnsi="宋体"/>
          <w:i/>
          <w:szCs w:val="21"/>
        </w:rPr>
        <w:t>、</w:t>
      </w:r>
      <w:r w:rsidR="00405307" w:rsidRPr="001C3C55">
        <w:rPr>
          <w:rFonts w:eastAsia="汉仪旗黑-50S"/>
          <w:i/>
          <w:szCs w:val="21"/>
        </w:rPr>
        <w:t>c</w:t>
      </w:r>
      <w:r w:rsidR="00405307" w:rsidRPr="001C3C55">
        <w:rPr>
          <w:rFonts w:eastAsia="汉仪旗黑-50S" w:hAnsi="宋体"/>
          <w:szCs w:val="21"/>
        </w:rPr>
        <w:t>满足</w:t>
      </w:r>
      <w:r w:rsidR="00405307" w:rsidRPr="001C3C55">
        <w:rPr>
          <w:rFonts w:eastAsia="汉仪旗黑-50S"/>
          <w:i/>
          <w:szCs w:val="21"/>
        </w:rPr>
        <w:t>a</w:t>
      </w:r>
      <w:r w:rsidR="00405307" w:rsidRPr="001C3C55">
        <w:rPr>
          <w:rFonts w:eastAsia="汉仪旗黑-50S" w:hAnsi="宋体"/>
          <w:i/>
          <w:szCs w:val="21"/>
        </w:rPr>
        <w:t>＋</w:t>
      </w:r>
      <w:r w:rsidR="00405307" w:rsidRPr="001C3C55">
        <w:rPr>
          <w:rFonts w:eastAsia="汉仪旗黑-50S"/>
          <w:i/>
          <w:szCs w:val="21"/>
        </w:rPr>
        <w:t>b</w:t>
      </w:r>
      <w:r w:rsidR="00405307" w:rsidRPr="001C3C55">
        <w:rPr>
          <w:rFonts w:eastAsia="汉仪旗黑-50S" w:hAnsi="宋体"/>
          <w:i/>
          <w:szCs w:val="21"/>
        </w:rPr>
        <w:t>＋</w:t>
      </w:r>
      <w:r w:rsidR="00405307" w:rsidRPr="001C3C55">
        <w:rPr>
          <w:rFonts w:eastAsia="汉仪旗黑-50S"/>
          <w:i/>
          <w:szCs w:val="21"/>
        </w:rPr>
        <w:t>c</w:t>
      </w:r>
      <w:r w:rsidR="00405307" w:rsidRPr="001C3C55">
        <w:rPr>
          <w:rFonts w:eastAsia="汉仪旗黑-50S" w:hAnsi="宋体"/>
          <w:szCs w:val="21"/>
        </w:rPr>
        <w:t>＝</w:t>
      </w:r>
      <w:r w:rsidR="00E549B5" w:rsidRPr="001C3C55">
        <w:rPr>
          <w:rFonts w:eastAsia="汉仪旗黑-50S"/>
          <w:szCs w:val="21"/>
        </w:rPr>
        <w:t>1</w:t>
      </w:r>
      <w:r w:rsidR="00405307" w:rsidRPr="001C3C55">
        <w:rPr>
          <w:rFonts w:eastAsia="汉仪旗黑-50S" w:hAnsi="宋体"/>
          <w:szCs w:val="21"/>
        </w:rPr>
        <w:t>，求证：</w:t>
      </w:r>
      <w:r w:rsidR="00405307" w:rsidRPr="001C3C55">
        <w:rPr>
          <w:rFonts w:eastAsia="汉仪旗黑-50S"/>
          <w:i/>
          <w:szCs w:val="21"/>
        </w:rPr>
        <w:t>a</w:t>
      </w:r>
      <w:r w:rsidR="00405307" w:rsidRPr="001C3C55">
        <w:rPr>
          <w:rFonts w:eastAsia="汉仪旗黑-50S" w:hAnsi="宋体"/>
          <w:i/>
          <w:szCs w:val="21"/>
        </w:rPr>
        <w:t>、</w:t>
      </w:r>
      <w:r w:rsidR="00405307" w:rsidRPr="001C3C55">
        <w:rPr>
          <w:rFonts w:eastAsia="汉仪旗黑-50S"/>
          <w:i/>
          <w:szCs w:val="21"/>
        </w:rPr>
        <w:t>b</w:t>
      </w:r>
      <w:r w:rsidR="00405307" w:rsidRPr="001C3C55">
        <w:rPr>
          <w:rFonts w:eastAsia="汉仪旗黑-50S" w:hAnsi="宋体"/>
          <w:i/>
          <w:szCs w:val="21"/>
        </w:rPr>
        <w:t>、</w:t>
      </w:r>
      <w:r w:rsidR="00405307" w:rsidRPr="001C3C55">
        <w:rPr>
          <w:rFonts w:eastAsia="汉仪旗黑-50S"/>
          <w:i/>
          <w:szCs w:val="21"/>
        </w:rPr>
        <w:t>c</w:t>
      </w:r>
      <w:r w:rsidR="00405307" w:rsidRPr="001C3C55">
        <w:rPr>
          <w:rFonts w:eastAsia="汉仪旗黑-50S" w:hAnsi="宋体"/>
          <w:szCs w:val="21"/>
        </w:rPr>
        <w:t>中至少有一个数</w:t>
      </w:r>
      <w:r w:rsidR="008C411B" w:rsidRPr="001C3C55">
        <w:rPr>
          <w:rFonts w:eastAsia="汉仪旗黑-50S" w:hAnsi="宋体"/>
          <w:szCs w:val="21"/>
        </w:rPr>
        <w:t>不</w:t>
      </w:r>
      <w:r w:rsidR="00522F06" w:rsidRPr="001C3C55">
        <w:rPr>
          <w:rFonts w:eastAsia="汉仪旗黑-50S" w:hAnsi="宋体"/>
          <w:szCs w:val="21"/>
        </w:rPr>
        <w:t>大</w:t>
      </w:r>
      <w:r w:rsidR="00405307" w:rsidRPr="001C3C55">
        <w:rPr>
          <w:rFonts w:eastAsia="汉仪旗黑-50S" w:hAnsi="宋体"/>
          <w:szCs w:val="21"/>
        </w:rPr>
        <w:t>于</w:t>
      </w:r>
      <w:r w:rsidR="00DD003D">
        <w:rPr>
          <w:rFonts w:eastAsia="汉仪旗黑-50S"/>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v:imagedata r:id="rId21" o:title=""/>
          </v:shape>
        </w:pict>
      </w:r>
      <w:r w:rsidR="00405307" w:rsidRPr="001C3C55">
        <w:rPr>
          <w:rFonts w:eastAsia="汉仪旗黑-50S"/>
          <w:szCs w:val="21"/>
        </w:rPr>
        <w:t>.</w:t>
      </w:r>
    </w:p>
    <w:p w:rsidR="00A3112E" w:rsidRPr="001C3C55" w:rsidRDefault="00F255EA" w:rsidP="007624D1">
      <w:pPr>
        <w:spacing w:line="300" w:lineRule="exact"/>
        <w:rPr>
          <w:rFonts w:eastAsia="汉仪旗黑-50S"/>
          <w:szCs w:val="21"/>
        </w:rPr>
      </w:pPr>
      <w:r w:rsidRPr="001C3C55">
        <w:rPr>
          <w:rFonts w:eastAsia="汉仪旗黑-50S" w:hAnsi="宋体"/>
          <w:szCs w:val="21"/>
        </w:rPr>
        <w:t>（</w:t>
      </w:r>
      <w:r w:rsidRPr="001C3C55">
        <w:rPr>
          <w:rFonts w:eastAsia="汉仪旗黑-50S"/>
          <w:szCs w:val="21"/>
        </w:rPr>
        <w:t>2</w:t>
      </w:r>
      <w:r w:rsidRPr="001C3C55">
        <w:rPr>
          <w:rFonts w:eastAsia="汉仪旗黑-50S" w:hAnsi="宋体"/>
          <w:szCs w:val="21"/>
        </w:rPr>
        <w:t>）已知：实数</w:t>
      </w:r>
      <w:r w:rsidRPr="001C3C55">
        <w:rPr>
          <w:rFonts w:eastAsia="汉仪旗黑-50S"/>
          <w:i/>
          <w:szCs w:val="21"/>
        </w:rPr>
        <w:t>a</w:t>
      </w:r>
      <w:r w:rsidRPr="001C3C55">
        <w:rPr>
          <w:rFonts w:eastAsia="汉仪旗黑-50S" w:hAnsi="宋体"/>
          <w:i/>
          <w:szCs w:val="21"/>
        </w:rPr>
        <w:t>、</w:t>
      </w:r>
      <w:r w:rsidRPr="001C3C55">
        <w:rPr>
          <w:rFonts w:eastAsia="汉仪旗黑-50S"/>
          <w:i/>
          <w:szCs w:val="21"/>
        </w:rPr>
        <w:t>b</w:t>
      </w:r>
      <w:r w:rsidRPr="001C3C55">
        <w:rPr>
          <w:rFonts w:eastAsia="汉仪旗黑-50S" w:hAnsi="宋体"/>
          <w:i/>
          <w:szCs w:val="21"/>
        </w:rPr>
        <w:t>、</w:t>
      </w:r>
      <w:r w:rsidRPr="001C3C55">
        <w:rPr>
          <w:rFonts w:eastAsia="汉仪旗黑-50S"/>
          <w:i/>
          <w:szCs w:val="21"/>
        </w:rPr>
        <w:t>c</w:t>
      </w:r>
      <w:r w:rsidRPr="001C3C55">
        <w:rPr>
          <w:rFonts w:eastAsia="汉仪旗黑-50S" w:hAnsi="宋体"/>
          <w:szCs w:val="21"/>
        </w:rPr>
        <w:t>满足</w:t>
      </w:r>
      <w:r w:rsidRPr="001C3C55">
        <w:rPr>
          <w:rFonts w:eastAsia="汉仪旗黑-50S"/>
          <w:i/>
          <w:szCs w:val="21"/>
        </w:rPr>
        <w:t>a</w:t>
      </w:r>
      <w:r w:rsidRPr="001C3C55">
        <w:rPr>
          <w:rFonts w:eastAsia="汉仪旗黑-50S" w:hAnsi="宋体"/>
          <w:i/>
          <w:szCs w:val="21"/>
        </w:rPr>
        <w:t>＋</w:t>
      </w:r>
      <w:r w:rsidRPr="001C3C55">
        <w:rPr>
          <w:rFonts w:eastAsia="汉仪旗黑-50S"/>
          <w:i/>
          <w:szCs w:val="21"/>
        </w:rPr>
        <w:t>b</w:t>
      </w:r>
      <w:r w:rsidRPr="001C3C55">
        <w:rPr>
          <w:rFonts w:eastAsia="汉仪旗黑-50S" w:hAnsi="宋体"/>
          <w:i/>
          <w:szCs w:val="21"/>
        </w:rPr>
        <w:t>＋</w:t>
      </w:r>
      <w:r w:rsidRPr="001C3C55">
        <w:rPr>
          <w:rFonts w:eastAsia="汉仪旗黑-50S"/>
          <w:i/>
          <w:szCs w:val="21"/>
        </w:rPr>
        <w:t>c</w:t>
      </w:r>
      <w:r w:rsidRPr="001C3C55">
        <w:rPr>
          <w:rFonts w:eastAsia="汉仪旗黑-50S" w:hAnsi="宋体"/>
          <w:szCs w:val="21"/>
        </w:rPr>
        <w:t>＝</w:t>
      </w:r>
      <w:r w:rsidRPr="001C3C55">
        <w:rPr>
          <w:rFonts w:eastAsia="汉仪旗黑-50S"/>
          <w:szCs w:val="21"/>
        </w:rPr>
        <w:t>2013</w:t>
      </w:r>
      <w:r w:rsidRPr="001C3C55">
        <w:rPr>
          <w:rFonts w:eastAsia="汉仪旗黑-50S" w:hAnsi="宋体"/>
          <w:szCs w:val="21"/>
        </w:rPr>
        <w:t>，求证</w:t>
      </w:r>
      <w:r w:rsidRPr="001C3C55">
        <w:rPr>
          <w:rFonts w:eastAsia="汉仪旗黑-50S" w:hAnsi="宋体"/>
          <w:i/>
          <w:szCs w:val="21"/>
        </w:rPr>
        <w:t>：</w:t>
      </w:r>
      <w:r w:rsidRPr="001C3C55">
        <w:rPr>
          <w:rFonts w:eastAsia="汉仪旗黑-50S"/>
          <w:i/>
          <w:szCs w:val="21"/>
        </w:rPr>
        <w:t>a</w:t>
      </w:r>
      <w:r w:rsidRPr="001C3C55">
        <w:rPr>
          <w:rFonts w:eastAsia="汉仪旗黑-50S" w:hAnsi="宋体"/>
          <w:i/>
          <w:szCs w:val="21"/>
        </w:rPr>
        <w:t>、</w:t>
      </w:r>
      <w:r w:rsidRPr="001C3C55">
        <w:rPr>
          <w:rFonts w:eastAsia="汉仪旗黑-50S"/>
          <w:i/>
          <w:szCs w:val="21"/>
        </w:rPr>
        <w:t>b</w:t>
      </w:r>
      <w:r w:rsidRPr="001C3C55">
        <w:rPr>
          <w:rFonts w:eastAsia="汉仪旗黑-50S" w:hAnsi="宋体"/>
          <w:i/>
          <w:szCs w:val="21"/>
        </w:rPr>
        <w:t>、</w:t>
      </w:r>
      <w:r w:rsidRPr="001C3C55">
        <w:rPr>
          <w:rFonts w:eastAsia="汉仪旗黑-50S"/>
          <w:i/>
          <w:szCs w:val="21"/>
        </w:rPr>
        <w:t>c</w:t>
      </w:r>
      <w:r w:rsidRPr="001C3C55">
        <w:rPr>
          <w:rFonts w:eastAsia="汉仪旗黑-50S" w:hAnsi="宋体"/>
          <w:szCs w:val="21"/>
        </w:rPr>
        <w:t>中至少有一个数不小于</w:t>
      </w:r>
      <w:r w:rsidRPr="001C3C55">
        <w:rPr>
          <w:rFonts w:eastAsia="汉仪旗黑-50S"/>
          <w:szCs w:val="21"/>
        </w:rPr>
        <w:t>671.</w:t>
      </w:r>
      <w:r w:rsidR="00693B6F" w:rsidRPr="001C3C55">
        <w:rPr>
          <w:rFonts w:eastAsia="汉仪旗黑-50S"/>
          <w:szCs w:val="21"/>
        </w:rPr>
        <w:t xml:space="preserve"> </w:t>
      </w:r>
    </w:p>
    <w:p w:rsidR="00F255EA" w:rsidRPr="001C3C55" w:rsidRDefault="00F255EA" w:rsidP="007624D1">
      <w:pPr>
        <w:spacing w:line="300" w:lineRule="exact"/>
        <w:rPr>
          <w:rFonts w:eastAsia="汉仪旗黑-50S"/>
          <w:szCs w:val="21"/>
        </w:rPr>
      </w:pPr>
      <w:r w:rsidRPr="001C3C55">
        <w:rPr>
          <w:rFonts w:eastAsia="汉仪旗黑-50S" w:hAnsi="宋体"/>
          <w:szCs w:val="21"/>
        </w:rPr>
        <w:t>（</w:t>
      </w:r>
      <w:r w:rsidRPr="001C3C55">
        <w:rPr>
          <w:rFonts w:eastAsia="汉仪旗黑-50S"/>
          <w:szCs w:val="21"/>
        </w:rPr>
        <w:t>3</w:t>
      </w:r>
      <w:r w:rsidRPr="001C3C55">
        <w:rPr>
          <w:rFonts w:eastAsia="汉仪旗黑-50S" w:hAnsi="宋体"/>
          <w:szCs w:val="21"/>
        </w:rPr>
        <w:t>）</w:t>
      </w:r>
      <w:r w:rsidR="00A3112E" w:rsidRPr="001C3C55">
        <w:rPr>
          <w:rFonts w:eastAsia="汉仪旗黑-50S" w:hAnsi="宋体"/>
          <w:szCs w:val="21"/>
        </w:rPr>
        <w:t>根据</w:t>
      </w:r>
      <w:r w:rsidRPr="001C3C55">
        <w:rPr>
          <w:rFonts w:eastAsia="汉仪旗黑-50S" w:hAnsi="宋体"/>
          <w:szCs w:val="21"/>
        </w:rPr>
        <w:t>（</w:t>
      </w:r>
      <w:r w:rsidRPr="001C3C55">
        <w:rPr>
          <w:rFonts w:eastAsia="汉仪旗黑-50S"/>
          <w:szCs w:val="21"/>
        </w:rPr>
        <w:t>1</w:t>
      </w:r>
      <w:r w:rsidRPr="001C3C55">
        <w:rPr>
          <w:rFonts w:eastAsia="汉仪旗黑-50S" w:hAnsi="宋体"/>
          <w:szCs w:val="21"/>
        </w:rPr>
        <w:t>）（</w:t>
      </w:r>
      <w:r w:rsidRPr="001C3C55">
        <w:rPr>
          <w:rFonts w:eastAsia="汉仪旗黑-50S"/>
          <w:szCs w:val="21"/>
        </w:rPr>
        <w:t>2</w:t>
      </w:r>
      <w:r w:rsidR="00A3112E" w:rsidRPr="001C3C55">
        <w:rPr>
          <w:rFonts w:eastAsia="汉仪旗黑-50S" w:hAnsi="宋体"/>
          <w:szCs w:val="21"/>
        </w:rPr>
        <w:t>）请</w:t>
      </w:r>
      <w:r w:rsidRPr="001C3C55">
        <w:rPr>
          <w:rFonts w:eastAsia="汉仪旗黑-50S" w:hAnsi="宋体"/>
          <w:szCs w:val="21"/>
        </w:rPr>
        <w:t>猜想一般性的结论并证明。</w:t>
      </w:r>
    </w:p>
    <w:p w:rsidR="00332E05" w:rsidRPr="001C3C55" w:rsidRDefault="00332E05" w:rsidP="005F1A27">
      <w:pPr>
        <w:rPr>
          <w:rFonts w:ascii="宋体" w:eastAsia="汉仪旗黑-50S" w:hAnsi="宋体"/>
          <w:szCs w:val="21"/>
        </w:rPr>
      </w:pPr>
    </w:p>
    <w:p w:rsidR="00332E05" w:rsidRPr="001C3C55" w:rsidRDefault="00332E05"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4D77D0" w:rsidRPr="001C3C55" w:rsidRDefault="00405307" w:rsidP="005F1A27">
      <w:pPr>
        <w:rPr>
          <w:rFonts w:ascii="宋体" w:eastAsia="汉仪旗黑-50S" w:hAnsi="宋体"/>
          <w:szCs w:val="21"/>
        </w:rPr>
      </w:pPr>
      <w:r w:rsidRPr="001C3C55">
        <w:rPr>
          <w:rFonts w:ascii="宋体" w:eastAsia="汉仪旗黑-50S" w:hAnsi="宋体" w:hint="eastAsia"/>
          <w:szCs w:val="21"/>
        </w:rPr>
        <w:t>20</w:t>
      </w:r>
      <w:r w:rsidR="007C3907" w:rsidRPr="001C3C55">
        <w:rPr>
          <w:rFonts w:ascii="宋体" w:eastAsia="汉仪旗黑-50S" w:hAnsi="宋体"/>
          <w:szCs w:val="21"/>
        </w:rPr>
        <w:t>．（本题满分</w:t>
      </w:r>
      <w:r w:rsidR="007C3907" w:rsidRPr="001C3C55">
        <w:rPr>
          <w:rFonts w:ascii="宋体" w:eastAsia="汉仪旗黑-50S" w:hAnsi="宋体"/>
          <w:szCs w:val="21"/>
        </w:rPr>
        <w:t>1</w:t>
      </w:r>
      <w:r w:rsidR="007D1222" w:rsidRPr="001C3C55">
        <w:rPr>
          <w:rFonts w:ascii="宋体" w:eastAsia="汉仪旗黑-50S" w:hAnsi="宋体" w:hint="eastAsia"/>
          <w:szCs w:val="21"/>
        </w:rPr>
        <w:t>0</w:t>
      </w:r>
      <w:r w:rsidR="007C3907" w:rsidRPr="001C3C55">
        <w:rPr>
          <w:rFonts w:ascii="宋体" w:eastAsia="汉仪旗黑-50S" w:hAnsi="宋体"/>
          <w:szCs w:val="21"/>
        </w:rPr>
        <w:t>分）</w:t>
      </w:r>
      <w:r w:rsidR="004D77D0" w:rsidRPr="001C3C55">
        <w:rPr>
          <w:rFonts w:ascii="宋体" w:eastAsia="汉仪旗黑-50S" w:hAnsi="宋体"/>
          <w:szCs w:val="21"/>
        </w:rPr>
        <w:t>在平面直角坐标系</w:t>
      </w:r>
      <w:proofErr w:type="spellStart"/>
      <w:r w:rsidR="004D77D0" w:rsidRPr="001C3C55">
        <w:rPr>
          <w:rFonts w:ascii="宋体" w:eastAsia="汉仪旗黑-50S" w:hAnsi="宋体"/>
          <w:szCs w:val="21"/>
        </w:rPr>
        <w:t>xOy</w:t>
      </w:r>
      <w:proofErr w:type="spellEnd"/>
      <w:r w:rsidR="004D77D0" w:rsidRPr="001C3C55">
        <w:rPr>
          <w:rFonts w:ascii="宋体" w:eastAsia="汉仪旗黑-50S" w:hAnsi="宋体"/>
          <w:szCs w:val="21"/>
        </w:rPr>
        <w:t>中，圆</w:t>
      </w:r>
      <w:r w:rsidR="004D77D0" w:rsidRPr="001C3C55">
        <w:rPr>
          <w:rFonts w:ascii="宋体" w:eastAsia="汉仪旗黑-50S" w:hAnsi="宋体"/>
          <w:szCs w:val="21"/>
        </w:rPr>
        <w:t>C</w:t>
      </w:r>
      <w:r w:rsidR="004D77D0" w:rsidRPr="001C3C55">
        <w:rPr>
          <w:rFonts w:ascii="宋体" w:eastAsia="汉仪旗黑-50S" w:hAnsi="宋体"/>
          <w:szCs w:val="21"/>
        </w:rPr>
        <w:t>的参数方程为</w:t>
      </w:r>
      <w:r w:rsidR="001C3C55" w:rsidRPr="001C3C55">
        <w:rPr>
          <w:rFonts w:ascii="宋体" w:eastAsia="汉仪旗黑-50S" w:hAnsi="宋体"/>
          <w:noProof/>
          <w:szCs w:val="21"/>
        </w:rPr>
        <w:drawing>
          <wp:anchor distT="0" distB="0" distL="114300" distR="114300" simplePos="0" relativeHeight="251660288" behindDoc="0" locked="0" layoutInCell="1" allowOverlap="1">
            <wp:simplePos x="0" y="0"/>
            <wp:positionH relativeFrom="column">
              <wp:posOffset>4003040</wp:posOffset>
            </wp:positionH>
            <wp:positionV relativeFrom="paragraph">
              <wp:posOffset>36195</wp:posOffset>
            </wp:positionV>
            <wp:extent cx="762000" cy="45720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anchor>
        </w:drawing>
      </w:r>
      <w:r w:rsidR="007624D1">
        <w:rPr>
          <w:rFonts w:ascii="宋体" w:eastAsia="汉仪旗黑-50S" w:hAnsi="宋体" w:hint="eastAsia"/>
          <w:szCs w:val="21"/>
        </w:rPr>
        <w:t xml:space="preserve"> </w:t>
      </w:r>
      <w:r w:rsidR="007624D1">
        <w:rPr>
          <w:rFonts w:ascii="宋体" w:eastAsia="汉仪旗黑-50S" w:hAnsi="宋体"/>
          <w:szCs w:val="21"/>
        </w:rPr>
        <w:t xml:space="preserve">           </w:t>
      </w:r>
      <w:r w:rsidR="004D77D0" w:rsidRPr="001C3C55">
        <w:rPr>
          <w:rFonts w:ascii="宋体" w:eastAsia="汉仪旗黑-50S" w:hAnsi="宋体"/>
          <w:szCs w:val="21"/>
        </w:rPr>
        <w:t>（</w:t>
      </w:r>
      <w:r w:rsidR="001C3C55" w:rsidRPr="001C3C55">
        <w:rPr>
          <w:rFonts w:ascii="宋体" w:eastAsia="汉仪旗黑-50S" w:hAnsi="宋体"/>
          <w:noProof/>
          <w:szCs w:val="21"/>
        </w:rPr>
        <w:drawing>
          <wp:inline distT="0" distB="0" distL="0" distR="0">
            <wp:extent cx="123825" cy="1809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4D77D0" w:rsidRPr="001C3C55">
        <w:rPr>
          <w:rFonts w:ascii="宋体" w:eastAsia="汉仪旗黑-50S" w:hAnsi="宋体"/>
          <w:szCs w:val="21"/>
        </w:rPr>
        <w:t>为参数），</w:t>
      </w:r>
    </w:p>
    <w:p w:rsidR="004D77D0" w:rsidRPr="001C3C55" w:rsidRDefault="00F84176" w:rsidP="005F1A27">
      <w:pPr>
        <w:rPr>
          <w:rFonts w:ascii="宋体" w:eastAsia="汉仪旗黑-50S" w:hAnsi="宋体"/>
          <w:szCs w:val="21"/>
        </w:rPr>
      </w:pPr>
      <w:r>
        <w:rPr>
          <w:rFonts w:ascii="宋体" w:hAnsi="宋体" w:cs="宋体"/>
          <w:noProof/>
          <w:kern w:val="0"/>
          <w:sz w:val="24"/>
        </w:rPr>
        <mc:AlternateContent>
          <mc:Choice Requires="wps">
            <w:drawing>
              <wp:anchor distT="0" distB="0" distL="114300" distR="114300" simplePos="0" relativeHeight="251673600" behindDoc="1" locked="0" layoutInCell="1" allowOverlap="1" wp14:anchorId="26D66212" wp14:editId="097D1779">
                <wp:simplePos x="0" y="0"/>
                <wp:positionH relativeFrom="margin">
                  <wp:align>right</wp:align>
                </wp:positionH>
                <wp:positionV relativeFrom="paragraph">
                  <wp:posOffset>214630</wp:posOffset>
                </wp:positionV>
                <wp:extent cx="4105275" cy="22669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66212" id="文本框 13" o:spid="_x0000_s1030" type="#_x0000_t202" style="position:absolute;left:0;text-align:left;margin-left:272.05pt;margin-top:16.9pt;width:323.25pt;height:178.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" filled="f" stroked="f" strokeweight=".5pt">
                <v:textbo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v:shape>
            </w:pict>
          </mc:Fallback>
        </mc:AlternateContent>
      </w:r>
      <w:r w:rsidR="004D77D0" w:rsidRPr="001C3C55">
        <w:rPr>
          <w:rFonts w:ascii="宋体" w:eastAsia="汉仪旗黑-50S" w:hAnsi="宋体"/>
          <w:szCs w:val="21"/>
        </w:rPr>
        <w:t>直线</w:t>
      </w:r>
      <w:r w:rsidR="004D77D0" w:rsidRPr="001C3C55">
        <w:rPr>
          <w:rFonts w:ascii="宋体" w:eastAsia="汉仪旗黑-50S" w:hAnsi="宋体"/>
          <w:szCs w:val="21"/>
        </w:rPr>
        <w:t>l</w:t>
      </w:r>
      <w:r w:rsidR="004D77D0" w:rsidRPr="001C3C55">
        <w:rPr>
          <w:rFonts w:ascii="宋体" w:eastAsia="汉仪旗黑-50S" w:hAnsi="宋体"/>
          <w:szCs w:val="21"/>
        </w:rPr>
        <w:t>经过点</w:t>
      </w:r>
      <w:r w:rsidR="004D77D0" w:rsidRPr="001C3C55">
        <w:rPr>
          <w:rFonts w:ascii="宋体" w:eastAsia="汉仪旗黑-50S" w:hAnsi="宋体"/>
          <w:szCs w:val="21"/>
        </w:rPr>
        <w:t>P</w:t>
      </w:r>
      <w:r w:rsidR="004D77D0" w:rsidRPr="001C3C55">
        <w:rPr>
          <w:rFonts w:ascii="宋体" w:eastAsia="汉仪旗黑-50S" w:hAnsi="宋体"/>
          <w:szCs w:val="21"/>
        </w:rPr>
        <w:t>（</w:t>
      </w:r>
      <w:r w:rsidR="004D77D0" w:rsidRPr="001C3C55">
        <w:rPr>
          <w:rFonts w:ascii="宋体" w:eastAsia="汉仪旗黑-50S" w:hAnsi="宋体"/>
          <w:szCs w:val="21"/>
        </w:rPr>
        <w:t>2,2</w:t>
      </w:r>
      <w:r w:rsidR="004D77D0" w:rsidRPr="001C3C55">
        <w:rPr>
          <w:rFonts w:ascii="宋体" w:eastAsia="汉仪旗黑-50S" w:hAnsi="宋体"/>
          <w:szCs w:val="21"/>
        </w:rPr>
        <w:t>），倾斜角</w:t>
      </w:r>
      <w:r w:rsidR="001C3C55" w:rsidRPr="001C3C55">
        <w:rPr>
          <w:rFonts w:ascii="宋体" w:eastAsia="汉仪旗黑-50S" w:hAnsi="宋体"/>
          <w:noProof/>
          <w:szCs w:val="21"/>
        </w:rPr>
        <w:drawing>
          <wp:anchor distT="0" distB="0" distL="114300" distR="114300" simplePos="0" relativeHeight="251659264" behindDoc="0" locked="0" layoutInCell="1" allowOverlap="1">
            <wp:simplePos x="0" y="0"/>
            <wp:positionH relativeFrom="column">
              <wp:posOffset>1831340</wp:posOffset>
            </wp:positionH>
            <wp:positionV relativeFrom="paragraph">
              <wp:posOffset>22860</wp:posOffset>
            </wp:positionV>
            <wp:extent cx="514350" cy="28575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anchor>
        </w:drawing>
      </w:r>
      <w:r w:rsidR="007624D1">
        <w:rPr>
          <w:rFonts w:ascii="宋体" w:eastAsia="汉仪旗黑-50S" w:hAnsi="宋体" w:hint="eastAsia"/>
          <w:szCs w:val="21"/>
        </w:rPr>
        <w:t xml:space="preserve"> </w:t>
      </w:r>
      <w:r w:rsidR="007624D1">
        <w:rPr>
          <w:rFonts w:ascii="宋体" w:eastAsia="汉仪旗黑-50S" w:hAnsi="宋体"/>
          <w:szCs w:val="21"/>
        </w:rPr>
        <w:t xml:space="preserve">       </w:t>
      </w:r>
      <w:r w:rsidR="004D77D0" w:rsidRPr="001C3C55">
        <w:rPr>
          <w:rFonts w:ascii="宋体" w:eastAsia="汉仪旗黑-50S" w:hAnsi="宋体"/>
          <w:szCs w:val="21"/>
        </w:rPr>
        <w:t>。</w:t>
      </w:r>
    </w:p>
    <w:p w:rsidR="004D77D0" w:rsidRPr="001C3C55" w:rsidRDefault="004D77D0" w:rsidP="005F1A27">
      <w:pPr>
        <w:rPr>
          <w:rFonts w:ascii="宋体" w:eastAsia="汉仪旗黑-50S" w:hAnsi="宋体"/>
          <w:szCs w:val="21"/>
        </w:rPr>
      </w:pPr>
      <w:r w:rsidRPr="001C3C55">
        <w:rPr>
          <w:rFonts w:ascii="宋体" w:eastAsia="汉仪旗黑-50S" w:hAnsi="宋体"/>
          <w:szCs w:val="21"/>
        </w:rPr>
        <w:t>（</w:t>
      </w:r>
      <w:r w:rsidRPr="001C3C55">
        <w:rPr>
          <w:rFonts w:ascii="宋体" w:eastAsia="汉仪旗黑-50S" w:hAnsi="宋体"/>
          <w:szCs w:val="21"/>
        </w:rPr>
        <w:t>1</w:t>
      </w:r>
      <w:r w:rsidRPr="001C3C55">
        <w:rPr>
          <w:rFonts w:ascii="宋体" w:eastAsia="汉仪旗黑-50S" w:hAnsi="宋体"/>
          <w:szCs w:val="21"/>
        </w:rPr>
        <w:t>）写出圆的标准方程和直线</w:t>
      </w:r>
      <w:r w:rsidRPr="001C3C55">
        <w:rPr>
          <w:rFonts w:ascii="宋体" w:eastAsia="汉仪旗黑-50S" w:hAnsi="宋体"/>
          <w:szCs w:val="21"/>
        </w:rPr>
        <w:t>l</w:t>
      </w:r>
      <w:r w:rsidRPr="001C3C55">
        <w:rPr>
          <w:rFonts w:ascii="宋体" w:eastAsia="汉仪旗黑-50S" w:hAnsi="宋体"/>
          <w:szCs w:val="21"/>
        </w:rPr>
        <w:t>的参数方程；</w:t>
      </w:r>
    </w:p>
    <w:p w:rsidR="00693B6F" w:rsidRPr="001C3C55" w:rsidRDefault="004D77D0" w:rsidP="005F1A27">
      <w:pPr>
        <w:rPr>
          <w:rFonts w:ascii="宋体" w:eastAsia="汉仪旗黑-50S" w:hAnsi="宋体"/>
          <w:szCs w:val="21"/>
        </w:rPr>
      </w:pPr>
      <w:r w:rsidRPr="001C3C55">
        <w:rPr>
          <w:rFonts w:ascii="宋体" w:eastAsia="汉仪旗黑-50S" w:hAnsi="宋体"/>
          <w:szCs w:val="21"/>
        </w:rPr>
        <w:t>（</w:t>
      </w:r>
      <w:r w:rsidRPr="001C3C55">
        <w:rPr>
          <w:rFonts w:ascii="宋体" w:eastAsia="汉仪旗黑-50S" w:hAnsi="宋体"/>
          <w:szCs w:val="21"/>
        </w:rPr>
        <w:t>2</w:t>
      </w:r>
      <w:r w:rsidRPr="001C3C55">
        <w:rPr>
          <w:rFonts w:ascii="宋体" w:eastAsia="汉仪旗黑-50S" w:hAnsi="宋体"/>
          <w:szCs w:val="21"/>
        </w:rPr>
        <w:t>）设</w:t>
      </w:r>
      <w:r w:rsidRPr="001C3C55">
        <w:rPr>
          <w:rFonts w:ascii="宋体" w:eastAsia="汉仪旗黑-50S" w:hAnsi="宋体"/>
          <w:szCs w:val="21"/>
        </w:rPr>
        <w:t>l</w:t>
      </w:r>
      <w:r w:rsidRPr="001C3C55">
        <w:rPr>
          <w:rFonts w:ascii="宋体" w:eastAsia="汉仪旗黑-50S" w:hAnsi="宋体"/>
          <w:szCs w:val="21"/>
        </w:rPr>
        <w:t>与圆</w:t>
      </w:r>
      <w:r w:rsidRPr="001C3C55">
        <w:rPr>
          <w:rFonts w:ascii="宋体" w:eastAsia="汉仪旗黑-50S" w:hAnsi="宋体"/>
          <w:szCs w:val="21"/>
        </w:rPr>
        <w:t>C</w:t>
      </w:r>
      <w:r w:rsidRPr="001C3C55">
        <w:rPr>
          <w:rFonts w:ascii="宋体" w:eastAsia="汉仪旗黑-50S" w:hAnsi="宋体"/>
          <w:szCs w:val="21"/>
        </w:rPr>
        <w:t>相交于</w:t>
      </w:r>
      <w:r w:rsidRPr="001C3C55">
        <w:rPr>
          <w:rFonts w:ascii="宋体" w:eastAsia="汉仪旗黑-50S" w:hAnsi="宋体"/>
          <w:szCs w:val="21"/>
        </w:rPr>
        <w:t>A</w:t>
      </w:r>
      <w:r w:rsidRPr="001C3C55">
        <w:rPr>
          <w:rFonts w:ascii="宋体" w:eastAsia="汉仪旗黑-50S" w:hAnsi="宋体"/>
          <w:szCs w:val="21"/>
        </w:rPr>
        <w:t>、</w:t>
      </w:r>
      <w:r w:rsidRPr="001C3C55">
        <w:rPr>
          <w:rFonts w:ascii="宋体" w:eastAsia="汉仪旗黑-50S" w:hAnsi="宋体"/>
          <w:szCs w:val="21"/>
        </w:rPr>
        <w:t>B</w:t>
      </w:r>
      <w:r w:rsidRPr="001C3C55">
        <w:rPr>
          <w:rFonts w:ascii="宋体" w:eastAsia="汉仪旗黑-50S" w:hAnsi="宋体"/>
          <w:szCs w:val="21"/>
        </w:rPr>
        <w:t>两点，求</w:t>
      </w:r>
      <w:r w:rsidR="001C3C55" w:rsidRPr="001C3C55">
        <w:rPr>
          <w:rFonts w:ascii="宋体" w:eastAsia="汉仪旗黑-50S" w:hAnsi="宋体"/>
          <w:noProof/>
          <w:szCs w:val="21"/>
        </w:rPr>
        <w:drawing>
          <wp:inline distT="0" distB="0" distL="0" distR="0">
            <wp:extent cx="723900" cy="2000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1C3C55">
        <w:rPr>
          <w:rFonts w:ascii="宋体" w:eastAsia="汉仪旗黑-50S" w:hAnsi="宋体"/>
          <w:szCs w:val="21"/>
        </w:rPr>
        <w:t>的值。</w:t>
      </w:r>
    </w:p>
    <w:p w:rsidR="005D4F27" w:rsidRPr="001C3C55" w:rsidRDefault="005D4F27" w:rsidP="005F1A27">
      <w:pPr>
        <w:rPr>
          <w:rFonts w:ascii="宋体" w:eastAsia="汉仪旗黑-50S" w:hAnsi="宋体"/>
          <w:szCs w:val="21"/>
        </w:rPr>
      </w:pPr>
    </w:p>
    <w:p w:rsidR="007F37F0" w:rsidRPr="001C3C55" w:rsidRDefault="007F37F0" w:rsidP="005F1A27">
      <w:pPr>
        <w:rPr>
          <w:rFonts w:ascii="宋体" w:eastAsia="汉仪旗黑-50S" w:hAnsi="宋体"/>
          <w:szCs w:val="21"/>
        </w:rPr>
      </w:pPr>
    </w:p>
    <w:p w:rsidR="007F37F0" w:rsidRPr="001C3C55" w:rsidRDefault="007F37F0" w:rsidP="005F1A27">
      <w:pPr>
        <w:rPr>
          <w:rFonts w:ascii="宋体" w:eastAsia="汉仪旗黑-50S" w:hAnsi="宋体"/>
          <w:szCs w:val="21"/>
        </w:rPr>
      </w:pPr>
    </w:p>
    <w:p w:rsidR="007F37F0" w:rsidRPr="001C3C55" w:rsidRDefault="007F37F0" w:rsidP="005F1A27">
      <w:pPr>
        <w:rPr>
          <w:rFonts w:ascii="宋体" w:eastAsia="汉仪旗黑-50S" w:hAnsi="宋体"/>
          <w:szCs w:val="21"/>
        </w:rPr>
      </w:pPr>
    </w:p>
    <w:p w:rsidR="00EC2FE0" w:rsidRDefault="00F84176" w:rsidP="005F1A27">
      <w:pPr>
        <w:rPr>
          <w:rFonts w:ascii="宋体" w:eastAsia="汉仪旗黑-50S" w:hAnsi="宋体"/>
          <w:szCs w:val="21"/>
        </w:rPr>
      </w:pPr>
      <w:r>
        <w:rPr>
          <w:rFonts w:ascii="宋体" w:eastAsia="汉仪旗黑-50S" w:hAnsi="宋体"/>
          <w:noProof/>
          <w:szCs w:val="21"/>
        </w:rPr>
        <mc:AlternateContent>
          <mc:Choice Requires="wps">
            <w:drawing>
              <wp:anchor distT="0" distB="0" distL="114300" distR="114300" simplePos="0" relativeHeight="251665408" behindDoc="0" locked="0" layoutInCell="1" allowOverlap="1" wp14:anchorId="47881878" wp14:editId="4B1F7BE6">
                <wp:simplePos x="0" y="0"/>
                <wp:positionH relativeFrom="margin">
                  <wp:align>right</wp:align>
                </wp:positionH>
                <wp:positionV relativeFrom="paragraph">
                  <wp:posOffset>134620</wp:posOffset>
                </wp:positionV>
                <wp:extent cx="1304925" cy="342900"/>
                <wp:effectExtent l="0" t="0" r="28575" b="19050"/>
                <wp:wrapNone/>
                <wp:docPr id="9" name="矩形 9"/>
                <wp:cNvGraphicFramePr/>
                <a:graphic xmlns:a="http://schemas.openxmlformats.org/drawingml/2006/main">
                  <a:graphicData uri="http://schemas.microsoft.com/office/word/2010/wordprocessingShape">
                    <wps:wsp>
                      <wps:cNvSpPr/>
                      <wps:spPr>
                        <a:xfrm>
                          <a:off x="0" y="0"/>
                          <a:ext cx="130492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3</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81878" id="矩形 9" o:spid="_x0000_s1031" style="position:absolute;left:0;text-align:left;margin-left:51.55pt;margin-top:10.6pt;width:102.75pt;height:27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" fillcolor="black [3200]" strokecolor="black [1600]" strokeweight="1pt">
                <v:textbo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3</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v:textbox>
                <w10:wrap anchorx="margin"/>
              </v:rect>
            </w:pict>
          </mc:Fallback>
        </mc:AlternateContent>
      </w:r>
    </w:p>
    <w:p w:rsidR="007624D1" w:rsidRPr="001C3C55" w:rsidRDefault="007624D1" w:rsidP="005F1A27">
      <w:pPr>
        <w:rPr>
          <w:rFonts w:ascii="宋体" w:eastAsia="汉仪旗黑-50S" w:hAnsi="宋体"/>
          <w:szCs w:val="21"/>
        </w:rPr>
      </w:pPr>
    </w:p>
    <w:p w:rsidR="00947003" w:rsidRPr="001C3C55" w:rsidRDefault="007C3907" w:rsidP="005F1A27">
      <w:pPr>
        <w:rPr>
          <w:rFonts w:ascii="宋体" w:eastAsia="汉仪旗黑-50S" w:hAnsi="宋体"/>
          <w:szCs w:val="21"/>
        </w:rPr>
      </w:pPr>
      <w:r w:rsidRPr="001C3C55">
        <w:rPr>
          <w:rFonts w:ascii="宋体" w:eastAsia="汉仪旗黑-50S" w:hAnsi="宋体"/>
          <w:szCs w:val="21"/>
        </w:rPr>
        <w:lastRenderedPageBreak/>
        <w:t>2</w:t>
      </w:r>
      <w:r w:rsidR="00E65F45" w:rsidRPr="001C3C55">
        <w:rPr>
          <w:rFonts w:ascii="宋体" w:eastAsia="汉仪旗黑-50S" w:hAnsi="宋体" w:hint="eastAsia"/>
          <w:szCs w:val="21"/>
        </w:rPr>
        <w:t>1</w:t>
      </w:r>
      <w:r w:rsidRPr="001C3C55">
        <w:rPr>
          <w:rFonts w:ascii="宋体" w:eastAsia="汉仪旗黑-50S" w:hAnsi="宋体"/>
          <w:szCs w:val="21"/>
        </w:rPr>
        <w:t>.</w:t>
      </w:r>
      <w:r w:rsidR="00947003" w:rsidRPr="001C3C55">
        <w:rPr>
          <w:rFonts w:ascii="宋体" w:eastAsia="汉仪旗黑-50S" w:hAnsi="宋体" w:hint="eastAsia"/>
          <w:szCs w:val="21"/>
        </w:rPr>
        <w:t xml:space="preserve"> </w:t>
      </w:r>
      <w:r w:rsidR="00AB720F" w:rsidRPr="001C3C55">
        <w:rPr>
          <w:rFonts w:ascii="宋体" w:eastAsia="汉仪旗黑-50S" w:hAnsi="宋体" w:hint="eastAsia"/>
          <w:szCs w:val="21"/>
        </w:rPr>
        <w:t>（</w:t>
      </w:r>
      <w:r w:rsidR="00947003" w:rsidRPr="001C3C55">
        <w:rPr>
          <w:rFonts w:ascii="宋体" w:eastAsia="汉仪旗黑-50S" w:hAnsi="宋体" w:hint="eastAsia"/>
          <w:szCs w:val="21"/>
        </w:rPr>
        <w:t>本题满分</w:t>
      </w:r>
      <w:r w:rsidR="00947003" w:rsidRPr="001C3C55">
        <w:rPr>
          <w:rFonts w:ascii="宋体" w:eastAsia="汉仪旗黑-50S" w:hAnsi="宋体" w:hint="eastAsia"/>
          <w:szCs w:val="21"/>
        </w:rPr>
        <w:t>12</w:t>
      </w:r>
      <w:r w:rsidR="00947003" w:rsidRPr="001C3C55">
        <w:rPr>
          <w:rFonts w:ascii="宋体" w:eastAsia="汉仪旗黑-50S" w:hAnsi="宋体" w:hint="eastAsia"/>
          <w:szCs w:val="21"/>
        </w:rPr>
        <w:t>分）</w:t>
      </w:r>
    </w:p>
    <w:p w:rsidR="00947003" w:rsidRPr="001C3C55" w:rsidRDefault="001C3C55" w:rsidP="005F1A27">
      <w:pPr>
        <w:rPr>
          <w:rFonts w:ascii="宋体" w:eastAsia="汉仪旗黑-50S" w:hAnsi="宋体"/>
          <w:szCs w:val="21"/>
        </w:rPr>
      </w:pPr>
      <w:r w:rsidRPr="001C3C55">
        <w:rPr>
          <w:rFonts w:eastAsia="汉仪旗黑-50S"/>
          <w:noProof/>
        </w:rPr>
        <w:drawing>
          <wp:anchor distT="0" distB="0" distL="114300" distR="114300" simplePos="0" relativeHeight="251658240" behindDoc="0" locked="0" layoutInCell="1" allowOverlap="1">
            <wp:simplePos x="0" y="0"/>
            <wp:positionH relativeFrom="column">
              <wp:posOffset>3355340</wp:posOffset>
            </wp:positionH>
            <wp:positionV relativeFrom="paragraph">
              <wp:posOffset>635635</wp:posOffset>
            </wp:positionV>
            <wp:extent cx="3032760" cy="1323975"/>
            <wp:effectExtent l="0" t="0" r="0"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3276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03" w:rsidRPr="001C3C55">
        <w:rPr>
          <w:rFonts w:ascii="宋体" w:eastAsia="汉仪旗黑-50S" w:hAnsi="宋体" w:hint="eastAsia"/>
          <w:szCs w:val="21"/>
        </w:rPr>
        <w:t xml:space="preserve"> </w:t>
      </w:r>
      <w:r w:rsidR="000C24A6" w:rsidRPr="001C3C55">
        <w:rPr>
          <w:rFonts w:ascii="宋体" w:eastAsia="汉仪旗黑-50S" w:hAnsi="宋体" w:hint="eastAsia"/>
          <w:szCs w:val="21"/>
        </w:rPr>
        <w:t xml:space="preserve">  </w:t>
      </w:r>
      <w:r w:rsidR="009467E1" w:rsidRPr="001C3C55">
        <w:rPr>
          <w:rFonts w:ascii="宋体" w:eastAsia="汉仪旗黑-50S" w:hAnsi="宋体" w:hint="eastAsia"/>
          <w:szCs w:val="21"/>
        </w:rPr>
        <w:t xml:space="preserve"> </w:t>
      </w:r>
      <w:r w:rsidR="00947003" w:rsidRPr="001C3C55">
        <w:rPr>
          <w:rFonts w:ascii="宋体" w:eastAsia="汉仪旗黑-50S" w:hAnsi="宋体" w:hint="eastAsia"/>
          <w:szCs w:val="21"/>
        </w:rPr>
        <w:t>某少数民族的刺绣有着悠久的历史，下图（</w:t>
      </w:r>
      <w:r w:rsidR="00947003" w:rsidRPr="001C3C55">
        <w:rPr>
          <w:rFonts w:ascii="宋体" w:eastAsia="汉仪旗黑-50S" w:hAnsi="宋体" w:hint="eastAsia"/>
          <w:szCs w:val="21"/>
        </w:rPr>
        <w:t>1</w:t>
      </w:r>
      <w:r w:rsidR="00947003" w:rsidRPr="001C3C55">
        <w:rPr>
          <w:rFonts w:ascii="宋体" w:eastAsia="汉仪旗黑-50S" w:hAnsi="宋体" w:hint="eastAsia"/>
          <w:szCs w:val="21"/>
        </w:rPr>
        <w:t>）、（</w:t>
      </w:r>
      <w:r w:rsidR="00947003" w:rsidRPr="001C3C55">
        <w:rPr>
          <w:rFonts w:ascii="宋体" w:eastAsia="汉仪旗黑-50S" w:hAnsi="宋体" w:hint="eastAsia"/>
          <w:szCs w:val="21"/>
        </w:rPr>
        <w:t>2</w:t>
      </w:r>
      <w:r w:rsidR="00947003" w:rsidRPr="001C3C55">
        <w:rPr>
          <w:rFonts w:ascii="宋体" w:eastAsia="汉仪旗黑-50S" w:hAnsi="宋体" w:hint="eastAsia"/>
          <w:szCs w:val="21"/>
        </w:rPr>
        <w:t>）、（</w:t>
      </w:r>
      <w:r w:rsidR="00947003" w:rsidRPr="001C3C55">
        <w:rPr>
          <w:rFonts w:ascii="宋体" w:eastAsia="汉仪旗黑-50S" w:hAnsi="宋体" w:hint="eastAsia"/>
          <w:szCs w:val="21"/>
        </w:rPr>
        <w:t>3</w:t>
      </w:r>
      <w:r w:rsidR="00947003" w:rsidRPr="001C3C55">
        <w:rPr>
          <w:rFonts w:ascii="宋体" w:eastAsia="汉仪旗黑-50S" w:hAnsi="宋体" w:hint="eastAsia"/>
          <w:szCs w:val="21"/>
        </w:rPr>
        <w:t>）、（</w:t>
      </w:r>
      <w:r w:rsidR="00947003" w:rsidRPr="001C3C55">
        <w:rPr>
          <w:rFonts w:ascii="宋体" w:eastAsia="汉仪旗黑-50S" w:hAnsi="宋体" w:hint="eastAsia"/>
          <w:szCs w:val="21"/>
        </w:rPr>
        <w:t>4</w:t>
      </w:r>
      <w:r w:rsidR="00947003" w:rsidRPr="001C3C55">
        <w:rPr>
          <w:rFonts w:ascii="宋体" w:eastAsia="汉仪旗黑-50S" w:hAnsi="宋体" w:hint="eastAsia"/>
          <w:szCs w:val="21"/>
        </w:rPr>
        <w:t>）为她们刺绣最简单的四个图案，这些图案都由小正方形构成，小正方形数越多刺绣越漂亮，现按同样的规律刺绣（小正方形的摆放规律相同），设第</w:t>
      </w:r>
      <w:r w:rsidR="00947003" w:rsidRPr="001C3C55">
        <w:rPr>
          <w:rFonts w:ascii="宋体" w:eastAsia="汉仪旗黑-50S" w:hAnsi="宋体" w:hint="eastAsia"/>
          <w:szCs w:val="21"/>
        </w:rPr>
        <w:t>n</w:t>
      </w:r>
      <w:proofErr w:type="gramStart"/>
      <w:r w:rsidR="00947003" w:rsidRPr="001C3C55">
        <w:rPr>
          <w:rFonts w:ascii="宋体" w:eastAsia="汉仪旗黑-50S" w:hAnsi="宋体" w:hint="eastAsia"/>
          <w:szCs w:val="21"/>
        </w:rPr>
        <w:t>个</w:t>
      </w:r>
      <w:proofErr w:type="gramEnd"/>
      <w:r w:rsidR="00947003" w:rsidRPr="001C3C55">
        <w:rPr>
          <w:rFonts w:ascii="宋体" w:eastAsia="汉仪旗黑-50S" w:hAnsi="宋体" w:hint="eastAsia"/>
          <w:szCs w:val="21"/>
        </w:rPr>
        <w:t>图形包含</w:t>
      </w:r>
      <w:r w:rsidRPr="001C3C55">
        <w:rPr>
          <w:rFonts w:ascii="宋体" w:eastAsia="汉仪旗黑-50S" w:hAnsi="宋体" w:hint="eastAsia"/>
          <w:noProof/>
          <w:szCs w:val="21"/>
        </w:rPr>
        <w:drawing>
          <wp:inline distT="0" distB="0" distL="0" distR="0">
            <wp:extent cx="238125" cy="1905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roofErr w:type="gramStart"/>
      <w:r w:rsidR="00947003" w:rsidRPr="001C3C55">
        <w:rPr>
          <w:rFonts w:ascii="宋体" w:eastAsia="汉仪旗黑-50S" w:hAnsi="宋体" w:hint="eastAsia"/>
          <w:szCs w:val="21"/>
        </w:rPr>
        <w:t>个</w:t>
      </w:r>
      <w:proofErr w:type="gramEnd"/>
      <w:r w:rsidR="00947003" w:rsidRPr="001C3C55">
        <w:rPr>
          <w:rFonts w:ascii="宋体" w:eastAsia="汉仪旗黑-50S" w:hAnsi="宋体" w:hint="eastAsia"/>
          <w:szCs w:val="21"/>
        </w:rPr>
        <w:t>小正方形</w:t>
      </w:r>
      <w:r w:rsidR="00947003" w:rsidRPr="001C3C55">
        <w:rPr>
          <w:rFonts w:ascii="宋体" w:eastAsia="汉仪旗黑-50S" w:hAnsi="宋体" w:hint="eastAsia"/>
          <w:szCs w:val="21"/>
        </w:rPr>
        <w:t>.</w:t>
      </w:r>
    </w:p>
    <w:p w:rsidR="00947003" w:rsidRPr="001C3C55" w:rsidRDefault="00947003" w:rsidP="00332E05">
      <w:pPr>
        <w:ind w:firstLineChars="250" w:firstLine="525"/>
        <w:rPr>
          <w:rFonts w:ascii="宋体" w:eastAsia="汉仪旗黑-50S" w:hAnsi="宋体"/>
          <w:szCs w:val="21"/>
        </w:rPr>
      </w:pPr>
      <w:r w:rsidRPr="001C3C55">
        <w:rPr>
          <w:rFonts w:ascii="宋体" w:eastAsia="汉仪旗黑-50S" w:hAnsi="宋体" w:hint="eastAsia"/>
          <w:szCs w:val="21"/>
        </w:rPr>
        <w:t>（Ⅰ）求出</w:t>
      </w:r>
      <w:r w:rsidR="001C3C55" w:rsidRPr="001C3C55">
        <w:rPr>
          <w:rFonts w:ascii="宋体" w:eastAsia="汉仪旗黑-50S" w:hAnsi="宋体" w:hint="eastAsia"/>
          <w:noProof/>
          <w:szCs w:val="21"/>
        </w:rPr>
        <w:drawing>
          <wp:inline distT="0" distB="0" distL="0" distR="0">
            <wp:extent cx="276225" cy="2190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1C3C55">
        <w:rPr>
          <w:rFonts w:ascii="宋体" w:eastAsia="汉仪旗黑-50S" w:hAnsi="宋体" w:hint="eastAsia"/>
          <w:szCs w:val="21"/>
        </w:rPr>
        <w:t>；</w:t>
      </w:r>
    </w:p>
    <w:p w:rsidR="00947003" w:rsidRPr="001C3C55" w:rsidRDefault="00947003" w:rsidP="00332E05">
      <w:pPr>
        <w:ind w:firstLineChars="250" w:firstLine="525"/>
        <w:rPr>
          <w:rFonts w:ascii="宋体" w:eastAsia="汉仪旗黑-50S" w:hAnsi="宋体"/>
          <w:szCs w:val="21"/>
        </w:rPr>
      </w:pPr>
      <w:r w:rsidRPr="001C3C55">
        <w:rPr>
          <w:rFonts w:ascii="宋体" w:eastAsia="汉仪旗黑-50S" w:hAnsi="宋体" w:hint="eastAsia"/>
          <w:szCs w:val="21"/>
        </w:rPr>
        <w:t>（Ⅱ）利用合情推理的“归纳推理思想”归纳出</w:t>
      </w:r>
      <w:r w:rsidR="001C3C55" w:rsidRPr="001C3C55">
        <w:rPr>
          <w:rFonts w:ascii="宋体" w:eastAsia="汉仪旗黑-50S" w:hAnsi="宋体" w:hint="eastAsia"/>
          <w:noProof/>
          <w:szCs w:val="21"/>
        </w:rPr>
        <w:drawing>
          <wp:inline distT="0" distB="0" distL="0" distR="0">
            <wp:extent cx="495300" cy="2381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C3C55">
        <w:rPr>
          <w:rFonts w:ascii="宋体" w:eastAsia="汉仪旗黑-50S" w:hAnsi="宋体" w:hint="eastAsia"/>
          <w:szCs w:val="21"/>
        </w:rPr>
        <w:t>与</w:t>
      </w:r>
      <w:r w:rsidR="001C3C55" w:rsidRPr="001C3C55">
        <w:rPr>
          <w:rFonts w:ascii="宋体" w:eastAsia="汉仪旗黑-50S" w:hAnsi="宋体" w:hint="eastAsia"/>
          <w:noProof/>
          <w:szCs w:val="21"/>
        </w:rPr>
        <w:drawing>
          <wp:inline distT="0" distB="0" distL="0" distR="0">
            <wp:extent cx="285750" cy="25717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1C3C55">
        <w:rPr>
          <w:rFonts w:ascii="宋体" w:eastAsia="汉仪旗黑-50S" w:hAnsi="宋体" w:hint="eastAsia"/>
          <w:szCs w:val="21"/>
        </w:rPr>
        <w:t>的关系式，</w:t>
      </w:r>
    </w:p>
    <w:p w:rsidR="00693B6F" w:rsidRPr="001C3C55" w:rsidRDefault="00FE7330" w:rsidP="00332E05">
      <w:pPr>
        <w:ind w:firstLineChars="250" w:firstLine="525"/>
        <w:rPr>
          <w:rFonts w:ascii="宋体" w:eastAsia="汉仪旗黑-50S" w:hAnsi="宋体"/>
          <w:szCs w:val="21"/>
        </w:rPr>
      </w:pPr>
      <w:r w:rsidRPr="001C3C55">
        <w:rPr>
          <w:rFonts w:ascii="宋体" w:eastAsia="汉仪旗黑-50S" w:hAnsi="宋体" w:hint="eastAsia"/>
          <w:szCs w:val="21"/>
        </w:rPr>
        <w:t>（Ⅲ）</w:t>
      </w:r>
      <w:r w:rsidR="00947003" w:rsidRPr="001C3C55">
        <w:rPr>
          <w:rFonts w:ascii="宋体" w:eastAsia="汉仪旗黑-50S" w:hAnsi="宋体" w:hint="eastAsia"/>
          <w:szCs w:val="21"/>
        </w:rPr>
        <w:t>根据你得到的关系式求</w:t>
      </w:r>
      <w:r w:rsidR="001C3C55" w:rsidRPr="001C3C55">
        <w:rPr>
          <w:rFonts w:ascii="宋体" w:eastAsia="汉仪旗黑-50S" w:hAnsi="宋体" w:hint="eastAsia"/>
          <w:noProof/>
          <w:szCs w:val="21"/>
        </w:rPr>
        <w:drawing>
          <wp:inline distT="0" distB="0" distL="0" distR="0">
            <wp:extent cx="238125" cy="1905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947003" w:rsidRPr="001C3C55">
        <w:rPr>
          <w:rFonts w:ascii="宋体" w:eastAsia="汉仪旗黑-50S" w:hAnsi="宋体" w:hint="eastAsia"/>
          <w:szCs w:val="21"/>
        </w:rPr>
        <w:t>的表达式</w:t>
      </w:r>
      <w:r w:rsidR="00947003" w:rsidRPr="001C3C55">
        <w:rPr>
          <w:rFonts w:ascii="宋体" w:eastAsia="汉仪旗黑-50S" w:hAnsi="宋体" w:hint="eastAsia"/>
          <w:szCs w:val="21"/>
        </w:rPr>
        <w:t>.</w:t>
      </w:r>
    </w:p>
    <w:p w:rsidR="00332E05" w:rsidRPr="001C3C55" w:rsidRDefault="00332E05"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044929" w:rsidRPr="001C3C55" w:rsidRDefault="00044929" w:rsidP="005F1A27">
      <w:pPr>
        <w:rPr>
          <w:rFonts w:ascii="宋体" w:eastAsia="汉仪旗黑-50S" w:hAnsi="宋体"/>
          <w:szCs w:val="21"/>
        </w:rPr>
      </w:pPr>
    </w:p>
    <w:p w:rsidR="00E65F45" w:rsidRPr="001C3C55" w:rsidRDefault="00E65F45" w:rsidP="005F1A27">
      <w:pPr>
        <w:rPr>
          <w:rFonts w:ascii="宋体" w:eastAsia="汉仪旗黑-50S" w:hAnsi="宋体"/>
          <w:szCs w:val="21"/>
        </w:rPr>
      </w:pPr>
      <w:r w:rsidRPr="001C3C55">
        <w:rPr>
          <w:rFonts w:ascii="宋体" w:eastAsia="汉仪旗黑-50S" w:hAnsi="宋体" w:hint="eastAsia"/>
          <w:szCs w:val="21"/>
        </w:rPr>
        <w:t>22</w:t>
      </w:r>
      <w:r w:rsidRPr="001C3C55">
        <w:rPr>
          <w:rFonts w:ascii="宋体" w:eastAsia="汉仪旗黑-50S" w:hAnsi="宋体"/>
          <w:szCs w:val="21"/>
        </w:rPr>
        <w:t>.</w:t>
      </w:r>
      <w:r w:rsidRPr="001C3C55">
        <w:rPr>
          <w:rFonts w:ascii="宋体" w:eastAsia="汉仪旗黑-50S" w:hAnsi="宋体"/>
          <w:szCs w:val="21"/>
        </w:rPr>
        <w:t>（本题</w:t>
      </w:r>
      <w:r w:rsidR="00445FDA" w:rsidRPr="001C3C55">
        <w:rPr>
          <w:rFonts w:ascii="宋体" w:eastAsia="汉仪旗黑-50S" w:hAnsi="宋体" w:hint="eastAsia"/>
          <w:szCs w:val="21"/>
        </w:rPr>
        <w:t>满分</w:t>
      </w:r>
      <w:r w:rsidRPr="001C3C55">
        <w:rPr>
          <w:rFonts w:ascii="宋体" w:eastAsia="汉仪旗黑-50S" w:hAnsi="宋体"/>
          <w:szCs w:val="21"/>
        </w:rPr>
        <w:t>12</w:t>
      </w:r>
      <w:r w:rsidRPr="001C3C55">
        <w:rPr>
          <w:rFonts w:ascii="宋体" w:eastAsia="汉仪旗黑-50S" w:hAnsi="宋体"/>
          <w:szCs w:val="21"/>
        </w:rPr>
        <w:t>分）</w:t>
      </w:r>
    </w:p>
    <w:p w:rsidR="00727526" w:rsidRPr="001C3C55" w:rsidRDefault="00E65F45" w:rsidP="00727526">
      <w:pPr>
        <w:ind w:firstLineChars="200" w:firstLine="420"/>
        <w:rPr>
          <w:rFonts w:ascii="宋体" w:eastAsia="汉仪旗黑-50S" w:hAnsi="宋体"/>
          <w:szCs w:val="21"/>
        </w:rPr>
      </w:pPr>
      <w:r w:rsidRPr="001C3C55">
        <w:rPr>
          <w:rFonts w:ascii="宋体" w:eastAsia="汉仪旗黑-50S" w:hAnsi="宋体" w:hint="eastAsia"/>
          <w:szCs w:val="21"/>
        </w:rPr>
        <w:t>在直</w:t>
      </w:r>
      <w:r w:rsidR="00B62C68" w:rsidRPr="001C3C55">
        <w:rPr>
          <w:rFonts w:ascii="宋体" w:eastAsia="汉仪旗黑-50S" w:hAnsi="宋体" w:hint="eastAsia"/>
          <w:szCs w:val="21"/>
        </w:rPr>
        <w:t>角</w:t>
      </w:r>
      <w:r w:rsidRPr="001C3C55">
        <w:rPr>
          <w:rFonts w:ascii="宋体" w:eastAsia="汉仪旗黑-50S" w:hAnsi="宋体" w:hint="eastAsia"/>
          <w:szCs w:val="21"/>
        </w:rPr>
        <w:t>坐标系</w:t>
      </w:r>
      <w:proofErr w:type="spellStart"/>
      <w:r w:rsidRPr="001C3C55">
        <w:rPr>
          <w:rFonts w:ascii="宋体" w:eastAsia="汉仪旗黑-50S" w:hAnsi="宋体"/>
          <w:szCs w:val="21"/>
        </w:rPr>
        <w:t>xOy</w:t>
      </w:r>
      <w:proofErr w:type="spellEnd"/>
      <w:r w:rsidRPr="001C3C55">
        <w:rPr>
          <w:rFonts w:ascii="宋体" w:eastAsia="汉仪旗黑-50S" w:hAnsi="宋体" w:hint="eastAsia"/>
          <w:szCs w:val="21"/>
        </w:rPr>
        <w:t>中，直线</w:t>
      </w:r>
      <w:r w:rsidRPr="001C3C55">
        <w:rPr>
          <w:rFonts w:eastAsia="汉仪旗黑-50S"/>
          <w:i/>
          <w:szCs w:val="21"/>
        </w:rPr>
        <w:t>l</w:t>
      </w:r>
      <w:r w:rsidRPr="001C3C55">
        <w:rPr>
          <w:rFonts w:ascii="宋体" w:eastAsia="汉仪旗黑-50S" w:hAnsi="宋体" w:hint="eastAsia"/>
          <w:szCs w:val="21"/>
        </w:rPr>
        <w:t>的方程为</w:t>
      </w:r>
      <w:r w:rsidRPr="001C3C55">
        <w:rPr>
          <w:rFonts w:ascii="宋体" w:eastAsia="汉仪旗黑-50S" w:hAnsi="宋体"/>
          <w:szCs w:val="21"/>
        </w:rPr>
        <w:t>x</w:t>
      </w:r>
      <w:r w:rsidR="002878E1" w:rsidRPr="001C3C55">
        <w:rPr>
          <w:rFonts w:ascii="宋体" w:eastAsia="汉仪旗黑-50S" w:hAnsi="宋体" w:hint="eastAsia"/>
          <w:szCs w:val="21"/>
        </w:rPr>
        <w:t>-</w:t>
      </w:r>
      <w:r w:rsidRPr="001C3C55">
        <w:rPr>
          <w:rFonts w:ascii="宋体" w:eastAsia="汉仪旗黑-50S" w:hAnsi="宋体"/>
          <w:szCs w:val="21"/>
        </w:rPr>
        <w:t>y+4=0</w:t>
      </w:r>
      <w:r w:rsidRPr="001C3C55">
        <w:rPr>
          <w:rFonts w:ascii="宋体" w:eastAsia="汉仪旗黑-50S" w:hAnsi="宋体" w:hint="eastAsia"/>
          <w:szCs w:val="21"/>
        </w:rPr>
        <w:t>，</w:t>
      </w:r>
    </w:p>
    <w:p w:rsidR="00E65F45" w:rsidRPr="001C3C55" w:rsidRDefault="00E65F45" w:rsidP="00727526">
      <w:pPr>
        <w:ind w:firstLineChars="200" w:firstLine="420"/>
        <w:rPr>
          <w:rFonts w:ascii="宋体" w:eastAsia="汉仪旗黑-50S" w:hAnsi="宋体"/>
          <w:szCs w:val="21"/>
        </w:rPr>
      </w:pPr>
      <w:r w:rsidRPr="001C3C55">
        <w:rPr>
          <w:rFonts w:ascii="宋体" w:eastAsia="汉仪旗黑-50S" w:hAnsi="宋体" w:hint="eastAsia"/>
          <w:szCs w:val="21"/>
        </w:rPr>
        <w:t>曲线</w:t>
      </w:r>
      <w:r w:rsidRPr="001C3C55">
        <w:rPr>
          <w:rFonts w:ascii="宋体" w:eastAsia="汉仪旗黑-50S" w:hAnsi="宋体"/>
          <w:szCs w:val="21"/>
        </w:rPr>
        <w:t>C</w:t>
      </w:r>
      <w:r w:rsidRPr="001C3C55">
        <w:rPr>
          <w:rFonts w:ascii="宋体" w:eastAsia="汉仪旗黑-50S" w:hAnsi="宋体" w:hint="eastAsia"/>
          <w:szCs w:val="21"/>
        </w:rPr>
        <w:t>的参数方程为</w:t>
      </w:r>
      <w:r w:rsidR="00727526" w:rsidRPr="001C3C55">
        <w:rPr>
          <w:rFonts w:ascii="宋体" w:eastAsia="汉仪旗黑-50S" w:hAnsi="宋体" w:hint="eastAsia"/>
          <w:szCs w:val="21"/>
        </w:rPr>
        <w:t xml:space="preserve">  </w:t>
      </w:r>
      <w:r w:rsidR="001C3C55" w:rsidRPr="001C3C55">
        <w:rPr>
          <w:rFonts w:ascii="宋体" w:eastAsia="汉仪旗黑-50S" w:hAnsi="宋体"/>
          <w:noProof/>
          <w:szCs w:val="21"/>
        </w:rPr>
        <w:drawing>
          <wp:inline distT="0" distB="0" distL="0" distR="0">
            <wp:extent cx="1571625" cy="504825"/>
            <wp:effectExtent l="0" t="0" r="0" b="0"/>
            <wp:docPr id="68" name="图片 68"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星火益佰高考资源网---www.Spark100.com，高考资源第一品牌，把学校搬回家！"/>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1625" cy="504825"/>
                    </a:xfrm>
                    <a:prstGeom prst="rect">
                      <a:avLst/>
                    </a:prstGeom>
                    <a:noFill/>
                    <a:ln>
                      <a:noFill/>
                    </a:ln>
                  </pic:spPr>
                </pic:pic>
              </a:graphicData>
            </a:graphic>
          </wp:inline>
        </w:drawing>
      </w:r>
      <w:r w:rsidRPr="001C3C55">
        <w:rPr>
          <w:rFonts w:ascii="宋体" w:eastAsia="汉仪旗黑-50S" w:hAnsi="宋体" w:hint="eastAsia"/>
          <w:szCs w:val="21"/>
        </w:rPr>
        <w:t>．</w:t>
      </w:r>
    </w:p>
    <w:p w:rsidR="005D4F27" w:rsidRPr="001C3C55" w:rsidRDefault="00027A3F" w:rsidP="005D4F27">
      <w:pPr>
        <w:jc w:val="left"/>
        <w:rPr>
          <w:rFonts w:ascii="宋体" w:eastAsia="汉仪旗黑-50S" w:hAnsi="宋体"/>
          <w:szCs w:val="21"/>
        </w:rPr>
      </w:pPr>
      <w:r w:rsidRPr="001C3C55">
        <w:rPr>
          <w:rFonts w:ascii="宋体" w:eastAsia="汉仪旗黑-50S" w:hAnsi="宋体" w:hint="eastAsia"/>
          <w:szCs w:val="21"/>
        </w:rPr>
        <w:t>（Ⅰ）</w:t>
      </w:r>
      <w:r w:rsidR="00E65F45" w:rsidRPr="001C3C55">
        <w:rPr>
          <w:rFonts w:ascii="宋体" w:eastAsia="汉仪旗黑-50S" w:hAnsi="宋体" w:hint="eastAsia"/>
          <w:szCs w:val="21"/>
        </w:rPr>
        <w:t>已知在极坐标（与直角坐标系</w:t>
      </w:r>
      <w:proofErr w:type="spellStart"/>
      <w:r w:rsidR="00E65F45" w:rsidRPr="001C3C55">
        <w:rPr>
          <w:rFonts w:ascii="宋体" w:eastAsia="汉仪旗黑-50S" w:hAnsi="宋体"/>
          <w:szCs w:val="21"/>
        </w:rPr>
        <w:t>xOy</w:t>
      </w:r>
      <w:proofErr w:type="spellEnd"/>
      <w:r w:rsidR="00E65F45" w:rsidRPr="001C3C55">
        <w:rPr>
          <w:rFonts w:ascii="宋体" w:eastAsia="汉仪旗黑-50S" w:hAnsi="宋体" w:hint="eastAsia"/>
          <w:szCs w:val="21"/>
        </w:rPr>
        <w:t>取相同的长度单位，且以原点</w:t>
      </w:r>
      <w:r w:rsidR="00E65F45" w:rsidRPr="001C3C55">
        <w:rPr>
          <w:rFonts w:ascii="宋体" w:eastAsia="汉仪旗黑-50S" w:hAnsi="宋体"/>
          <w:szCs w:val="21"/>
        </w:rPr>
        <w:t>O</w:t>
      </w:r>
      <w:r w:rsidR="00E65F45" w:rsidRPr="001C3C55">
        <w:rPr>
          <w:rFonts w:ascii="宋体" w:eastAsia="汉仪旗黑-50S" w:hAnsi="宋体" w:hint="eastAsia"/>
          <w:szCs w:val="21"/>
        </w:rPr>
        <w:t>为极点，以</w:t>
      </w:r>
      <w:r w:rsidR="00E65F45" w:rsidRPr="001C3C55">
        <w:rPr>
          <w:rFonts w:ascii="宋体" w:eastAsia="汉仪旗黑-50S" w:hAnsi="宋体"/>
          <w:szCs w:val="21"/>
        </w:rPr>
        <w:t>x</w:t>
      </w:r>
      <w:r w:rsidR="00E65F45" w:rsidRPr="001C3C55">
        <w:rPr>
          <w:rFonts w:ascii="宋体" w:eastAsia="汉仪旗黑-50S" w:hAnsi="宋体" w:hint="eastAsia"/>
          <w:szCs w:val="21"/>
        </w:rPr>
        <w:t>轴正半轴为极轴）</w:t>
      </w:r>
    </w:p>
    <w:p w:rsidR="00E65F45" w:rsidRPr="001C3C55" w:rsidRDefault="00E65F45" w:rsidP="005D4F27">
      <w:pPr>
        <w:ind w:firstLineChars="300" w:firstLine="630"/>
        <w:jc w:val="left"/>
        <w:rPr>
          <w:rFonts w:ascii="宋体" w:eastAsia="汉仪旗黑-50S" w:hAnsi="宋体"/>
          <w:szCs w:val="21"/>
        </w:rPr>
      </w:pPr>
      <w:r w:rsidRPr="001C3C55">
        <w:rPr>
          <w:rFonts w:ascii="宋体" w:eastAsia="汉仪旗黑-50S" w:hAnsi="宋体" w:hint="eastAsia"/>
          <w:szCs w:val="21"/>
        </w:rPr>
        <w:t>中，点</w:t>
      </w:r>
      <w:r w:rsidRPr="001C3C55">
        <w:rPr>
          <w:rFonts w:ascii="宋体" w:eastAsia="汉仪旗黑-50S" w:hAnsi="宋体"/>
          <w:szCs w:val="21"/>
        </w:rPr>
        <w:t>P</w:t>
      </w:r>
      <w:r w:rsidRPr="001C3C55">
        <w:rPr>
          <w:rFonts w:ascii="宋体" w:eastAsia="汉仪旗黑-50S" w:hAnsi="宋体" w:hint="eastAsia"/>
          <w:szCs w:val="21"/>
        </w:rPr>
        <w:t>的极坐标为（</w:t>
      </w:r>
      <w:r w:rsidRPr="001C3C55">
        <w:rPr>
          <w:rFonts w:ascii="宋体" w:eastAsia="汉仪旗黑-50S" w:hAnsi="宋体"/>
          <w:szCs w:val="21"/>
        </w:rPr>
        <w:t>4</w:t>
      </w:r>
      <w:r w:rsidRPr="001C3C55">
        <w:rPr>
          <w:rFonts w:ascii="宋体" w:eastAsia="汉仪旗黑-50S" w:hAnsi="宋体" w:hint="eastAsia"/>
          <w:szCs w:val="21"/>
        </w:rPr>
        <w:t>，</w:t>
      </w:r>
      <w:r w:rsidR="001C3C55" w:rsidRPr="001C3C55">
        <w:rPr>
          <w:rFonts w:ascii="宋体" w:eastAsia="汉仪旗黑-50S" w:hAnsi="宋体"/>
          <w:noProof/>
          <w:szCs w:val="21"/>
        </w:rPr>
        <w:drawing>
          <wp:inline distT="0" distB="0" distL="0" distR="0">
            <wp:extent cx="152400" cy="390525"/>
            <wp:effectExtent l="0" t="0" r="0" b="0"/>
            <wp:docPr id="69" name="图片 69"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星火益佰高考资源网---www.Spark100.com，高考资源第一品牌，把学校搬回家！"/>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1C3C55">
        <w:rPr>
          <w:rFonts w:ascii="宋体" w:eastAsia="汉仪旗黑-50S" w:hAnsi="宋体" w:hint="eastAsia"/>
          <w:szCs w:val="21"/>
        </w:rPr>
        <w:t>），判断点</w:t>
      </w:r>
      <w:r w:rsidRPr="001C3C55">
        <w:rPr>
          <w:rFonts w:ascii="宋体" w:eastAsia="汉仪旗黑-50S" w:hAnsi="宋体"/>
          <w:szCs w:val="21"/>
        </w:rPr>
        <w:t>P</w:t>
      </w:r>
      <w:r w:rsidRPr="001C3C55">
        <w:rPr>
          <w:rFonts w:ascii="宋体" w:eastAsia="汉仪旗黑-50S" w:hAnsi="宋体" w:hint="eastAsia"/>
          <w:szCs w:val="21"/>
        </w:rPr>
        <w:t>与直线</w:t>
      </w:r>
      <w:r w:rsidRPr="001C3C55">
        <w:rPr>
          <w:rFonts w:ascii="宋体" w:eastAsia="汉仪旗黑-50S" w:hAnsi="宋体"/>
          <w:szCs w:val="21"/>
        </w:rPr>
        <w:t>l</w:t>
      </w:r>
      <w:r w:rsidRPr="001C3C55">
        <w:rPr>
          <w:rFonts w:ascii="宋体" w:eastAsia="汉仪旗黑-50S" w:hAnsi="宋体" w:hint="eastAsia"/>
          <w:szCs w:val="21"/>
        </w:rPr>
        <w:t>的位置关系；</w:t>
      </w:r>
    </w:p>
    <w:p w:rsidR="00E65F45" w:rsidRPr="001C3C55" w:rsidRDefault="00F84176" w:rsidP="005F1A27">
      <w:pPr>
        <w:rPr>
          <w:rFonts w:ascii="宋体" w:eastAsia="汉仪旗黑-50S" w:hAnsi="宋体"/>
          <w:szCs w:val="21"/>
        </w:rPr>
      </w:pPr>
      <w:r>
        <w:rPr>
          <w:rFonts w:ascii="宋体" w:hAnsi="宋体" w:cs="宋体"/>
          <w:noProof/>
          <w:kern w:val="0"/>
          <w:sz w:val="24"/>
        </w:rPr>
        <mc:AlternateContent>
          <mc:Choice Requires="wps">
            <w:drawing>
              <wp:anchor distT="0" distB="0" distL="114300" distR="114300" simplePos="0" relativeHeight="251675648" behindDoc="1" locked="0" layoutInCell="1" allowOverlap="1" wp14:anchorId="26D66212" wp14:editId="097D1779">
                <wp:simplePos x="0" y="0"/>
                <wp:positionH relativeFrom="margin">
                  <wp:align>right</wp:align>
                </wp:positionH>
                <wp:positionV relativeFrom="paragraph">
                  <wp:posOffset>216535</wp:posOffset>
                </wp:positionV>
                <wp:extent cx="4105275" cy="22669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66212" id="文本框 15" o:spid="_x0000_s1032" type="#_x0000_t202" style="position:absolute;left:0;text-align:left;margin-left:272.05pt;margin-top:17.05pt;width:323.25pt;height:178.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" filled="f" stroked="f" strokeweight=".5pt">
                <v:textbox>
                  <w:txbxContent>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F84176" w:rsidRDefault="00F84176" w:rsidP="00F84176">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高二数学试卷</w:t>
                      </w:r>
                    </w:p>
                    <w:p w:rsidR="00F84176" w:rsidRPr="00F84176" w:rsidRDefault="00F84176" w:rsidP="00F84176">
                      <w:pPr>
                        <w:spacing w:line="480" w:lineRule="exact"/>
                        <w:jc w:val="right"/>
                        <w:rPr>
                          <w:rFonts w:ascii="微软雅黑 Light" w:eastAsia="微软雅黑 Light" w:hAnsi="微软雅黑 Light"/>
                          <w:color w:val="E7E6E6" w:themeColor="background2"/>
                          <w:sz w:val="40"/>
                        </w:rPr>
                      </w:pPr>
                      <w:r w:rsidRPr="00F84176">
                        <w:rPr>
                          <w:rFonts w:ascii="微软雅黑 Light" w:eastAsia="微软雅黑 Light" w:hAnsi="微软雅黑 Light"/>
                          <w:color w:val="E7E6E6" w:themeColor="background2"/>
                          <w:sz w:val="40"/>
                        </w:rPr>
                        <w:t>1701设计工坊</w:t>
                      </w:r>
                      <w:r w:rsidRPr="00F84176">
                        <w:rPr>
                          <w:rFonts w:ascii="微软雅黑 Light" w:eastAsia="微软雅黑 Light" w:hAnsi="微软雅黑 Light" w:hint="eastAsia"/>
                          <w:color w:val="E7E6E6" w:themeColor="background2"/>
                          <w:sz w:val="40"/>
                        </w:rPr>
                        <w:t>出品</w:t>
                      </w:r>
                    </w:p>
                    <w:p w:rsidR="00F84176" w:rsidRPr="00F84176" w:rsidRDefault="00F84176" w:rsidP="00F84176">
                      <w:pPr>
                        <w:spacing w:line="480" w:lineRule="exact"/>
                        <w:jc w:val="right"/>
                        <w:rPr>
                          <w:rFonts w:asciiTheme="majorEastAsia" w:eastAsiaTheme="majorEastAsia" w:hAnsiTheme="majorEastAsia"/>
                          <w:color w:val="E7E6E6" w:themeColor="background2"/>
                          <w:sz w:val="40"/>
                        </w:rPr>
                      </w:pPr>
                      <w:r w:rsidRPr="00F84176">
                        <w:rPr>
                          <w:rFonts w:ascii="微软雅黑 Light" w:eastAsia="微软雅黑 Light" w:hAnsi="微软雅黑 Light" w:hint="eastAsia"/>
                          <w:color w:val="E7E6E6" w:themeColor="background2"/>
                          <w:sz w:val="40"/>
                        </w:rPr>
                        <w:t>D</w:t>
                      </w:r>
                      <w:r w:rsidRPr="00F84176">
                        <w:rPr>
                          <w:rFonts w:ascii="微软雅黑 Light" w:eastAsia="微软雅黑 Light" w:hAnsi="微软雅黑 Light"/>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v:shape>
            </w:pict>
          </mc:Fallback>
        </mc:AlternateContent>
      </w:r>
      <w:r w:rsidR="00027A3F" w:rsidRPr="001C3C55">
        <w:rPr>
          <w:rFonts w:ascii="宋体" w:eastAsia="汉仪旗黑-50S" w:hAnsi="宋体" w:hint="eastAsia"/>
          <w:szCs w:val="21"/>
        </w:rPr>
        <w:t>（Ⅱ）</w:t>
      </w:r>
      <w:r w:rsidR="00E65F45" w:rsidRPr="001C3C55">
        <w:rPr>
          <w:rFonts w:ascii="宋体" w:eastAsia="汉仪旗黑-50S" w:hAnsi="宋体" w:hint="eastAsia"/>
          <w:szCs w:val="21"/>
        </w:rPr>
        <w:t>设点</w:t>
      </w:r>
      <w:r w:rsidR="00E65F45" w:rsidRPr="001C3C55">
        <w:rPr>
          <w:rFonts w:ascii="宋体" w:eastAsia="汉仪旗黑-50S" w:hAnsi="宋体"/>
          <w:szCs w:val="21"/>
        </w:rPr>
        <w:t>Q</w:t>
      </w:r>
      <w:r w:rsidR="00E65F45" w:rsidRPr="001C3C55">
        <w:rPr>
          <w:rFonts w:ascii="宋体" w:eastAsia="汉仪旗黑-50S" w:hAnsi="宋体" w:hint="eastAsia"/>
          <w:szCs w:val="21"/>
        </w:rPr>
        <w:t>是曲线</w:t>
      </w:r>
      <w:r w:rsidR="00E65F45" w:rsidRPr="001C3C55">
        <w:rPr>
          <w:rFonts w:ascii="宋体" w:eastAsia="汉仪旗黑-50S" w:hAnsi="宋体"/>
          <w:szCs w:val="21"/>
        </w:rPr>
        <w:t>C</w:t>
      </w:r>
      <w:r w:rsidR="00E65F45" w:rsidRPr="001C3C55">
        <w:rPr>
          <w:rFonts w:ascii="宋体" w:eastAsia="汉仪旗黑-50S" w:hAnsi="宋体" w:hint="eastAsia"/>
          <w:szCs w:val="21"/>
        </w:rPr>
        <w:t>上的一个动点，求它到直线</w:t>
      </w:r>
      <w:r w:rsidR="00E65F45" w:rsidRPr="001C3C55">
        <w:rPr>
          <w:rFonts w:eastAsia="汉仪旗黑-50S"/>
          <w:i/>
          <w:szCs w:val="21"/>
        </w:rPr>
        <w:t>l</w:t>
      </w:r>
      <w:r w:rsidR="00E65F45" w:rsidRPr="001C3C55">
        <w:rPr>
          <w:rFonts w:ascii="宋体" w:eastAsia="汉仪旗黑-50S" w:hAnsi="宋体" w:hint="eastAsia"/>
          <w:szCs w:val="21"/>
        </w:rPr>
        <w:t>的距离的最值．</w:t>
      </w:r>
    </w:p>
    <w:p w:rsidR="005D4F27" w:rsidRPr="001C3C55" w:rsidRDefault="00445FDA" w:rsidP="001C3C55">
      <w:pPr>
        <w:ind w:left="105" w:hangingChars="50" w:hanging="105"/>
        <w:rPr>
          <w:rFonts w:ascii="宋体" w:eastAsia="汉仪旗黑-50S" w:hAnsi="宋体"/>
          <w:szCs w:val="21"/>
        </w:rPr>
      </w:pPr>
      <w:r w:rsidRPr="001C3C55">
        <w:rPr>
          <w:rFonts w:ascii="宋体" w:eastAsia="汉仪旗黑-50S" w:hAnsi="宋体" w:hint="eastAsia"/>
          <w:szCs w:val="21"/>
        </w:rPr>
        <w:t>（Ⅲ）</w:t>
      </w:r>
      <w:r w:rsidR="005D2669" w:rsidRPr="001C3C55">
        <w:rPr>
          <w:rFonts w:ascii="宋体" w:eastAsia="汉仪旗黑-50S" w:hAnsi="宋体" w:hint="eastAsia"/>
          <w:szCs w:val="21"/>
        </w:rPr>
        <w:t>请</w:t>
      </w:r>
      <w:r w:rsidR="00035161" w:rsidRPr="001C3C55">
        <w:rPr>
          <w:rFonts w:ascii="宋体" w:eastAsia="汉仪旗黑-50S" w:hAnsi="宋体" w:hint="eastAsia"/>
          <w:szCs w:val="21"/>
        </w:rPr>
        <w:t>问</w:t>
      </w:r>
      <w:r w:rsidR="005D2669" w:rsidRPr="001C3C55">
        <w:rPr>
          <w:rFonts w:ascii="宋体" w:eastAsia="汉仪旗黑-50S" w:hAnsi="宋体" w:hint="eastAsia"/>
          <w:szCs w:val="21"/>
        </w:rPr>
        <w:t>是否存在</w:t>
      </w:r>
      <w:r w:rsidR="00B62C68" w:rsidRPr="001C3C55">
        <w:rPr>
          <w:rFonts w:ascii="宋体" w:eastAsia="汉仪旗黑-50S" w:hAnsi="宋体" w:hint="eastAsia"/>
          <w:szCs w:val="21"/>
        </w:rPr>
        <w:t>直线</w:t>
      </w:r>
      <w:r w:rsidR="005D2669" w:rsidRPr="007624D1">
        <w:rPr>
          <w:rFonts w:ascii="宋体" w:eastAsia="汉仪旗黑-50S" w:hAnsi="宋体" w:hint="eastAsia"/>
          <w:i/>
          <w:szCs w:val="21"/>
        </w:rPr>
        <w:t>m</w:t>
      </w:r>
      <w:r w:rsidR="00F115AF" w:rsidRPr="001C3C55">
        <w:rPr>
          <w:rFonts w:ascii="宋体" w:eastAsia="汉仪旗黑-50S" w:hAnsi="宋体" w:hint="eastAsia"/>
          <w:szCs w:val="21"/>
        </w:rPr>
        <w:t xml:space="preserve"> </w:t>
      </w:r>
      <w:r w:rsidR="00035161" w:rsidRPr="001C3C55">
        <w:rPr>
          <w:rFonts w:ascii="宋体" w:eastAsia="汉仪旗黑-50S" w:hAnsi="宋体" w:hint="eastAsia"/>
          <w:szCs w:val="21"/>
        </w:rPr>
        <w:t>，</w:t>
      </w:r>
      <w:r w:rsidR="00F115AF" w:rsidRPr="001C3C55">
        <w:rPr>
          <w:rFonts w:ascii="宋体" w:eastAsia="汉仪旗黑-50S" w:hAnsi="宋体" w:hint="eastAsia"/>
          <w:szCs w:val="21"/>
        </w:rPr>
        <w:t xml:space="preserve"> </w:t>
      </w:r>
      <w:r w:rsidR="005D2669" w:rsidRPr="001C3C55">
        <w:rPr>
          <w:rFonts w:ascii="宋体" w:eastAsia="汉仪旗黑-50S" w:hAnsi="宋体" w:hint="eastAsia"/>
          <w:szCs w:val="21"/>
        </w:rPr>
        <w:t>m</w:t>
      </w:r>
      <w:r w:rsidR="005D2669" w:rsidRPr="001C3C55">
        <w:rPr>
          <w:rFonts w:ascii="宋体" w:eastAsia="汉仪旗黑-50S" w:hAnsi="宋体" w:hint="eastAsia"/>
          <w:szCs w:val="21"/>
        </w:rPr>
        <w:t>∥</w:t>
      </w:r>
      <w:r w:rsidR="005D2669" w:rsidRPr="001C3C55">
        <w:rPr>
          <w:rFonts w:eastAsia="汉仪旗黑-50S"/>
          <w:i/>
          <w:szCs w:val="21"/>
        </w:rPr>
        <w:t>l</w:t>
      </w:r>
      <w:r w:rsidR="005D2669" w:rsidRPr="001C3C55">
        <w:rPr>
          <w:rFonts w:ascii="宋体" w:eastAsia="汉仪旗黑-50S" w:hAnsi="宋体" w:hint="eastAsia"/>
          <w:szCs w:val="21"/>
        </w:rPr>
        <w:t>且</w:t>
      </w:r>
      <w:r w:rsidR="00F115AF" w:rsidRPr="001C3C55">
        <w:rPr>
          <w:rFonts w:ascii="宋体" w:eastAsia="汉仪旗黑-50S" w:hAnsi="宋体" w:hint="eastAsia"/>
          <w:szCs w:val="21"/>
        </w:rPr>
        <w:t>m</w:t>
      </w:r>
      <w:r w:rsidR="00B62C68" w:rsidRPr="001C3C55">
        <w:rPr>
          <w:rFonts w:ascii="宋体" w:eastAsia="汉仪旗黑-50S" w:hAnsi="宋体" w:hint="eastAsia"/>
          <w:szCs w:val="21"/>
        </w:rPr>
        <w:t>与曲线</w:t>
      </w:r>
      <w:r w:rsidR="00B62C68" w:rsidRPr="001C3C55">
        <w:rPr>
          <w:rFonts w:ascii="宋体" w:eastAsia="汉仪旗黑-50S" w:hAnsi="宋体"/>
          <w:szCs w:val="21"/>
        </w:rPr>
        <w:t>C</w:t>
      </w:r>
      <w:r w:rsidR="00F115AF" w:rsidRPr="001C3C55">
        <w:rPr>
          <w:rFonts w:ascii="宋体" w:eastAsia="汉仪旗黑-50S" w:hAnsi="宋体" w:hint="eastAsia"/>
          <w:szCs w:val="21"/>
        </w:rPr>
        <w:t>的交点</w:t>
      </w:r>
      <w:r w:rsidR="00F115AF" w:rsidRPr="001C3C55">
        <w:rPr>
          <w:rFonts w:ascii="宋体" w:eastAsia="汉仪旗黑-50S" w:hAnsi="宋体" w:hint="eastAsia"/>
          <w:szCs w:val="21"/>
        </w:rPr>
        <w:t>A</w:t>
      </w:r>
      <w:r w:rsidR="00F115AF" w:rsidRPr="001C3C55">
        <w:rPr>
          <w:rFonts w:ascii="宋体" w:eastAsia="汉仪旗黑-50S" w:hAnsi="宋体" w:hint="eastAsia"/>
          <w:szCs w:val="21"/>
        </w:rPr>
        <w:t>、</w:t>
      </w:r>
      <w:r w:rsidR="00F115AF" w:rsidRPr="001C3C55">
        <w:rPr>
          <w:rFonts w:ascii="宋体" w:eastAsia="汉仪旗黑-50S" w:hAnsi="宋体" w:hint="eastAsia"/>
          <w:szCs w:val="21"/>
        </w:rPr>
        <w:t>B</w:t>
      </w:r>
      <w:r w:rsidR="00F115AF" w:rsidRPr="001C3C55">
        <w:rPr>
          <w:rFonts w:ascii="宋体" w:eastAsia="汉仪旗黑-50S" w:hAnsi="宋体" w:hint="eastAsia"/>
          <w:szCs w:val="21"/>
        </w:rPr>
        <w:t>满足</w:t>
      </w:r>
      <m:oMath>
        <m:sSub>
          <m:sSubPr>
            <m:ctrlPr>
              <w:rPr>
                <w:rFonts w:ascii="Cambria Math" w:eastAsia="汉仪旗黑-50S" w:hAnsi="宋体"/>
                <w:i/>
                <w:szCs w:val="21"/>
              </w:rPr>
            </m:ctrlPr>
          </m:sSubPr>
          <m:e>
            <m:r>
              <w:rPr>
                <w:rFonts w:ascii="Cambria Math" w:eastAsia="汉仪旗黑-50S" w:hAnsi="宋体"/>
                <w:szCs w:val="21"/>
              </w:rPr>
              <m:t>S</m:t>
            </m:r>
          </m:e>
          <m:sub>
            <m:r>
              <w:rPr>
                <w:rFonts w:ascii="Cambria Math" w:eastAsia="汉仪旗黑-50S" w:hAnsi="宋体"/>
                <w:szCs w:val="21"/>
              </w:rPr>
              <m:t>ΔAOB</m:t>
            </m:r>
          </m:sub>
        </m:sSub>
        <m:r>
          <w:rPr>
            <w:rFonts w:ascii="Cambria Math" w:eastAsia="汉仪旗黑-50S" w:hAnsi="宋体"/>
            <w:szCs w:val="21"/>
          </w:rPr>
          <m:t>=</m:t>
        </m:r>
        <m:f>
          <m:fPr>
            <m:ctrlPr>
              <w:rPr>
                <w:rFonts w:ascii="Cambria Math" w:eastAsia="汉仪旗黑-50S" w:hAnsi="宋体"/>
                <w:i/>
                <w:szCs w:val="21"/>
              </w:rPr>
            </m:ctrlPr>
          </m:fPr>
          <m:num>
            <m:r>
              <w:rPr>
                <w:rFonts w:ascii="Cambria Math" w:eastAsia="汉仪旗黑-50S" w:hAnsi="宋体"/>
                <w:szCs w:val="21"/>
              </w:rPr>
              <m:t>3</m:t>
            </m:r>
          </m:num>
          <m:den>
            <m:r>
              <w:rPr>
                <w:rFonts w:ascii="Cambria Math" w:eastAsia="汉仪旗黑-50S" w:hAnsi="宋体"/>
                <w:szCs w:val="21"/>
              </w:rPr>
              <m:t>4</m:t>
            </m:r>
          </m:den>
        </m:f>
      </m:oMath>
      <w:r w:rsidR="00035161" w:rsidRPr="001C3C55">
        <w:rPr>
          <w:rFonts w:ascii="宋体" w:eastAsia="汉仪旗黑-50S" w:hAnsi="宋体" w:hint="eastAsia"/>
          <w:szCs w:val="21"/>
        </w:rPr>
        <w:t>；若存在请求出满足题意的</w:t>
      </w:r>
    </w:p>
    <w:p w:rsidR="007C3907" w:rsidRPr="001C3C55" w:rsidRDefault="00035161" w:rsidP="005D4F27">
      <w:pPr>
        <w:ind w:leftChars="50" w:left="105" w:firstLineChars="250" w:firstLine="525"/>
        <w:rPr>
          <w:rFonts w:ascii="宋体" w:eastAsia="汉仪旗黑-50S" w:hAnsi="宋体"/>
          <w:szCs w:val="21"/>
        </w:rPr>
      </w:pPr>
      <w:r w:rsidRPr="001C3C55">
        <w:rPr>
          <w:rFonts w:ascii="宋体" w:eastAsia="汉仪旗黑-50S" w:hAnsi="宋体" w:hint="eastAsia"/>
          <w:szCs w:val="21"/>
        </w:rPr>
        <w:t>所有直线方程，若不</w:t>
      </w:r>
      <w:proofErr w:type="gramStart"/>
      <w:r w:rsidRPr="001C3C55">
        <w:rPr>
          <w:rFonts w:ascii="宋体" w:eastAsia="汉仪旗黑-50S" w:hAnsi="宋体" w:hint="eastAsia"/>
          <w:szCs w:val="21"/>
        </w:rPr>
        <w:t>存在请</w:t>
      </w:r>
      <w:proofErr w:type="gramEnd"/>
      <w:r w:rsidRPr="001C3C55">
        <w:rPr>
          <w:rFonts w:ascii="宋体" w:eastAsia="汉仪旗黑-50S" w:hAnsi="宋体" w:hint="eastAsia"/>
          <w:szCs w:val="21"/>
        </w:rPr>
        <w:t>说明理由。</w:t>
      </w:r>
    </w:p>
    <w:p w:rsidR="00332E05" w:rsidRPr="001C3C55" w:rsidRDefault="00332E05" w:rsidP="00136C1F">
      <w:pPr>
        <w:ind w:firstLineChars="196" w:firstLine="627"/>
        <w:rPr>
          <w:rFonts w:ascii="黑体" w:eastAsia="汉仪旗黑-50S" w:hAnsi="宋体"/>
          <w:sz w:val="32"/>
          <w:szCs w:val="32"/>
        </w:rPr>
      </w:pPr>
    </w:p>
    <w:p w:rsidR="000F2842" w:rsidRPr="001C3C55" w:rsidRDefault="00F84176" w:rsidP="000F2842">
      <w:pPr>
        <w:rPr>
          <w:rFonts w:eastAsia="汉仪旗黑-50S"/>
        </w:rPr>
      </w:pPr>
      <w:r>
        <w:rPr>
          <w:rFonts w:ascii="宋体" w:eastAsia="汉仪旗黑-50S" w:hAnsi="宋体"/>
          <w:noProof/>
          <w:szCs w:val="21"/>
        </w:rPr>
        <mc:AlternateContent>
          <mc:Choice Requires="wps">
            <w:drawing>
              <wp:anchor distT="0" distB="0" distL="114300" distR="114300" simplePos="0" relativeHeight="251667456" behindDoc="0" locked="0" layoutInCell="1" allowOverlap="1" wp14:anchorId="47881878" wp14:editId="4B1F7BE6">
                <wp:simplePos x="0" y="0"/>
                <wp:positionH relativeFrom="margin">
                  <wp:align>right</wp:align>
                </wp:positionH>
                <wp:positionV relativeFrom="paragraph">
                  <wp:posOffset>532765</wp:posOffset>
                </wp:positionV>
                <wp:extent cx="1304925" cy="3429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1304925"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81878" id="矩形 10" o:spid="_x0000_s1033" style="position:absolute;left:0;text-align:left;margin-left:51.55pt;margin-top:41.95pt;width:102.75pt;height:27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" fillcolor="black [3200]" strokecolor="black [1600]" strokeweight="1pt">
                <v:textbox>
                  <w:txbxContent>
                    <w:p w:rsidR="00F84176" w:rsidRPr="007624D1" w:rsidRDefault="00F84176" w:rsidP="00F84176">
                      <w:pPr>
                        <w:spacing w:line="240" w:lineRule="exact"/>
                        <w:jc w:val="center"/>
                        <w:rPr>
                          <w:rFonts w:ascii="微软雅黑 Light" w:eastAsia="微软雅黑 Light" w:hAnsi="微软雅黑 Light"/>
                        </w:rPr>
                      </w:pPr>
                      <w:r w:rsidRPr="007624D1">
                        <w:rPr>
                          <w:rFonts w:ascii="微软雅黑 Light" w:eastAsia="微软雅黑 Light" w:hAnsi="微软雅黑 Light" w:hint="eastAsia"/>
                        </w:rPr>
                        <w:t xml:space="preserve">高二数学 </w:t>
                      </w:r>
                      <w:r w:rsidRPr="007624D1">
                        <w:rPr>
                          <w:rFonts w:ascii="微软雅黑 Light" w:eastAsia="微软雅黑 Light" w:hAnsi="微软雅黑 Light"/>
                          <w:lang w:val="zh-CN"/>
                        </w:rPr>
                        <w:t xml:space="preserve">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PAGE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r w:rsidRPr="007624D1">
                        <w:rPr>
                          <w:rFonts w:ascii="微软雅黑 Light" w:eastAsia="微软雅黑 Light" w:hAnsi="微软雅黑 Light"/>
                          <w:lang w:val="zh-CN"/>
                        </w:rPr>
                        <w:t xml:space="preserve"> / </w:t>
                      </w:r>
                      <w:r w:rsidRPr="007624D1">
                        <w:rPr>
                          <w:rFonts w:ascii="微软雅黑 Light" w:eastAsia="微软雅黑 Light" w:hAnsi="微软雅黑 Light"/>
                          <w:bCs/>
                        </w:rPr>
                        <w:fldChar w:fldCharType="begin"/>
                      </w:r>
                      <w:r w:rsidRPr="007624D1">
                        <w:rPr>
                          <w:rFonts w:ascii="微软雅黑 Light" w:eastAsia="微软雅黑 Light" w:hAnsi="微软雅黑 Light"/>
                          <w:bCs/>
                        </w:rPr>
                        <w:instrText>NUMPAGES  \* Arabic  \* MERGEFORMAT</w:instrText>
                      </w:r>
                      <w:r w:rsidRPr="007624D1">
                        <w:rPr>
                          <w:rFonts w:ascii="微软雅黑 Light" w:eastAsia="微软雅黑 Light" w:hAnsi="微软雅黑 Light"/>
                          <w:bCs/>
                        </w:rPr>
                        <w:fldChar w:fldCharType="separate"/>
                      </w:r>
                      <w:r w:rsidR="00DD003D" w:rsidRPr="00DD003D">
                        <w:rPr>
                          <w:rFonts w:ascii="微软雅黑 Light" w:eastAsia="微软雅黑 Light" w:hAnsi="微软雅黑 Light"/>
                          <w:bCs/>
                          <w:noProof/>
                          <w:lang w:val="zh-CN"/>
                        </w:rPr>
                        <w:t>4</w:t>
                      </w:r>
                      <w:r w:rsidRPr="007624D1">
                        <w:rPr>
                          <w:rFonts w:ascii="微软雅黑 Light" w:eastAsia="微软雅黑 Light" w:hAnsi="微软雅黑 Light"/>
                          <w:bCs/>
                        </w:rPr>
                        <w:fldChar w:fldCharType="end"/>
                      </w:r>
                    </w:p>
                  </w:txbxContent>
                </v:textbox>
                <w10:wrap anchorx="margin"/>
              </v:rect>
            </w:pict>
          </mc:Fallback>
        </mc:AlternateContent>
      </w:r>
    </w:p>
    <w:sectPr w:rsidR="000F2842" w:rsidRPr="001C3C55" w:rsidSect="001C3C55">
      <w:headerReference w:type="default" r:id="rId35"/>
      <w:footerReference w:type="even" r:id="rId36"/>
      <w:footerReference w:type="default" r:id="rId37"/>
      <w:pgSz w:w="11907" w:h="16839" w:code="9"/>
      <w:pgMar w:top="1134" w:right="851" w:bottom="851" w:left="851" w:header="0" w:footer="0" w:gutter="0"/>
      <w:pgNumType w:fmt="numberInDash"/>
      <w:cols w:space="42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9F1" w:rsidRDefault="00A639F1">
      <w:r>
        <w:separator/>
      </w:r>
    </w:p>
  </w:endnote>
  <w:endnote w:type="continuationSeparator" w:id="0">
    <w:p w:rsidR="00A639F1" w:rsidRDefault="00A6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旗黑-50S">
    <w:panose1 w:val="00020600040101010101"/>
    <w:charset w:val="86"/>
    <w:family w:val="roman"/>
    <w:pitch w:val="variable"/>
    <w:sig w:usb0="A00002BF" w:usb1="3ACF7CFA" w:usb2="00000016" w:usb3="00000000" w:csb0="000400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方正静蕾简体">
    <w:panose1 w:val="02000000000000000000"/>
    <w:charset w:val="86"/>
    <w:family w:val="auto"/>
    <w:pitch w:val="variable"/>
    <w:sig w:usb0="00000001" w:usb1="080E0000" w:usb2="00000010" w:usb3="00000000" w:csb0="00040000" w:csb1="00000000"/>
  </w:font>
  <w:font w:name="微软雅黑 Light">
    <w:panose1 w:val="020B0502040204020203"/>
    <w:charset w:val="86"/>
    <w:family w:val="swiss"/>
    <w:pitch w:val="variable"/>
    <w:sig w:usb0="80000287" w:usb1="28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233" w:rsidRDefault="008E3233" w:rsidP="005D4F27">
    <w:pPr>
      <w:pStyle w:val="a7"/>
      <w:framePr w:wrap="around" w:vAnchor="text" w:hAnchor="margin" w:xAlign="center" w:y="1"/>
      <w:rPr>
        <w:rStyle w:val="a3"/>
      </w:rPr>
    </w:pPr>
    <w:r>
      <w:fldChar w:fldCharType="begin"/>
    </w:r>
    <w:r>
      <w:rPr>
        <w:rStyle w:val="a3"/>
      </w:rPr>
      <w:instrText xml:space="preserve">PAGE  </w:instrText>
    </w:r>
    <w:r>
      <w:fldChar w:fldCharType="end"/>
    </w:r>
  </w:p>
  <w:p w:rsidR="008E3233" w:rsidRDefault="008E323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233" w:rsidRDefault="008E3233">
    <w:pPr>
      <w:pStyle w:val="a7"/>
      <w:ind w:right="360"/>
    </w:pPr>
  </w:p>
  <w:p w:rsidR="008E3233" w:rsidRDefault="008E323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9F1" w:rsidRDefault="00A639F1">
      <w:r>
        <w:separator/>
      </w:r>
    </w:p>
  </w:footnote>
  <w:footnote w:type="continuationSeparator" w:id="0">
    <w:p w:rsidR="00A639F1" w:rsidRDefault="00A6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233" w:rsidRDefault="008E3233" w:rsidP="00292CA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4"/>
      <w:numFmt w:val="decimal"/>
      <w:lvlText w:val="%1、"/>
      <w:lvlJc w:val="left"/>
      <w:pPr>
        <w:tabs>
          <w:tab w:val="num" w:pos="360"/>
        </w:tabs>
        <w:ind w:left="360" w:hanging="360"/>
      </w:pPr>
      <w:rPr>
        <w:rFonts w:hint="default"/>
      </w:rPr>
    </w:lvl>
    <w:lvl w:ilvl="1">
      <w:start w:val="1"/>
      <w:numFmt w:val="japaneseCounting"/>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044FD9"/>
    <w:multiLevelType w:val="hybridMultilevel"/>
    <w:tmpl w:val="2CDEA58A"/>
    <w:lvl w:ilvl="0" w:tplc="5BFE970C">
      <w:start w:val="1"/>
      <w:numFmt w:val="japaneseCounting"/>
      <w:lvlText w:val="%1、"/>
      <w:lvlJc w:val="left"/>
      <w:pPr>
        <w:tabs>
          <w:tab w:val="num" w:pos="838"/>
        </w:tabs>
        <w:ind w:left="838" w:hanging="720"/>
      </w:pPr>
      <w:rPr>
        <w:rFonts w:hint="default"/>
      </w:rPr>
    </w:lvl>
    <w:lvl w:ilvl="1" w:tplc="04090019" w:tentative="1">
      <w:start w:val="1"/>
      <w:numFmt w:val="lowerLetter"/>
      <w:lvlText w:val="%2)"/>
      <w:lvlJc w:val="left"/>
      <w:pPr>
        <w:tabs>
          <w:tab w:val="num" w:pos="958"/>
        </w:tabs>
        <w:ind w:left="958" w:hanging="420"/>
      </w:pPr>
    </w:lvl>
    <w:lvl w:ilvl="2" w:tplc="0409001B" w:tentative="1">
      <w:start w:val="1"/>
      <w:numFmt w:val="lowerRoman"/>
      <w:lvlText w:val="%3."/>
      <w:lvlJc w:val="right"/>
      <w:pPr>
        <w:tabs>
          <w:tab w:val="num" w:pos="1378"/>
        </w:tabs>
        <w:ind w:left="1378" w:hanging="420"/>
      </w:pPr>
    </w:lvl>
    <w:lvl w:ilvl="3" w:tplc="0409000F" w:tentative="1">
      <w:start w:val="1"/>
      <w:numFmt w:val="decimal"/>
      <w:lvlText w:val="%4."/>
      <w:lvlJc w:val="left"/>
      <w:pPr>
        <w:tabs>
          <w:tab w:val="num" w:pos="1798"/>
        </w:tabs>
        <w:ind w:left="1798" w:hanging="420"/>
      </w:pPr>
    </w:lvl>
    <w:lvl w:ilvl="4" w:tplc="04090019" w:tentative="1">
      <w:start w:val="1"/>
      <w:numFmt w:val="lowerLetter"/>
      <w:lvlText w:val="%5)"/>
      <w:lvlJc w:val="left"/>
      <w:pPr>
        <w:tabs>
          <w:tab w:val="num" w:pos="2218"/>
        </w:tabs>
        <w:ind w:left="2218" w:hanging="420"/>
      </w:pPr>
    </w:lvl>
    <w:lvl w:ilvl="5" w:tplc="0409001B" w:tentative="1">
      <w:start w:val="1"/>
      <w:numFmt w:val="lowerRoman"/>
      <w:lvlText w:val="%6."/>
      <w:lvlJc w:val="right"/>
      <w:pPr>
        <w:tabs>
          <w:tab w:val="num" w:pos="2638"/>
        </w:tabs>
        <w:ind w:left="2638" w:hanging="420"/>
      </w:pPr>
    </w:lvl>
    <w:lvl w:ilvl="6" w:tplc="0409000F" w:tentative="1">
      <w:start w:val="1"/>
      <w:numFmt w:val="decimal"/>
      <w:lvlText w:val="%7."/>
      <w:lvlJc w:val="left"/>
      <w:pPr>
        <w:tabs>
          <w:tab w:val="num" w:pos="3058"/>
        </w:tabs>
        <w:ind w:left="3058" w:hanging="420"/>
      </w:pPr>
    </w:lvl>
    <w:lvl w:ilvl="7" w:tplc="04090019" w:tentative="1">
      <w:start w:val="1"/>
      <w:numFmt w:val="lowerLetter"/>
      <w:lvlText w:val="%8)"/>
      <w:lvlJc w:val="left"/>
      <w:pPr>
        <w:tabs>
          <w:tab w:val="num" w:pos="3478"/>
        </w:tabs>
        <w:ind w:left="3478" w:hanging="420"/>
      </w:pPr>
    </w:lvl>
    <w:lvl w:ilvl="8" w:tplc="0409001B" w:tentative="1">
      <w:start w:val="1"/>
      <w:numFmt w:val="lowerRoman"/>
      <w:lvlText w:val="%9."/>
      <w:lvlJc w:val="right"/>
      <w:pPr>
        <w:tabs>
          <w:tab w:val="num" w:pos="3898"/>
        </w:tabs>
        <w:ind w:left="3898" w:hanging="420"/>
      </w:pPr>
    </w:lvl>
  </w:abstractNum>
  <w:abstractNum w:abstractNumId="2" w15:restartNumberingAfterBreak="0">
    <w:nsid w:val="1C841DF5"/>
    <w:multiLevelType w:val="hybridMultilevel"/>
    <w:tmpl w:val="3B78D0FE"/>
    <w:lvl w:ilvl="0" w:tplc="C65EC02E">
      <w:start w:val="1"/>
      <w:numFmt w:val="upp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0B71389"/>
    <w:multiLevelType w:val="multilevel"/>
    <w:tmpl w:val="1868A96E"/>
    <w:lvl w:ilvl="0">
      <w:start w:val="1"/>
      <w:numFmt w:val="upperRoman"/>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A3F"/>
    <w:rsid w:val="00035161"/>
    <w:rsid w:val="00044929"/>
    <w:rsid w:val="00060C50"/>
    <w:rsid w:val="000901CC"/>
    <w:rsid w:val="000C18A0"/>
    <w:rsid w:val="000C24A6"/>
    <w:rsid w:val="000C59B4"/>
    <w:rsid w:val="000C797A"/>
    <w:rsid w:val="000F2842"/>
    <w:rsid w:val="00136C1F"/>
    <w:rsid w:val="00145378"/>
    <w:rsid w:val="00163906"/>
    <w:rsid w:val="00163D65"/>
    <w:rsid w:val="00172A27"/>
    <w:rsid w:val="00184FB4"/>
    <w:rsid w:val="001977CA"/>
    <w:rsid w:val="001A29DC"/>
    <w:rsid w:val="001C3C55"/>
    <w:rsid w:val="001E0490"/>
    <w:rsid w:val="001F682A"/>
    <w:rsid w:val="00205A14"/>
    <w:rsid w:val="0021423C"/>
    <w:rsid w:val="00222AA0"/>
    <w:rsid w:val="00225BB0"/>
    <w:rsid w:val="00233A0E"/>
    <w:rsid w:val="00233D3B"/>
    <w:rsid w:val="00247465"/>
    <w:rsid w:val="00260853"/>
    <w:rsid w:val="00262871"/>
    <w:rsid w:val="002812AD"/>
    <w:rsid w:val="00281F38"/>
    <w:rsid w:val="002878E1"/>
    <w:rsid w:val="00287FB1"/>
    <w:rsid w:val="00292CAF"/>
    <w:rsid w:val="00293365"/>
    <w:rsid w:val="002A5D19"/>
    <w:rsid w:val="002A6A46"/>
    <w:rsid w:val="002B5D32"/>
    <w:rsid w:val="002C6E65"/>
    <w:rsid w:val="002E33E4"/>
    <w:rsid w:val="002E377B"/>
    <w:rsid w:val="00317855"/>
    <w:rsid w:val="00322D62"/>
    <w:rsid w:val="00332E05"/>
    <w:rsid w:val="0033521A"/>
    <w:rsid w:val="00351A14"/>
    <w:rsid w:val="00363A91"/>
    <w:rsid w:val="00373A3A"/>
    <w:rsid w:val="00377F87"/>
    <w:rsid w:val="003A473E"/>
    <w:rsid w:val="003B5446"/>
    <w:rsid w:val="003C36EC"/>
    <w:rsid w:val="003E0605"/>
    <w:rsid w:val="00405307"/>
    <w:rsid w:val="00406659"/>
    <w:rsid w:val="00445FDA"/>
    <w:rsid w:val="00453225"/>
    <w:rsid w:val="00456463"/>
    <w:rsid w:val="00462832"/>
    <w:rsid w:val="00467188"/>
    <w:rsid w:val="00482150"/>
    <w:rsid w:val="00486C8C"/>
    <w:rsid w:val="00494241"/>
    <w:rsid w:val="004B7417"/>
    <w:rsid w:val="004D3319"/>
    <w:rsid w:val="004D77D0"/>
    <w:rsid w:val="004E14FF"/>
    <w:rsid w:val="004E2660"/>
    <w:rsid w:val="0050438B"/>
    <w:rsid w:val="005226C4"/>
    <w:rsid w:val="00522F06"/>
    <w:rsid w:val="005303C2"/>
    <w:rsid w:val="005320DA"/>
    <w:rsid w:val="00540D5B"/>
    <w:rsid w:val="0057601F"/>
    <w:rsid w:val="005764E0"/>
    <w:rsid w:val="0058789C"/>
    <w:rsid w:val="005B4E02"/>
    <w:rsid w:val="005C0803"/>
    <w:rsid w:val="005D2669"/>
    <w:rsid w:val="005D4F27"/>
    <w:rsid w:val="005F0D48"/>
    <w:rsid w:val="005F1A27"/>
    <w:rsid w:val="00612190"/>
    <w:rsid w:val="00626C40"/>
    <w:rsid w:val="00640E54"/>
    <w:rsid w:val="006544C1"/>
    <w:rsid w:val="006606FE"/>
    <w:rsid w:val="00693B6F"/>
    <w:rsid w:val="00695507"/>
    <w:rsid w:val="00697FD7"/>
    <w:rsid w:val="006C5FA1"/>
    <w:rsid w:val="006D5A59"/>
    <w:rsid w:val="00704F2B"/>
    <w:rsid w:val="00727526"/>
    <w:rsid w:val="0073232C"/>
    <w:rsid w:val="00740001"/>
    <w:rsid w:val="00753B82"/>
    <w:rsid w:val="007624D1"/>
    <w:rsid w:val="00764A9D"/>
    <w:rsid w:val="0076759F"/>
    <w:rsid w:val="00782A05"/>
    <w:rsid w:val="007877DC"/>
    <w:rsid w:val="00794024"/>
    <w:rsid w:val="007C3907"/>
    <w:rsid w:val="007C6551"/>
    <w:rsid w:val="007C6993"/>
    <w:rsid w:val="007D1222"/>
    <w:rsid w:val="007F09DA"/>
    <w:rsid w:val="007F37F0"/>
    <w:rsid w:val="00811FB1"/>
    <w:rsid w:val="0082785E"/>
    <w:rsid w:val="00827E33"/>
    <w:rsid w:val="0083276A"/>
    <w:rsid w:val="008345B8"/>
    <w:rsid w:val="008413AA"/>
    <w:rsid w:val="008515F8"/>
    <w:rsid w:val="00875FAB"/>
    <w:rsid w:val="00883D7E"/>
    <w:rsid w:val="008930B0"/>
    <w:rsid w:val="008A3C65"/>
    <w:rsid w:val="008C411B"/>
    <w:rsid w:val="008C537A"/>
    <w:rsid w:val="008E3233"/>
    <w:rsid w:val="008F1096"/>
    <w:rsid w:val="0090437A"/>
    <w:rsid w:val="009467E1"/>
    <w:rsid w:val="00947003"/>
    <w:rsid w:val="009603F2"/>
    <w:rsid w:val="009A3610"/>
    <w:rsid w:val="009B116F"/>
    <w:rsid w:val="009B41EF"/>
    <w:rsid w:val="009D1AC4"/>
    <w:rsid w:val="009E044A"/>
    <w:rsid w:val="00A3112E"/>
    <w:rsid w:val="00A60535"/>
    <w:rsid w:val="00A639F1"/>
    <w:rsid w:val="00A70526"/>
    <w:rsid w:val="00A81148"/>
    <w:rsid w:val="00A81A04"/>
    <w:rsid w:val="00A87250"/>
    <w:rsid w:val="00A91ACA"/>
    <w:rsid w:val="00AB720F"/>
    <w:rsid w:val="00B07692"/>
    <w:rsid w:val="00B13886"/>
    <w:rsid w:val="00B22E90"/>
    <w:rsid w:val="00B562DD"/>
    <w:rsid w:val="00B62C68"/>
    <w:rsid w:val="00B72278"/>
    <w:rsid w:val="00B74E7A"/>
    <w:rsid w:val="00B8135B"/>
    <w:rsid w:val="00BA067D"/>
    <w:rsid w:val="00BA28F1"/>
    <w:rsid w:val="00BA612B"/>
    <w:rsid w:val="00BA6899"/>
    <w:rsid w:val="00BA79BC"/>
    <w:rsid w:val="00BC48F8"/>
    <w:rsid w:val="00BD6436"/>
    <w:rsid w:val="00BE27F3"/>
    <w:rsid w:val="00BF35FB"/>
    <w:rsid w:val="00C00AD6"/>
    <w:rsid w:val="00C12EA4"/>
    <w:rsid w:val="00C211B6"/>
    <w:rsid w:val="00C3370D"/>
    <w:rsid w:val="00C36967"/>
    <w:rsid w:val="00C6437F"/>
    <w:rsid w:val="00C65E83"/>
    <w:rsid w:val="00C67887"/>
    <w:rsid w:val="00C802CE"/>
    <w:rsid w:val="00C83241"/>
    <w:rsid w:val="00C8528B"/>
    <w:rsid w:val="00C86B42"/>
    <w:rsid w:val="00CA0CC3"/>
    <w:rsid w:val="00CA7F93"/>
    <w:rsid w:val="00CC55E2"/>
    <w:rsid w:val="00CD0F7A"/>
    <w:rsid w:val="00CE615A"/>
    <w:rsid w:val="00D02FA3"/>
    <w:rsid w:val="00D03321"/>
    <w:rsid w:val="00D07217"/>
    <w:rsid w:val="00D3104A"/>
    <w:rsid w:val="00D45CF2"/>
    <w:rsid w:val="00D52A61"/>
    <w:rsid w:val="00D60CE9"/>
    <w:rsid w:val="00D735A2"/>
    <w:rsid w:val="00D9311C"/>
    <w:rsid w:val="00DA1801"/>
    <w:rsid w:val="00DB0169"/>
    <w:rsid w:val="00DD003D"/>
    <w:rsid w:val="00DD13A6"/>
    <w:rsid w:val="00DD398D"/>
    <w:rsid w:val="00E03A37"/>
    <w:rsid w:val="00E07DC3"/>
    <w:rsid w:val="00E177B8"/>
    <w:rsid w:val="00E44747"/>
    <w:rsid w:val="00E46932"/>
    <w:rsid w:val="00E46CA7"/>
    <w:rsid w:val="00E549B5"/>
    <w:rsid w:val="00E65F45"/>
    <w:rsid w:val="00E80150"/>
    <w:rsid w:val="00E86A18"/>
    <w:rsid w:val="00E954B6"/>
    <w:rsid w:val="00E959C8"/>
    <w:rsid w:val="00EA1372"/>
    <w:rsid w:val="00EA7132"/>
    <w:rsid w:val="00EB4BF8"/>
    <w:rsid w:val="00EB744F"/>
    <w:rsid w:val="00EC2FE0"/>
    <w:rsid w:val="00EC5A25"/>
    <w:rsid w:val="00EE2755"/>
    <w:rsid w:val="00F115AF"/>
    <w:rsid w:val="00F14B3E"/>
    <w:rsid w:val="00F1570F"/>
    <w:rsid w:val="00F255EA"/>
    <w:rsid w:val="00F84176"/>
    <w:rsid w:val="00F860C2"/>
    <w:rsid w:val="00F96799"/>
    <w:rsid w:val="00F975FC"/>
    <w:rsid w:val="00FA026F"/>
    <w:rsid w:val="00FC7ACA"/>
    <w:rsid w:val="00FD72BF"/>
    <w:rsid w:val="00FD7E84"/>
    <w:rsid w:val="00FE7330"/>
    <w:rsid w:val="00FF0DB6"/>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1"/>
    <o:shapelayout v:ext="edit">
      <o:idmap v:ext="edit" data="1"/>
    </o:shapelayout>
  </w:shapeDefaults>
  <w:decimalSymbol w:val="."/>
  <w:listSeparator w:val=","/>
  <w15:chartTrackingRefBased/>
  <w15:docId w15:val="{6B01F5D0-D9BA-482D-B273-28663C9A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styleId="a5">
    <w:name w:val="Plain Text"/>
    <w:basedOn w:val="a"/>
    <w:link w:val="a6"/>
    <w:rPr>
      <w:rFonts w:ascii="宋体" w:hAnsi="Courier New" w:cs="Courier New"/>
      <w:szCs w:val="21"/>
    </w:rPr>
  </w:style>
  <w:style w:type="paragraph" w:styleId="a7">
    <w:name w:val="footer"/>
    <w:basedOn w:val="a"/>
    <w:pPr>
      <w:tabs>
        <w:tab w:val="center" w:pos="4153"/>
        <w:tab w:val="right" w:pos="8306"/>
      </w:tabs>
      <w:snapToGrid w:val="0"/>
      <w:jc w:val="left"/>
    </w:pPr>
    <w:rPr>
      <w:sz w:val="18"/>
      <w:szCs w:val="18"/>
    </w:rPr>
  </w:style>
  <w:style w:type="character" w:customStyle="1" w:styleId="a6">
    <w:name w:val="纯文本 字符"/>
    <w:basedOn w:val="a0"/>
    <w:link w:val="a5"/>
    <w:rsid w:val="00BA79BC"/>
    <w:rPr>
      <w:rFonts w:ascii="宋体" w:eastAsia="宋体" w:hAnsi="Courier New" w:cs="Courier New"/>
      <w:kern w:val="2"/>
      <w:sz w:val="21"/>
      <w:szCs w:val="21"/>
      <w:lang w:val="en-US" w:eastAsia="zh-CN" w:bidi="ar-SA"/>
    </w:rPr>
  </w:style>
  <w:style w:type="paragraph" w:styleId="a8">
    <w:name w:val="Balloon Text"/>
    <w:basedOn w:val="a"/>
    <w:semiHidden/>
    <w:rsid w:val="00E954B6"/>
    <w:rPr>
      <w:sz w:val="18"/>
      <w:szCs w:val="18"/>
    </w:rPr>
  </w:style>
  <w:style w:type="table" w:styleId="a9">
    <w:name w:val="Table Grid"/>
    <w:basedOn w:val="a1"/>
    <w:rsid w:val="00B813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60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wmf"/><Relationship Id="rId34" Type="http://schemas.openxmlformats.org/officeDocument/2006/relationships/image" Target="media/image26.wmf"/><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5.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microsoft.com/office/2007/relationships/hdphoto" Target="media/hdphoto2.wdp"/><Relationship Id="rId30" Type="http://schemas.openxmlformats.org/officeDocument/2006/relationships/image" Target="media/image22.wmf"/><Relationship Id="rId35" Type="http://schemas.openxmlformats.org/officeDocument/2006/relationships/header" Target="header1.xml"/><Relationship Id="rId8" Type="http://schemas.microsoft.com/office/2007/relationships/hdphoto" Target="media/hdphoto1.wdp"/><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25</TotalTime>
  <Pages>4</Pages>
  <Words>1875</Words>
  <Characters>1632</Characters>
  <Application>Microsoft Office Word</Application>
  <DocSecurity>0</DocSecurity>
  <PresentationFormat/>
  <Lines>13</Lines>
  <Paragraphs>6</Paragraphs>
  <Slides>0</Slides>
  <Notes>0</Notes>
  <HiddenSlides>0</HiddenSlides>
  <MMClips>0</MMClips>
  <ScaleCrop>false</ScaleCrop>
  <Manager/>
  <Company>www.dearedu.com</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www.dearedu.com</dc:title>
  <dc:subject>www.dearedu.com</dc:subject>
  <dc:creator>www.dearedu.com</dc:creator>
  <cp:keywords>www.dearedu.com</cp:keywords>
  <dc:description>www.dearedu.com</dc:description>
  <cp:lastModifiedBy>0201</cp:lastModifiedBy>
  <cp:revision>4</cp:revision>
  <cp:lastPrinted>2019-05-08T08:10:00Z</cp:lastPrinted>
  <dcterms:created xsi:type="dcterms:W3CDTF">2019-05-08T04:41:00Z</dcterms:created>
  <dcterms:modified xsi:type="dcterms:W3CDTF">2019-05-08T08:14:00Z</dcterms:modified>
  <cp:category>www.dearedu.com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ies>
</file>